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E8C9" w14:textId="5A3CBF57" w:rsidR="00347321" w:rsidRDefault="004B4C27">
      <w:pPr>
        <w:pStyle w:val="Subtitle"/>
      </w:pPr>
      <w:r>
        <w:t>Introduction to Data Science</w:t>
      </w:r>
      <w:r w:rsidR="00720A92">
        <w:t xml:space="preserve"> IST659</w:t>
      </w:r>
    </w:p>
    <w:p w14:paraId="365C4BA6" w14:textId="6331DE96" w:rsidR="00347321" w:rsidRDefault="004B4C27">
      <w:pPr>
        <w:pStyle w:val="Title"/>
      </w:pPr>
      <w:r>
        <w:t>Understanding Key Drivers of Residential Energy Consumption in Peak Month</w:t>
      </w:r>
    </w:p>
    <w:p w14:paraId="57E575DD" w14:textId="68F6173A" w:rsidR="00347321" w:rsidRDefault="004B4C27" w:rsidP="004B4C27">
      <w:pPr>
        <w:pStyle w:val="Author"/>
      </w:pPr>
      <w:r>
        <w:t xml:space="preserve">Group 1: Sophia </w:t>
      </w:r>
      <w:proofErr w:type="spellStart"/>
      <w:r>
        <w:t>Jaskoski</w:t>
      </w:r>
      <w:proofErr w:type="spellEnd"/>
      <w:r>
        <w:t xml:space="preserve">, </w:t>
      </w:r>
      <w:proofErr w:type="spellStart"/>
      <w:r>
        <w:t>Marjan</w:t>
      </w:r>
      <w:proofErr w:type="spellEnd"/>
      <w:r>
        <w:t xml:space="preserve"> </w:t>
      </w:r>
      <w:proofErr w:type="spellStart"/>
      <w:r>
        <w:t>Abedini</w:t>
      </w:r>
      <w:proofErr w:type="spellEnd"/>
      <w:r>
        <w:t xml:space="preserve">, Aaryan Wani, Sindy </w:t>
      </w:r>
      <w:proofErr w:type="spellStart"/>
      <w:r>
        <w:t>Siddarth</w:t>
      </w:r>
      <w:proofErr w:type="spellEnd"/>
      <w:r>
        <w:t xml:space="preserve"> Reddy </w:t>
      </w:r>
      <w:proofErr w:type="spellStart"/>
      <w:r>
        <w:t>Kolli</w:t>
      </w:r>
      <w:proofErr w:type="spellEnd"/>
    </w:p>
    <w:p w14:paraId="18E77D19" w14:textId="39BB362F" w:rsidR="00347321" w:rsidRDefault="004B4C27">
      <w:pPr>
        <w:pStyle w:val="Heading1"/>
      </w:pPr>
      <w:r>
        <w:t>Introduction</w:t>
      </w:r>
    </w:p>
    <w:p w14:paraId="28A0DBF0" w14:textId="78CEF314" w:rsidR="00187837" w:rsidRDefault="00187837">
      <w:proofErr w:type="spellStart"/>
      <w:r>
        <w:t>eSC</w:t>
      </w:r>
      <w:proofErr w:type="spellEnd"/>
      <w:r>
        <w:t xml:space="preserve"> is a small energy company which provides electricity to residential properties in South Carolina and part of North Carolina. The firm wants to </w:t>
      </w:r>
      <w:r w:rsidR="006F64AD">
        <w:t>understand how they can encourage customers to save energy to avoid having to build another energy production facility amidst increasing energy consumption.</w:t>
      </w:r>
    </w:p>
    <w:p w14:paraId="2A56A862" w14:textId="6117E899" w:rsidR="00347321" w:rsidRDefault="004B4C27">
      <w:pPr>
        <w:pStyle w:val="Heading2"/>
      </w:pPr>
      <w:r>
        <w:t>Problem Definition</w:t>
      </w:r>
    </w:p>
    <w:p w14:paraId="598671AB" w14:textId="4457C7D4" w:rsidR="00347321" w:rsidRDefault="006F64AD">
      <w:r>
        <w:t>The client needs to accurately assess the current demand for energy by different sources in their customers’ homes.</w:t>
      </w:r>
      <w:r w:rsidR="00B21A18">
        <w:t xml:space="preserve"> Electricity demand in known to increase during times of extreme weather (summer and winter), and therefore it is important to know what the maximum energy need is during those months to ensure that the demand does not outpace supply and cause power outages in the serviced areas. The client has determined that July is the month for which they expect energy consumption to peak</w:t>
      </w:r>
      <w:r w:rsidR="008F38DC">
        <w:t xml:space="preserve"> and possibly outstrip their production capabilities. Using historical consumption</w:t>
      </w:r>
      <w:r w:rsidR="00CD4056">
        <w:t xml:space="preserve">, </w:t>
      </w:r>
      <w:r w:rsidR="006A0E9D">
        <w:t xml:space="preserve">house attributes, and </w:t>
      </w:r>
      <w:r w:rsidR="008F0037">
        <w:t>weather data, we will predict energy consumption for these homes for a hypothetical July which see all hourly temperatures increase by 5 degrees Celsius. Once we understand the change in magnitude of energy consumption in an extreme environment</w:t>
      </w:r>
      <w:r w:rsidR="00CC0D45">
        <w:t xml:space="preserve">, </w:t>
      </w:r>
      <w:r w:rsidR="00E573FE">
        <w:t xml:space="preserve">we </w:t>
      </w:r>
      <w:r w:rsidR="005D2AE1">
        <w:t xml:space="preserve">will pinpoint efficient and realistic ways in which </w:t>
      </w:r>
      <w:proofErr w:type="spellStart"/>
      <w:r w:rsidR="005D2AE1">
        <w:t>eSC</w:t>
      </w:r>
      <w:proofErr w:type="spellEnd"/>
      <w:r w:rsidR="005D2AE1">
        <w:t xml:space="preserve"> can incentivize its customers to reduce energy consumption </w:t>
      </w:r>
      <w:r w:rsidR="00F14A08">
        <w:t xml:space="preserve">and decrease the </w:t>
      </w:r>
      <w:r w:rsidR="00A37572">
        <w:t xml:space="preserve">strain on the power facilities, even as </w:t>
      </w:r>
      <w:r w:rsidR="0003271E">
        <w:t>temperatures increase in the future.</w:t>
      </w:r>
    </w:p>
    <w:p w14:paraId="72BE4D81" w14:textId="35EA9C5F" w:rsidR="004B4C27" w:rsidRDefault="004B4C27" w:rsidP="004B4C27">
      <w:pPr>
        <w:pStyle w:val="Heading2"/>
      </w:pPr>
      <w:r>
        <w:t>Available Data</w:t>
      </w:r>
    </w:p>
    <w:p w14:paraId="4C00304D" w14:textId="62B888F2" w:rsidR="004B4C27" w:rsidRDefault="006F64AD" w:rsidP="00801674">
      <w:proofErr w:type="spellStart"/>
      <w:r>
        <w:t>eSC</w:t>
      </w:r>
      <w:proofErr w:type="spellEnd"/>
      <w:r>
        <w:t xml:space="preserve"> has provided us with data about the homes they service and the respective energy consumption of each home</w:t>
      </w:r>
      <w:r w:rsidR="00D2660C">
        <w:t xml:space="preserve">. Each </w:t>
      </w:r>
      <w:r w:rsidR="00042935">
        <w:t xml:space="preserve">home is </w:t>
      </w:r>
      <w:r w:rsidR="006D19B8">
        <w:t>identifiable</w:t>
      </w:r>
      <w:r w:rsidR="00042935">
        <w:t xml:space="preserve"> by a unique building id and corresponds to a </w:t>
      </w:r>
      <w:r w:rsidR="00042935">
        <w:lastRenderedPageBreak/>
        <w:t>county code. Each county has</w:t>
      </w:r>
      <w:r w:rsidR="0050659A">
        <w:t xml:space="preserve"> corresponding weather information. Weather and energy data are provided for every hour of every day for every month in 2018. The hou</w:t>
      </w:r>
      <w:r w:rsidR="00CA6D42">
        <w:t>sing attribute data is static.</w:t>
      </w:r>
    </w:p>
    <w:p w14:paraId="1FE4C1D0" w14:textId="16E7BABD" w:rsidR="009F5DA1" w:rsidRPr="00E73A95" w:rsidRDefault="00E805E7" w:rsidP="004B4C27">
      <w:pPr>
        <w:rPr>
          <w:b/>
          <w:bCs/>
          <w:u w:val="single"/>
        </w:rPr>
      </w:pPr>
      <w:r w:rsidRPr="00E73A95">
        <w:rPr>
          <w:b/>
          <w:bCs/>
          <w:u w:val="single"/>
        </w:rPr>
        <w:t xml:space="preserve">Housing Data </w:t>
      </w:r>
      <w:r w:rsidR="00533E6F" w:rsidRPr="00E73A95">
        <w:rPr>
          <w:b/>
          <w:bCs/>
          <w:u w:val="single"/>
        </w:rPr>
        <w:t>Snapshot:</w:t>
      </w:r>
    </w:p>
    <w:p w14:paraId="6576B004" w14:textId="40128755" w:rsidR="00533E6F" w:rsidRDefault="002114B0" w:rsidP="004B4C27">
      <w:r>
        <w:t>5710 observations (homes) with 171 columns (attributes)</w:t>
      </w:r>
    </w:p>
    <w:p w14:paraId="5B8574BA" w14:textId="2D9FF709" w:rsidR="00E805E7" w:rsidRDefault="00533E6F" w:rsidP="004B4C27">
      <w:r>
        <w:rPr>
          <w:noProof/>
        </w:rPr>
        <w:drawing>
          <wp:inline distT="0" distB="0" distL="0" distR="0" wp14:anchorId="6CD4E411" wp14:editId="154B6FCF">
            <wp:extent cx="6071870" cy="641350"/>
            <wp:effectExtent l="0" t="0" r="0" b="6350"/>
            <wp:docPr id="205793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8141" name="Picture 205793814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49062" cy="660066"/>
                    </a:xfrm>
                    <a:prstGeom prst="rect">
                      <a:avLst/>
                    </a:prstGeom>
                  </pic:spPr>
                </pic:pic>
              </a:graphicData>
            </a:graphic>
          </wp:inline>
        </w:drawing>
      </w:r>
    </w:p>
    <w:p w14:paraId="772524A3" w14:textId="7A030D3F" w:rsidR="00E805E7" w:rsidRDefault="002114B0" w:rsidP="004B4C27">
      <w:r>
        <w:t xml:space="preserve">The entirety of the </w:t>
      </w:r>
      <w:r w:rsidR="008252CE">
        <w:t>data can be found here:</w:t>
      </w:r>
    </w:p>
    <w:p w14:paraId="6D0343E0" w14:textId="499EAF6F" w:rsidR="008252CE" w:rsidRDefault="008252CE" w:rsidP="008252CE">
      <w:pPr>
        <w:pStyle w:val="NormalWeb"/>
        <w:rPr>
          <w:rFonts w:ascii="TimesNewRomanPSMT" w:hAnsi="TimesNewRomanPSMT"/>
          <w:color w:val="0260BF"/>
        </w:rPr>
      </w:pPr>
      <w:r>
        <w:rPr>
          <w:rFonts w:ascii="TimesNewRomanPSMT" w:hAnsi="TimesNewRomanPSMT"/>
          <w:color w:val="0260BF"/>
        </w:rPr>
        <w:t xml:space="preserve">https://intro-datascience.s3.us-east-2.amazonaws.com/SC-data/static_house_info.parquet </w:t>
      </w:r>
    </w:p>
    <w:p w14:paraId="7D7D5013" w14:textId="77777777" w:rsidR="006D19B8" w:rsidRPr="008252CE" w:rsidRDefault="006D19B8" w:rsidP="008252CE">
      <w:pPr>
        <w:pStyle w:val="NormalWeb"/>
        <w:rPr>
          <w:rFonts w:ascii="TimesNewRomanPSMT" w:hAnsi="TimesNewRomanPSMT"/>
          <w:color w:val="0260BF"/>
        </w:rPr>
      </w:pPr>
    </w:p>
    <w:p w14:paraId="55A72566" w14:textId="3ECFEFFA" w:rsidR="00E805E7" w:rsidRPr="00E73A95" w:rsidRDefault="00E805E7" w:rsidP="004B4C27">
      <w:pPr>
        <w:rPr>
          <w:b/>
          <w:bCs/>
          <w:u w:val="single"/>
        </w:rPr>
      </w:pPr>
      <w:r w:rsidRPr="00E73A95">
        <w:rPr>
          <w:b/>
          <w:bCs/>
          <w:u w:val="single"/>
        </w:rPr>
        <w:t xml:space="preserve">Energy Data </w:t>
      </w:r>
      <w:r w:rsidR="00DE3A35" w:rsidRPr="00E73A95">
        <w:rPr>
          <w:b/>
          <w:bCs/>
          <w:u w:val="single"/>
        </w:rPr>
        <w:t>Snapshot</w:t>
      </w:r>
      <w:r w:rsidRPr="00E73A95">
        <w:rPr>
          <w:b/>
          <w:bCs/>
          <w:u w:val="single"/>
        </w:rPr>
        <w:t>:</w:t>
      </w:r>
    </w:p>
    <w:p w14:paraId="769D4E29" w14:textId="22A514D3" w:rsidR="00E805E7" w:rsidRDefault="0029619F" w:rsidP="004B4C27">
      <w:r>
        <w:t>8759 observations (energy usage for every hour of every day for every month in 2018) of 43 variables (</w:t>
      </w:r>
      <w:r w:rsidR="00DE3A35">
        <w:t>sources which consume energy)</w:t>
      </w:r>
    </w:p>
    <w:p w14:paraId="3F8F94C3" w14:textId="766A93F3" w:rsidR="00E805E7" w:rsidRDefault="000C1271" w:rsidP="004B4C27">
      <w:r>
        <w:rPr>
          <w:noProof/>
        </w:rPr>
        <w:drawing>
          <wp:inline distT="0" distB="0" distL="0" distR="0" wp14:anchorId="52594232" wp14:editId="28310E23">
            <wp:extent cx="6071870" cy="814070"/>
            <wp:effectExtent l="0" t="0" r="0" b="0"/>
            <wp:docPr id="6941020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2027"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1870" cy="814070"/>
                    </a:xfrm>
                    <a:prstGeom prst="rect">
                      <a:avLst/>
                    </a:prstGeom>
                  </pic:spPr>
                </pic:pic>
              </a:graphicData>
            </a:graphic>
          </wp:inline>
        </w:drawing>
      </w:r>
    </w:p>
    <w:p w14:paraId="05D87E6C" w14:textId="360AF25A" w:rsidR="006D19B8" w:rsidRDefault="006D19B8" w:rsidP="004B4C27">
      <w:r>
        <w:t xml:space="preserve">An example of energy data for building </w:t>
      </w:r>
      <w:r w:rsidR="00AF001C">
        <w:t>102063 can be found here:</w:t>
      </w:r>
    </w:p>
    <w:p w14:paraId="5C6FD6B5" w14:textId="77777777" w:rsidR="00AF001C" w:rsidRDefault="00AF001C" w:rsidP="00AF001C">
      <w:pPr>
        <w:pStyle w:val="NormalWeb"/>
      </w:pPr>
      <w:r>
        <w:rPr>
          <w:rFonts w:ascii="TimesNewRomanPSMT" w:hAnsi="TimesNewRomanPSMT"/>
          <w:color w:val="0260BF"/>
        </w:rPr>
        <w:t xml:space="preserve">https://intro-datascience.s3.us-east-2.amazonaws.com/SC-data/2023-houseData/102063.parquet </w:t>
      </w:r>
    </w:p>
    <w:p w14:paraId="2AA95182" w14:textId="77777777" w:rsidR="006D19B8" w:rsidRDefault="006D19B8" w:rsidP="004B4C27"/>
    <w:p w14:paraId="0B48CC54" w14:textId="5528824F" w:rsidR="00E805E7" w:rsidRPr="00E73A95" w:rsidRDefault="00E805E7" w:rsidP="004B4C27">
      <w:pPr>
        <w:rPr>
          <w:b/>
          <w:bCs/>
          <w:u w:val="single"/>
        </w:rPr>
      </w:pPr>
      <w:r w:rsidRPr="00E73A95">
        <w:rPr>
          <w:b/>
          <w:bCs/>
          <w:u w:val="single"/>
        </w:rPr>
        <w:t>Weather Data</w:t>
      </w:r>
      <w:r w:rsidR="00CB65A1" w:rsidRPr="00E73A95">
        <w:rPr>
          <w:b/>
          <w:bCs/>
          <w:u w:val="single"/>
        </w:rPr>
        <w:t xml:space="preserve"> Snapshot</w:t>
      </w:r>
      <w:r w:rsidRPr="00E73A95">
        <w:rPr>
          <w:b/>
          <w:bCs/>
          <w:u w:val="single"/>
        </w:rPr>
        <w:t>:</w:t>
      </w:r>
    </w:p>
    <w:p w14:paraId="2C112123" w14:textId="6DA3FCE3" w:rsidR="000C1271" w:rsidRDefault="00DE7BE5" w:rsidP="004B4C27">
      <w:r>
        <w:t>8760 observations of 8 variables</w:t>
      </w:r>
      <w:r w:rsidR="00E225F0">
        <w:t xml:space="preserve">, including time, temperature in degrees Celsius, relative humidity, wind speed, wind direction, </w:t>
      </w:r>
      <w:r w:rsidR="00CB65A1">
        <w:t>global horizontal radiation, direct normal radiation, and diffuse horizontal radiation.</w:t>
      </w:r>
    </w:p>
    <w:p w14:paraId="2EFE5CB4" w14:textId="446590BC" w:rsidR="00E805E7" w:rsidRDefault="00E225F0" w:rsidP="004B4C27">
      <w:r>
        <w:rPr>
          <w:noProof/>
        </w:rPr>
        <w:lastRenderedPageBreak/>
        <w:drawing>
          <wp:inline distT="0" distB="0" distL="0" distR="0" wp14:anchorId="076E60C8" wp14:editId="60A1E30F">
            <wp:extent cx="6071870" cy="695960"/>
            <wp:effectExtent l="0" t="0" r="0" b="2540"/>
            <wp:docPr id="260050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0103" name="Picture 2600501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1870" cy="695960"/>
                    </a:xfrm>
                    <a:prstGeom prst="rect">
                      <a:avLst/>
                    </a:prstGeom>
                  </pic:spPr>
                </pic:pic>
              </a:graphicData>
            </a:graphic>
          </wp:inline>
        </w:drawing>
      </w:r>
    </w:p>
    <w:p w14:paraId="2C76FFFA" w14:textId="1FE65B0E" w:rsidR="00AF001C" w:rsidRDefault="00AF001C" w:rsidP="004B4C27">
      <w:r>
        <w:t>An example of the weather data for county</w:t>
      </w:r>
      <w:r w:rsidR="0034112E">
        <w:t xml:space="preserve"> G4500010</w:t>
      </w:r>
      <w:r>
        <w:t xml:space="preserve"> can be found here</w:t>
      </w:r>
      <w:r w:rsidR="0034112E">
        <w:t>:</w:t>
      </w:r>
    </w:p>
    <w:p w14:paraId="16A0F338" w14:textId="7738C748" w:rsidR="004B4C27" w:rsidRDefault="0034112E" w:rsidP="0034112E">
      <w:pPr>
        <w:pStyle w:val="NormalWeb"/>
      </w:pPr>
      <w:r>
        <w:rPr>
          <w:rFonts w:ascii="TimesNewRomanPSMT" w:hAnsi="TimesNewRomanPSMT"/>
          <w:color w:val="0260BF"/>
        </w:rPr>
        <w:t xml:space="preserve">https://intro-datascience.s3.us-east-2.amazonaws.com/SC-data/weather/2023-weather- data/G4500010.csv </w:t>
      </w:r>
    </w:p>
    <w:p w14:paraId="5DB344D5" w14:textId="09F3B61E" w:rsidR="004B4C27" w:rsidRDefault="004B4C27" w:rsidP="004B4C27">
      <w:pPr>
        <w:pStyle w:val="Heading1"/>
      </w:pPr>
      <w:r>
        <w:t>Exploratory Data Analysis</w:t>
      </w:r>
    </w:p>
    <w:p w14:paraId="7A1C17E7" w14:textId="08B9A88D" w:rsidR="004B4C27" w:rsidRDefault="009A0501" w:rsidP="007B4E88">
      <w:r>
        <w:t xml:space="preserve">Given the volume of data </w:t>
      </w:r>
      <w:r w:rsidR="00433A2F">
        <w:t xml:space="preserve">provided, it was necessary to be tactical about which </w:t>
      </w:r>
      <w:r w:rsidR="007B4E88">
        <w:t>energy sources, home attributes and weather information to consider before any analysis was performed.</w:t>
      </w:r>
    </w:p>
    <w:p w14:paraId="3638AF32" w14:textId="2E5B49AF" w:rsidR="004B4C27" w:rsidRDefault="00A93D9F" w:rsidP="004B4C27">
      <w:r>
        <w:t xml:space="preserve">Below, we </w:t>
      </w:r>
      <w:r w:rsidR="00B2058E">
        <w:t xml:space="preserve">looked at </w:t>
      </w:r>
      <w:r w:rsidR="00326151">
        <w:t xml:space="preserve">cross-sections </w:t>
      </w:r>
      <w:r w:rsidR="00B2058E">
        <w:t xml:space="preserve">of the data to </w:t>
      </w:r>
      <w:r w:rsidR="00FD778B">
        <w:t>visualize the di</w:t>
      </w:r>
      <w:r>
        <w:t>stribution of variables, understand the structure of the data, and summarize energy usage and weather changes across time</w:t>
      </w:r>
      <w:r w:rsidR="00326151">
        <w:t>.</w:t>
      </w:r>
    </w:p>
    <w:p w14:paraId="504BC49F" w14:textId="5E57D790" w:rsidR="004B4C27" w:rsidRDefault="004B4C27" w:rsidP="004B4C27">
      <w:pPr>
        <w:pStyle w:val="Heading2"/>
      </w:pPr>
      <w:r>
        <w:t xml:space="preserve">Data </w:t>
      </w:r>
      <w:r w:rsidR="00BC3869">
        <w:t xml:space="preserve">Exploration and </w:t>
      </w:r>
      <w:r>
        <w:t>Preparation</w:t>
      </w:r>
    </w:p>
    <w:p w14:paraId="449FCA30" w14:textId="78A12507" w:rsidR="00432ED7" w:rsidRPr="00432ED7" w:rsidRDefault="00432ED7" w:rsidP="004B4C27">
      <w:pPr>
        <w:rPr>
          <w:b/>
          <w:bCs/>
          <w:u w:val="single"/>
        </w:rPr>
      </w:pPr>
      <w:r w:rsidRPr="00432ED7">
        <w:rPr>
          <w:b/>
          <w:bCs/>
          <w:u w:val="single"/>
        </w:rPr>
        <w:t>Static House Data</w:t>
      </w:r>
    </w:p>
    <w:p w14:paraId="05C2E666" w14:textId="47B9F95A" w:rsidR="004B4C27" w:rsidRDefault="004D3092" w:rsidP="004B4C27">
      <w:r>
        <w:t xml:space="preserve">The </w:t>
      </w:r>
      <w:r w:rsidRPr="006523FB">
        <w:rPr>
          <w:b/>
          <w:bCs/>
        </w:rPr>
        <w:t>static house data</w:t>
      </w:r>
      <w:r>
        <w:t xml:space="preserve"> contained many columns which contained information we deemed to be useless in terms of differentiating between the homes </w:t>
      </w:r>
      <w:r w:rsidR="000E3E29">
        <w:t xml:space="preserve">in this list. These columns only included </w:t>
      </w:r>
      <w:r w:rsidR="003701C2">
        <w:t>one value, which was the same for every</w:t>
      </w:r>
      <w:r w:rsidR="00295B71">
        <w:t xml:space="preserve"> building in our data.</w:t>
      </w:r>
    </w:p>
    <w:p w14:paraId="09EA7868" w14:textId="4FCC53FE" w:rsidR="00295B71" w:rsidRDefault="00295B71" w:rsidP="004B4C27">
      <w:r>
        <w:t>For example</w:t>
      </w:r>
      <w:r w:rsidR="001646FC">
        <w:t xml:space="preserve">, the columns below are redundant given that we already know </w:t>
      </w:r>
      <w:proofErr w:type="spellStart"/>
      <w:r w:rsidR="001646FC">
        <w:t>eSC</w:t>
      </w:r>
      <w:proofErr w:type="spellEnd"/>
      <w:r w:rsidR="001646FC">
        <w:t xml:space="preserve"> services homes in South Carolina and parts of North Carolina. </w:t>
      </w:r>
      <w:r w:rsidR="00C458C1">
        <w:t xml:space="preserve">The region of these homes is the same for all, so it would not be </w:t>
      </w:r>
      <w:r w:rsidR="009215A7">
        <w:t>a viable factor to consider when determining differentiators of energy usage.</w:t>
      </w:r>
    </w:p>
    <w:p w14:paraId="76F185FE" w14:textId="286FD4E8" w:rsidR="00855046" w:rsidRDefault="00855046" w:rsidP="00E47F25">
      <w:pPr>
        <w:jc w:val="center"/>
      </w:pPr>
      <w:r>
        <w:rPr>
          <w:noProof/>
        </w:rPr>
        <w:drawing>
          <wp:inline distT="0" distB="0" distL="0" distR="0" wp14:anchorId="65478DBD" wp14:editId="38301C33">
            <wp:extent cx="2923309" cy="1271299"/>
            <wp:effectExtent l="0" t="0" r="0" b="0"/>
            <wp:docPr id="8036612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61267"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8422" cy="1299616"/>
                    </a:xfrm>
                    <a:prstGeom prst="rect">
                      <a:avLst/>
                    </a:prstGeom>
                  </pic:spPr>
                </pic:pic>
              </a:graphicData>
            </a:graphic>
          </wp:inline>
        </w:drawing>
      </w:r>
    </w:p>
    <w:p w14:paraId="7A55CBA1" w14:textId="279BC138" w:rsidR="0088296E" w:rsidRDefault="009215A7" w:rsidP="004B4C27">
      <w:r>
        <w:t xml:space="preserve">In total, </w:t>
      </w:r>
      <w:r w:rsidR="00FF32D5">
        <w:t xml:space="preserve">we ended up with 93 columns from the original 171 that we found to contain </w:t>
      </w:r>
      <w:r w:rsidR="00412E7E">
        <w:t xml:space="preserve">distinctive </w:t>
      </w:r>
      <w:r w:rsidR="00FF32D5">
        <w:t>inf</w:t>
      </w:r>
      <w:r w:rsidR="00412E7E">
        <w:t>ormation.</w:t>
      </w:r>
    </w:p>
    <w:p w14:paraId="2C3D48FA" w14:textId="77777777" w:rsidR="00412E7E" w:rsidRDefault="00412E7E" w:rsidP="004B4C27"/>
    <w:p w14:paraId="2259EDB2" w14:textId="77777777" w:rsidR="00412E7E" w:rsidRDefault="00412E7E" w:rsidP="004B4C27"/>
    <w:p w14:paraId="0261D2AA" w14:textId="5C2D3CD1" w:rsidR="00412E7E" w:rsidRDefault="00412E7E" w:rsidP="004B4C27">
      <w:r>
        <w:t xml:space="preserve">The code below was used to remove the following columns from the static house data and </w:t>
      </w:r>
      <w:r w:rsidR="00BB514F">
        <w:t xml:space="preserve">create a new </w:t>
      </w:r>
      <w:r w:rsidR="00625FB8">
        <w:t>data frame</w:t>
      </w:r>
      <w:r w:rsidR="00BB514F">
        <w:t>.</w:t>
      </w:r>
    </w:p>
    <w:p w14:paraId="210D9A58" w14:textId="18C4E7AE" w:rsidR="004B4C27" w:rsidRDefault="0088296E" w:rsidP="00541590">
      <w:r>
        <w:rPr>
          <w:noProof/>
        </w:rPr>
        <w:drawing>
          <wp:inline distT="0" distB="0" distL="0" distR="0" wp14:anchorId="1700C9AC" wp14:editId="3FB39553">
            <wp:extent cx="6071870" cy="1069975"/>
            <wp:effectExtent l="0" t="0" r="0" b="0"/>
            <wp:docPr id="1096503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0376"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71870" cy="1069975"/>
                    </a:xfrm>
                    <a:prstGeom prst="rect">
                      <a:avLst/>
                    </a:prstGeom>
                  </pic:spPr>
                </pic:pic>
              </a:graphicData>
            </a:graphic>
          </wp:inline>
        </w:drawing>
      </w:r>
    </w:p>
    <w:p w14:paraId="65802AB1" w14:textId="160C840C" w:rsidR="00541590" w:rsidRDefault="00155BBA" w:rsidP="00541590">
      <w:r>
        <w:t xml:space="preserve">The reduced data </w:t>
      </w:r>
      <w:r w:rsidR="00827AB0">
        <w:t xml:space="preserve">file </w:t>
      </w:r>
      <w:r>
        <w:t>consisted of integer</w:t>
      </w:r>
      <w:r w:rsidR="003B23F2">
        <w:t xml:space="preserve">, numeric, </w:t>
      </w:r>
      <w:r>
        <w:t xml:space="preserve">and </w:t>
      </w:r>
      <w:r w:rsidR="003B23F2">
        <w:t xml:space="preserve">(mostly) </w:t>
      </w:r>
      <w:r>
        <w:t>character data types</w:t>
      </w:r>
      <w:r w:rsidR="002C2074">
        <w:t>.</w:t>
      </w:r>
    </w:p>
    <w:p w14:paraId="01EA6CDE" w14:textId="5A3FE31A" w:rsidR="000B33DB" w:rsidRDefault="007B6717" w:rsidP="004B4C27">
      <w:r>
        <w:rPr>
          <w:noProof/>
        </w:rPr>
        <w:drawing>
          <wp:inline distT="0" distB="0" distL="0" distR="0" wp14:anchorId="54271F59" wp14:editId="1E3A287E">
            <wp:extent cx="6071870" cy="2518410"/>
            <wp:effectExtent l="0" t="0" r="0" b="0"/>
            <wp:docPr id="189712455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24554" name="Picture 14"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1870" cy="2518410"/>
                    </a:xfrm>
                    <a:prstGeom prst="rect">
                      <a:avLst/>
                    </a:prstGeom>
                  </pic:spPr>
                </pic:pic>
              </a:graphicData>
            </a:graphic>
          </wp:inline>
        </w:drawing>
      </w:r>
    </w:p>
    <w:p w14:paraId="5002634B" w14:textId="77777777" w:rsidR="000B33DB" w:rsidRDefault="000B33DB" w:rsidP="004B4C27"/>
    <w:p w14:paraId="0E7F5E4A" w14:textId="10009896" w:rsidR="006711EC" w:rsidRDefault="006711EC" w:rsidP="004B4C27">
      <w:r>
        <w:t>Variable Exploration:</w:t>
      </w:r>
    </w:p>
    <w:p w14:paraId="5D368337" w14:textId="37FCFC4B" w:rsidR="006711EC" w:rsidRDefault="00E21DBE" w:rsidP="004B4C27">
      <w:r>
        <w:t>The</w:t>
      </w:r>
      <w:r w:rsidR="00E921D3">
        <w:t xml:space="preserve"> </w:t>
      </w:r>
      <w:r w:rsidR="00E921D3" w:rsidRPr="009550F5">
        <w:rPr>
          <w:b/>
          <w:bCs/>
        </w:rPr>
        <w:t xml:space="preserve">square footage </w:t>
      </w:r>
      <w:r w:rsidR="008B66D6" w:rsidRPr="009550F5">
        <w:rPr>
          <w:b/>
          <w:bCs/>
        </w:rPr>
        <w:t>variable</w:t>
      </w:r>
      <w:r w:rsidR="00E921D3">
        <w:t xml:space="preserve"> </w:t>
      </w:r>
      <w:r>
        <w:t xml:space="preserve">was skewed right and </w:t>
      </w:r>
      <w:r w:rsidR="008B66D6">
        <w:t xml:space="preserve">had </w:t>
      </w:r>
      <w:r w:rsidR="009D1E5B">
        <w:t>outliers at large values of square feet:</w:t>
      </w:r>
    </w:p>
    <w:p w14:paraId="1A01B80C" w14:textId="687DAA25" w:rsidR="006711EC" w:rsidRDefault="009D1E5B" w:rsidP="009550F5">
      <w:pPr>
        <w:jc w:val="center"/>
      </w:pPr>
      <w:r>
        <w:rPr>
          <w:noProof/>
        </w:rPr>
        <w:lastRenderedPageBreak/>
        <w:drawing>
          <wp:inline distT="0" distB="0" distL="0" distR="0" wp14:anchorId="37F54793" wp14:editId="60C2DCE3">
            <wp:extent cx="5486400" cy="3100086"/>
            <wp:effectExtent l="0" t="0" r="0" b="0"/>
            <wp:docPr id="2136392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92120" name="Picture 21363921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0378" cy="3226645"/>
                    </a:xfrm>
                    <a:prstGeom prst="rect">
                      <a:avLst/>
                    </a:prstGeom>
                  </pic:spPr>
                </pic:pic>
              </a:graphicData>
            </a:graphic>
          </wp:inline>
        </w:drawing>
      </w:r>
    </w:p>
    <w:p w14:paraId="7B031420" w14:textId="77777777" w:rsidR="008A2538" w:rsidRDefault="008A2538" w:rsidP="004B4C27"/>
    <w:p w14:paraId="0EB66794" w14:textId="490AF390" w:rsidR="009550F5" w:rsidRDefault="00904D3C" w:rsidP="004B4C27">
      <w:r>
        <w:t xml:space="preserve">The </w:t>
      </w:r>
      <w:r w:rsidRPr="002369F6">
        <w:rPr>
          <w:b/>
          <w:bCs/>
        </w:rPr>
        <w:t>cooling setpoint</w:t>
      </w:r>
      <w:r>
        <w:t xml:space="preserve"> is left-skewed</w:t>
      </w:r>
      <w:r w:rsidR="004316F8">
        <w:t>, with the highest frequency of setpoint at 75 degrees Fahrenheit</w:t>
      </w:r>
      <w:r w:rsidR="002369F6">
        <w:t>.</w:t>
      </w:r>
    </w:p>
    <w:p w14:paraId="5D80B7EA" w14:textId="544E2FC7" w:rsidR="008A2538" w:rsidRDefault="009550F5" w:rsidP="009550F5">
      <w:pPr>
        <w:jc w:val="center"/>
      </w:pPr>
      <w:r>
        <w:rPr>
          <w:noProof/>
        </w:rPr>
        <w:drawing>
          <wp:inline distT="0" distB="0" distL="0" distR="0" wp14:anchorId="568BC37A" wp14:editId="06B041C1">
            <wp:extent cx="5591549" cy="2802791"/>
            <wp:effectExtent l="0" t="0" r="0" b="4445"/>
            <wp:docPr id="655384887" name="Picture 19" descr="A graph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4887" name="Picture 19" descr="A graph of a hous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8151" cy="2826150"/>
                    </a:xfrm>
                    <a:prstGeom prst="rect">
                      <a:avLst/>
                    </a:prstGeom>
                  </pic:spPr>
                </pic:pic>
              </a:graphicData>
            </a:graphic>
          </wp:inline>
        </w:drawing>
      </w:r>
    </w:p>
    <w:p w14:paraId="522176EB" w14:textId="6E6C9497" w:rsidR="00575001" w:rsidRDefault="00575001" w:rsidP="004B4C27"/>
    <w:p w14:paraId="4A5BAC18" w14:textId="77777777" w:rsidR="00496379" w:rsidRDefault="00496379" w:rsidP="004B4C27"/>
    <w:p w14:paraId="433D49CC" w14:textId="77777777" w:rsidR="00496379" w:rsidRDefault="00496379" w:rsidP="004B4C27"/>
    <w:p w14:paraId="6B66BCC2" w14:textId="6E949407" w:rsidR="00496379" w:rsidRDefault="00496379" w:rsidP="004B4C27">
      <w:r>
        <w:lastRenderedPageBreak/>
        <w:t>The boxplot comparing cooling setpoint by county</w:t>
      </w:r>
      <w:r w:rsidR="00DA66B3">
        <w:t xml:space="preserve"> shows overlap among all the counties and an average cooling setpoint of about 73 degrees F.</w:t>
      </w:r>
    </w:p>
    <w:p w14:paraId="5C2E9307" w14:textId="39E5E2DF" w:rsidR="00E42F05" w:rsidRDefault="00496379" w:rsidP="004B4C27">
      <w:r>
        <w:rPr>
          <w:noProof/>
        </w:rPr>
        <w:drawing>
          <wp:inline distT="0" distB="0" distL="0" distR="0" wp14:anchorId="30AAB87C" wp14:editId="25226EB6">
            <wp:extent cx="6071870" cy="2205355"/>
            <wp:effectExtent l="0" t="0" r="0" b="4445"/>
            <wp:docPr id="511508305" name="Picture 20"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08305" name="Picture 20" descr="A graph of a number of numbe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1870" cy="2205355"/>
                    </a:xfrm>
                    <a:prstGeom prst="rect">
                      <a:avLst/>
                    </a:prstGeom>
                  </pic:spPr>
                </pic:pic>
              </a:graphicData>
            </a:graphic>
          </wp:inline>
        </w:drawing>
      </w:r>
    </w:p>
    <w:p w14:paraId="794AFE6E" w14:textId="77777777" w:rsidR="00900DB0" w:rsidRDefault="00900DB0" w:rsidP="004B4C27"/>
    <w:p w14:paraId="548FDFC2" w14:textId="78E9EDD0" w:rsidR="00432ED7" w:rsidRPr="00432ED7" w:rsidRDefault="00432ED7" w:rsidP="004B4C27">
      <w:pPr>
        <w:rPr>
          <w:b/>
          <w:bCs/>
          <w:u w:val="single"/>
        </w:rPr>
      </w:pPr>
      <w:r w:rsidRPr="00432ED7">
        <w:rPr>
          <w:b/>
          <w:bCs/>
          <w:u w:val="single"/>
        </w:rPr>
        <w:t>Energy Data</w:t>
      </w:r>
    </w:p>
    <w:p w14:paraId="0FFC6AC4" w14:textId="77777777" w:rsidR="00937AB4" w:rsidRDefault="00E60E3D" w:rsidP="004B4C27">
      <w:r>
        <w:t xml:space="preserve">Inspecting </w:t>
      </w:r>
      <w:r w:rsidR="00D560B0">
        <w:t>one</w:t>
      </w:r>
      <w:r w:rsidR="00CB6AC3">
        <w:t xml:space="preserve"> example</w:t>
      </w:r>
      <w:r w:rsidR="00D560B0">
        <w:t xml:space="preserve"> file of the </w:t>
      </w:r>
      <w:r w:rsidR="00D560B0" w:rsidRPr="00432ED7">
        <w:rPr>
          <w:b/>
          <w:bCs/>
        </w:rPr>
        <w:t>energy data</w:t>
      </w:r>
      <w:r w:rsidR="00D560B0">
        <w:t>,</w:t>
      </w:r>
      <w:r w:rsidR="00CB6AC3">
        <w:t xml:space="preserve"> we found variables corresponding </w:t>
      </w:r>
      <w:r w:rsidR="007A287E">
        <w:t xml:space="preserve">to the static attributes of the house data, including </w:t>
      </w:r>
      <w:r w:rsidR="004B67D9">
        <w:t xml:space="preserve">ceiling fan usage, cooling </w:t>
      </w:r>
      <w:r w:rsidR="007A287E">
        <w:t xml:space="preserve">energy, </w:t>
      </w:r>
      <w:r w:rsidR="00432ED7">
        <w:t>interior lighting energy usage, and pool pump usage to name a few.</w:t>
      </w:r>
      <w:r w:rsidR="00097BF8">
        <w:t xml:space="preserve"> </w:t>
      </w:r>
      <w:r w:rsidR="001459A3">
        <w:t xml:space="preserve">Electrical units were measure in kWh and </w:t>
      </w:r>
      <w:proofErr w:type="spellStart"/>
      <w:r w:rsidR="001459A3">
        <w:t>KWh</w:t>
      </w:r>
      <w:proofErr w:type="spellEnd"/>
      <w:r w:rsidR="001459A3">
        <w:t>/</w:t>
      </w:r>
      <w:proofErr w:type="spellStart"/>
      <w:r w:rsidR="001459A3">
        <w:t>sqft</w:t>
      </w:r>
      <w:proofErr w:type="spellEnd"/>
      <w:r w:rsidR="001459A3">
        <w:t xml:space="preserve">. </w:t>
      </w:r>
      <w:r w:rsidR="00097BF8">
        <w:t xml:space="preserve"> </w:t>
      </w:r>
    </w:p>
    <w:p w14:paraId="381EEB45" w14:textId="329F6B58" w:rsidR="00937AB4" w:rsidRDefault="00937AB4" w:rsidP="004B4C27">
      <w:r>
        <w:t xml:space="preserve">The structure of the file revealed that we are dealing with numeric and </w:t>
      </w:r>
      <w:proofErr w:type="spellStart"/>
      <w:r>
        <w:t>POSIXct</w:t>
      </w:r>
      <w:proofErr w:type="spellEnd"/>
      <w:r>
        <w:t xml:space="preserve"> (</w:t>
      </w:r>
      <w:proofErr w:type="spellStart"/>
      <w:r>
        <w:t>date_time</w:t>
      </w:r>
      <w:proofErr w:type="spellEnd"/>
      <w:r>
        <w:t>) data types.</w:t>
      </w:r>
    </w:p>
    <w:p w14:paraId="52FFCB86" w14:textId="6198A5D6" w:rsidR="00D560B0" w:rsidRDefault="00913CBB" w:rsidP="00E47F25">
      <w:pPr>
        <w:jc w:val="center"/>
      </w:pPr>
      <w:r>
        <w:rPr>
          <w:noProof/>
        </w:rPr>
        <w:drawing>
          <wp:inline distT="0" distB="0" distL="0" distR="0" wp14:anchorId="0D95234B" wp14:editId="25B7FB8D">
            <wp:extent cx="5080959" cy="2250352"/>
            <wp:effectExtent l="0" t="0" r="0" b="0"/>
            <wp:docPr id="1177163370"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3370" name="Picture 15" descr="A screenshot of a computer cod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93245" cy="2255793"/>
                    </a:xfrm>
                    <a:prstGeom prst="rect">
                      <a:avLst/>
                    </a:prstGeom>
                  </pic:spPr>
                </pic:pic>
              </a:graphicData>
            </a:graphic>
          </wp:inline>
        </w:drawing>
      </w:r>
    </w:p>
    <w:p w14:paraId="0B9FB621" w14:textId="7B72CE28" w:rsidR="00BF4D49" w:rsidRDefault="00BF4D49" w:rsidP="004B4C27">
      <w:r>
        <w:t>A summary of the file shows that certain columns have all zero values, suggesting that no energy was consumed</w:t>
      </w:r>
      <w:r w:rsidR="00942572">
        <w:t xml:space="preserve"> and/or the house </w:t>
      </w:r>
      <w:r w:rsidR="00A41C75">
        <w:t xml:space="preserve">does not have that </w:t>
      </w:r>
      <w:r w:rsidR="000B33DB">
        <w:t>appliance</w:t>
      </w:r>
      <w:r w:rsidR="00A41C75">
        <w:t>.</w:t>
      </w:r>
    </w:p>
    <w:p w14:paraId="12F6AEDB" w14:textId="37CE97BB" w:rsidR="00937AB4" w:rsidRDefault="00BF4D49" w:rsidP="00E47F25">
      <w:pPr>
        <w:jc w:val="center"/>
      </w:pPr>
      <w:r>
        <w:rPr>
          <w:noProof/>
        </w:rPr>
        <w:lastRenderedPageBreak/>
        <w:drawing>
          <wp:inline distT="0" distB="0" distL="0" distR="0" wp14:anchorId="510AC430" wp14:editId="2B423355">
            <wp:extent cx="5115464" cy="2774398"/>
            <wp:effectExtent l="0" t="0" r="3175" b="0"/>
            <wp:docPr id="103327172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1728" name="Picture 16"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2512" cy="2778220"/>
                    </a:xfrm>
                    <a:prstGeom prst="rect">
                      <a:avLst/>
                    </a:prstGeom>
                  </pic:spPr>
                </pic:pic>
              </a:graphicData>
            </a:graphic>
          </wp:inline>
        </w:drawing>
      </w:r>
    </w:p>
    <w:p w14:paraId="176ADB46" w14:textId="00AD6350" w:rsidR="007D359F" w:rsidRDefault="000F18E7" w:rsidP="004B4C27">
      <w:r>
        <w:t xml:space="preserve">In the below example, we see that this building does not have a dishwasher, which </w:t>
      </w:r>
      <w:r w:rsidR="00867388">
        <w:t xml:space="preserve">gives context as to why dishwasher energy consumption in </w:t>
      </w:r>
      <w:r w:rsidR="00DE1DD4">
        <w:t>the corresponding energy file is zero throughout.</w:t>
      </w:r>
    </w:p>
    <w:p w14:paraId="6B83A6C8" w14:textId="34E49721" w:rsidR="00DE1DD4" w:rsidRPr="00EF28B8" w:rsidRDefault="00DE1DD4" w:rsidP="004B4C27">
      <w:pPr>
        <w:rPr>
          <w:i/>
          <w:iCs/>
        </w:rPr>
      </w:pPr>
      <w:r w:rsidRPr="00EF28B8">
        <w:rPr>
          <w:i/>
          <w:iCs/>
        </w:rPr>
        <w:t>Building 102063:</w:t>
      </w:r>
    </w:p>
    <w:p w14:paraId="6325D478" w14:textId="33880674" w:rsidR="00742AAE" w:rsidRDefault="00867388" w:rsidP="004B4C27">
      <w:r>
        <w:rPr>
          <w:noProof/>
        </w:rPr>
        <mc:AlternateContent>
          <mc:Choice Requires="wps">
            <w:drawing>
              <wp:anchor distT="0" distB="0" distL="114300" distR="114300" simplePos="0" relativeHeight="251658240" behindDoc="0" locked="0" layoutInCell="1" allowOverlap="1" wp14:anchorId="10DE62AD" wp14:editId="2BC4BE9A">
                <wp:simplePos x="0" y="0"/>
                <wp:positionH relativeFrom="column">
                  <wp:posOffset>1849381</wp:posOffset>
                </wp:positionH>
                <wp:positionV relativeFrom="paragraph">
                  <wp:posOffset>486</wp:posOffset>
                </wp:positionV>
                <wp:extent cx="796066" cy="333076"/>
                <wp:effectExtent l="0" t="0" r="17145" b="10160"/>
                <wp:wrapNone/>
                <wp:docPr id="295180475" name="Rectangle 8"/>
                <wp:cNvGraphicFramePr/>
                <a:graphic xmlns:a="http://schemas.openxmlformats.org/drawingml/2006/main">
                  <a:graphicData uri="http://schemas.microsoft.com/office/word/2010/wordprocessingShape">
                    <wps:wsp>
                      <wps:cNvSpPr/>
                      <wps:spPr>
                        <a:xfrm>
                          <a:off x="0" y="0"/>
                          <a:ext cx="796066" cy="33307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rect id="Rectangle 8" style="position:absolute;margin-left:145.6pt;margin-top:.05pt;width:62.7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76BA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"/>
            </w:pict>
          </mc:Fallback>
        </mc:AlternateContent>
      </w:r>
      <w:r w:rsidR="00742AAE">
        <w:rPr>
          <w:noProof/>
        </w:rPr>
        <w:drawing>
          <wp:inline distT="0" distB="0" distL="0" distR="0" wp14:anchorId="4235AAA9" wp14:editId="6934D7A8">
            <wp:extent cx="6071870" cy="389890"/>
            <wp:effectExtent l="0" t="0" r="0" b="3810"/>
            <wp:docPr id="1968817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17382" name="Picture 19688173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1870" cy="389890"/>
                    </a:xfrm>
                    <a:prstGeom prst="rect">
                      <a:avLst/>
                    </a:prstGeom>
                  </pic:spPr>
                </pic:pic>
              </a:graphicData>
            </a:graphic>
          </wp:inline>
        </w:drawing>
      </w:r>
    </w:p>
    <w:p w14:paraId="07E06E85" w14:textId="23838B0A" w:rsidR="00DE1DD4" w:rsidRPr="00EF28B8" w:rsidRDefault="00DE1DD4" w:rsidP="004B4C27">
      <w:pPr>
        <w:rPr>
          <w:i/>
          <w:iCs/>
        </w:rPr>
      </w:pPr>
      <w:r w:rsidRPr="00EF28B8">
        <w:rPr>
          <w:i/>
          <w:iCs/>
        </w:rPr>
        <w:t>Energy output for building 102063:</w:t>
      </w:r>
    </w:p>
    <w:p w14:paraId="6BAF68F4" w14:textId="1CA97448" w:rsidR="00172685" w:rsidRDefault="00C82329" w:rsidP="004B4C27">
      <w:r>
        <w:rPr>
          <w:noProof/>
        </w:rPr>
        <w:drawing>
          <wp:inline distT="0" distB="0" distL="0" distR="0" wp14:anchorId="28EF6E90" wp14:editId="241C3548">
            <wp:extent cx="2108499" cy="1452211"/>
            <wp:effectExtent l="0" t="0" r="0" b="0"/>
            <wp:docPr id="26808241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82419"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7091" cy="1478791"/>
                    </a:xfrm>
                    <a:prstGeom prst="rect">
                      <a:avLst/>
                    </a:prstGeom>
                  </pic:spPr>
                </pic:pic>
              </a:graphicData>
            </a:graphic>
          </wp:inline>
        </w:drawing>
      </w:r>
    </w:p>
    <w:p w14:paraId="1689E68C" w14:textId="10F15C1D" w:rsidR="00B815FC" w:rsidRDefault="00B815FC" w:rsidP="004B4C27"/>
    <w:p w14:paraId="7B123398" w14:textId="0A4282BB" w:rsidR="00172685" w:rsidRDefault="00172685" w:rsidP="004B4C27">
      <w:r>
        <w:t xml:space="preserve">If we sum the energy sources, we see that </w:t>
      </w:r>
      <w:r w:rsidR="00E97F68">
        <w:t xml:space="preserve">for this particular building, the </w:t>
      </w:r>
      <w:r w:rsidR="00526705">
        <w:t xml:space="preserve">biggest contributors to energy consumption were </w:t>
      </w:r>
      <w:proofErr w:type="spellStart"/>
      <w:proofErr w:type="gramStart"/>
      <w:r w:rsidR="008F544A" w:rsidRPr="00EF28B8">
        <w:rPr>
          <w:b/>
          <w:bCs/>
        </w:rPr>
        <w:t>out.electricity</w:t>
      </w:r>
      <w:proofErr w:type="gramEnd"/>
      <w:r w:rsidR="008F544A" w:rsidRPr="00EF28B8">
        <w:rPr>
          <w:b/>
          <w:bCs/>
        </w:rPr>
        <w:t>.plug_loads.energy_consumption</w:t>
      </w:r>
      <w:proofErr w:type="spellEnd"/>
      <w:r w:rsidR="008F544A">
        <w:t xml:space="preserve"> (</w:t>
      </w:r>
      <w:r w:rsidR="00F13AA1" w:rsidRPr="00F13AA1">
        <w:t>4460.016</w:t>
      </w:r>
      <w:r w:rsidR="00F13AA1">
        <w:t xml:space="preserve"> kWh), </w:t>
      </w:r>
      <w:proofErr w:type="spellStart"/>
      <w:r w:rsidR="001E04EB" w:rsidRPr="00EF28B8">
        <w:rPr>
          <w:b/>
          <w:bCs/>
        </w:rPr>
        <w:t>out.electricity.cooling.energy_consumption</w:t>
      </w:r>
      <w:proofErr w:type="spellEnd"/>
      <w:r w:rsidR="001E04EB">
        <w:t xml:space="preserve"> (</w:t>
      </w:r>
      <w:r w:rsidR="001E04EB" w:rsidRPr="001E04EB">
        <w:t>2507.141</w:t>
      </w:r>
      <w:r w:rsidR="001E04EB">
        <w:t xml:space="preserve"> kWh), and </w:t>
      </w:r>
      <w:proofErr w:type="spellStart"/>
      <w:r w:rsidR="002D22BB" w:rsidRPr="00EF28B8">
        <w:rPr>
          <w:b/>
          <w:bCs/>
        </w:rPr>
        <w:t>out.electricity.heating.energy_consumption</w:t>
      </w:r>
      <w:proofErr w:type="spellEnd"/>
      <w:r w:rsidR="002D22BB">
        <w:t xml:space="preserve"> (</w:t>
      </w:r>
      <w:r w:rsidR="002D22BB" w:rsidRPr="002D22BB">
        <w:t>2124.227</w:t>
      </w:r>
      <w:r w:rsidR="00A36F03">
        <w:t>kWh</w:t>
      </w:r>
      <w:r w:rsidR="002D22BB">
        <w:t xml:space="preserve">), respectively. </w:t>
      </w:r>
      <w:r w:rsidR="00766429">
        <w:t xml:space="preserve">This conceptually makes sense, as heating and cooling are known to be </w:t>
      </w:r>
      <w:r w:rsidR="0039675E">
        <w:t>some of the largest contributors to overall energy consumption.</w:t>
      </w:r>
    </w:p>
    <w:p w14:paraId="64738BF5" w14:textId="77777777" w:rsidR="00022E27" w:rsidRDefault="00526705" w:rsidP="007B3072">
      <w:pPr>
        <w:jc w:val="center"/>
      </w:pPr>
      <w:r>
        <w:rPr>
          <w:noProof/>
        </w:rPr>
        <w:lastRenderedPageBreak/>
        <w:drawing>
          <wp:inline distT="0" distB="0" distL="0" distR="0" wp14:anchorId="5E08D6C6" wp14:editId="27BAD86D">
            <wp:extent cx="4690786" cy="3344674"/>
            <wp:effectExtent l="0" t="0" r="0" b="0"/>
            <wp:docPr id="2029545543" name="Picture 18" descr="A graph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45543" name="Picture 18" descr="A graph of a number of columns&#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730818" cy="3373218"/>
                    </a:xfrm>
                    <a:prstGeom prst="rect">
                      <a:avLst/>
                    </a:prstGeom>
                  </pic:spPr>
                </pic:pic>
              </a:graphicData>
            </a:graphic>
          </wp:inline>
        </w:drawing>
      </w:r>
    </w:p>
    <w:p w14:paraId="53EF25FC" w14:textId="77777777" w:rsidR="007B3072" w:rsidRDefault="007B3072" w:rsidP="004B4C27"/>
    <w:p w14:paraId="53A58033" w14:textId="7C3AB417" w:rsidR="00746420" w:rsidRDefault="007B3072" w:rsidP="004B4C27">
      <w:r>
        <w:t>Also of note, w</w:t>
      </w:r>
      <w:r w:rsidR="00C6134C">
        <w:t xml:space="preserve">e inspected the file and found one row with all </w:t>
      </w:r>
      <w:r w:rsidR="00C4126A">
        <w:t>NA values, which we made sure to be wary of in other energy files</w:t>
      </w:r>
      <w:r w:rsidR="005540F0">
        <w:t xml:space="preserve"> we explored</w:t>
      </w:r>
      <w:r w:rsidR="004B67D9">
        <w:t>.</w:t>
      </w:r>
    </w:p>
    <w:p w14:paraId="6CB841EC" w14:textId="296E49EF" w:rsidR="001274E8" w:rsidRDefault="001274E8" w:rsidP="004B4C27">
      <w:pPr>
        <w:rPr>
          <w:b/>
          <w:bCs/>
          <w:u w:val="single"/>
        </w:rPr>
      </w:pPr>
      <w:r w:rsidRPr="001274E8">
        <w:rPr>
          <w:b/>
          <w:bCs/>
          <w:u w:val="single"/>
        </w:rPr>
        <w:t>Weather Data</w:t>
      </w:r>
    </w:p>
    <w:p w14:paraId="41105B73" w14:textId="29574BB5" w:rsidR="005947DE" w:rsidRDefault="0094106E" w:rsidP="004B4C27">
      <w:r>
        <w:t>Th</w:t>
      </w:r>
      <w:r w:rsidR="002121B8">
        <w:t xml:space="preserve">ere are 46 counties represented </w:t>
      </w:r>
      <w:r w:rsidR="006F0A53">
        <w:t>by the houses in the static house data.</w:t>
      </w:r>
      <w:r w:rsidR="00A56C0E">
        <w:t xml:space="preserve"> </w:t>
      </w:r>
      <w:r w:rsidR="006F0A53">
        <w:t>We are primarily interested in th</w:t>
      </w:r>
      <w:r w:rsidR="00A56C0E">
        <w:t xml:space="preserve">e weather data for each county during the month of July, </w:t>
      </w:r>
      <w:r w:rsidR="00326FD0">
        <w:t>when conditions are expected to be the most extreme and have the most impact on energy usage.</w:t>
      </w:r>
    </w:p>
    <w:p w14:paraId="4EB220E3" w14:textId="202A1292" w:rsidR="003730A5" w:rsidRPr="001274E8" w:rsidRDefault="000441D0" w:rsidP="004B4C27">
      <w:r>
        <w:t xml:space="preserve">A plot of </w:t>
      </w:r>
      <w:r w:rsidR="00A6304F">
        <w:t xml:space="preserve">average daily </w:t>
      </w:r>
      <w:r>
        <w:t xml:space="preserve">July temperatures in </w:t>
      </w:r>
      <w:r w:rsidR="00A6304F">
        <w:t>Celsius</w:t>
      </w:r>
      <w:r>
        <w:t xml:space="preserve"> for each county is below:</w:t>
      </w:r>
    </w:p>
    <w:p w14:paraId="645714F5" w14:textId="1D7B2503" w:rsidR="00D560B0" w:rsidRDefault="004B6AEF" w:rsidP="004B4C27">
      <w:r>
        <w:rPr>
          <w:noProof/>
        </w:rPr>
        <w:lastRenderedPageBreak/>
        <w:drawing>
          <wp:inline distT="0" distB="0" distL="0" distR="0" wp14:anchorId="1847AFEC" wp14:editId="74A61FBB">
            <wp:extent cx="4561242" cy="3271386"/>
            <wp:effectExtent l="0" t="0" r="0" b="5715"/>
            <wp:docPr id="1609561350" name="Picture 9"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61350" name="Picture 9" descr="A graph showing different colored lin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84228" cy="3287872"/>
                    </a:xfrm>
                    <a:prstGeom prst="rect">
                      <a:avLst/>
                    </a:prstGeom>
                  </pic:spPr>
                </pic:pic>
              </a:graphicData>
            </a:graphic>
          </wp:inline>
        </w:drawing>
      </w:r>
    </w:p>
    <w:p w14:paraId="6F86B009" w14:textId="5762D5F4" w:rsidR="004B6AEF" w:rsidRDefault="004B6AEF" w:rsidP="004B4C27">
      <w:r>
        <w:t xml:space="preserve">The lines in black represent </w:t>
      </w:r>
      <w:r w:rsidR="00772E9B">
        <w:t xml:space="preserve">on average, the hottest and coldest counties during the month of July. The plot shows that </w:t>
      </w:r>
      <w:r w:rsidR="006766D5">
        <w:t xml:space="preserve">that while </w:t>
      </w:r>
      <w:r w:rsidR="00EF6981">
        <w:t>different temperatures were observed, the trends in temperatures were largely the same for all counties studied.</w:t>
      </w:r>
    </w:p>
    <w:p w14:paraId="334BBA0D" w14:textId="47A792CE" w:rsidR="006E5536" w:rsidRDefault="00DC3752" w:rsidP="004B4C27">
      <w:r>
        <w:t>If we plot the temperatures for the ‘hottest’ county against the energy data for a random building in that county</w:t>
      </w:r>
      <w:r w:rsidR="009F70FA">
        <w:t xml:space="preserve">, we </w:t>
      </w:r>
      <w:r w:rsidR="00201313">
        <w:t>revealed an apparent correlation between the weather trend and the cooling energy usage, see in the graph below. Less apparent</w:t>
      </w:r>
      <w:r w:rsidR="003D44B4">
        <w:t xml:space="preserve">, the green line representing plug loads also appeared to </w:t>
      </w:r>
      <w:r w:rsidR="005D05A9">
        <w:t xml:space="preserve">increase and decrease with the temperature. The spikes of orange </w:t>
      </w:r>
      <w:r w:rsidR="00657B1E">
        <w:t>show the energy used by ovens</w:t>
      </w:r>
      <w:r w:rsidR="00A97A9B">
        <w:t xml:space="preserve">. This graph was informative because </w:t>
      </w:r>
      <w:r w:rsidR="000C2861">
        <w:t xml:space="preserve">at least two of the variables which appeared to have a relationship with temperature were also the variables we found to be the largest </w:t>
      </w:r>
      <w:r w:rsidR="00017107">
        <w:t>consumers of energy in the example energy files, cooling energy and plug loads. Consequently</w:t>
      </w:r>
      <w:r w:rsidR="005947DE">
        <w:t>, we were interested in exploring this relationship further in our analysis.</w:t>
      </w:r>
    </w:p>
    <w:p w14:paraId="542FBE4C" w14:textId="46A45E33" w:rsidR="006E5536" w:rsidRDefault="006E5536" w:rsidP="004B4C27">
      <w:r>
        <w:rPr>
          <w:noProof/>
        </w:rPr>
        <w:drawing>
          <wp:inline distT="0" distB="0" distL="0" distR="0" wp14:anchorId="2ABE9648" wp14:editId="50BCC388">
            <wp:extent cx="5252946" cy="2063932"/>
            <wp:effectExtent l="0" t="0" r="5080" b="6350"/>
            <wp:docPr id="2129523119" name="Picture 2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23119" name="Picture 21" descr="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4674" cy="2076398"/>
                    </a:xfrm>
                    <a:prstGeom prst="rect">
                      <a:avLst/>
                    </a:prstGeom>
                  </pic:spPr>
                </pic:pic>
              </a:graphicData>
            </a:graphic>
          </wp:inline>
        </w:drawing>
      </w:r>
    </w:p>
    <w:p w14:paraId="2E95DF72" w14:textId="658814CF" w:rsidR="00C37640" w:rsidRDefault="000E0867" w:rsidP="004B4C27">
      <w:r>
        <w:lastRenderedPageBreak/>
        <w:t xml:space="preserve">An additional metric we wanted to plot was humidity, </w:t>
      </w:r>
      <w:r w:rsidR="007E1B93">
        <w:t>to understand if it shared a similar relationship to temperature.</w:t>
      </w:r>
      <w:r w:rsidR="00025FA6">
        <w:t xml:space="preserve"> </w:t>
      </w:r>
      <w:r w:rsidR="00766775">
        <w:t xml:space="preserve">If we change the y-axis to measure relative humidity, </w:t>
      </w:r>
      <w:r w:rsidR="00373477">
        <w:t xml:space="preserve">we see much more overlap between the counties and see that the </w:t>
      </w:r>
      <w:r w:rsidR="00997A18">
        <w:t>two black lines, representing the hottest and coldest counties, overlap significantly and do not represent the most extreme counties in terms of humidity levels.</w:t>
      </w:r>
    </w:p>
    <w:p w14:paraId="7F6968AC" w14:textId="4D462EBF" w:rsidR="00C37640" w:rsidRDefault="00175785" w:rsidP="004B4C27">
      <w:r>
        <w:rPr>
          <w:noProof/>
        </w:rPr>
        <w:drawing>
          <wp:inline distT="0" distB="0" distL="0" distR="0" wp14:anchorId="187C3C44" wp14:editId="397610C6">
            <wp:extent cx="5206701" cy="3732685"/>
            <wp:effectExtent l="0" t="0" r="635" b="1270"/>
            <wp:docPr id="1042313333"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13333" name="Picture 10" descr="A graph of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16511" cy="3739718"/>
                    </a:xfrm>
                    <a:prstGeom prst="rect">
                      <a:avLst/>
                    </a:prstGeom>
                  </pic:spPr>
                </pic:pic>
              </a:graphicData>
            </a:graphic>
          </wp:inline>
        </w:drawing>
      </w:r>
    </w:p>
    <w:p w14:paraId="36209E29" w14:textId="77777777" w:rsidR="00F4129E" w:rsidRDefault="00F4129E" w:rsidP="004B4C27"/>
    <w:p w14:paraId="3BE05D0C" w14:textId="1DA936B4" w:rsidR="004B4C27" w:rsidRDefault="00BB0556" w:rsidP="004B4C27">
      <w:pPr>
        <w:pStyle w:val="Heading2"/>
      </w:pPr>
      <w:r>
        <w:t>Hypotheses and Variable Selection</w:t>
      </w:r>
    </w:p>
    <w:p w14:paraId="295E598C" w14:textId="3ED96E7B" w:rsidR="004B4C27" w:rsidRDefault="00C26D88" w:rsidP="004B4C27">
      <w:r>
        <w:t xml:space="preserve">Once we </w:t>
      </w:r>
      <w:r w:rsidR="00BC3869">
        <w:t>were familiar with the data,</w:t>
      </w:r>
      <w:r w:rsidR="008E4EEA">
        <w:t xml:space="preserve"> we were able to curate a set of business questions we would pursue as the scope of this project to help us </w:t>
      </w:r>
      <w:r w:rsidR="001C16BB">
        <w:t xml:space="preserve">in our overarching goal of determining key drivers of energy usage which can be </w:t>
      </w:r>
      <w:r w:rsidR="00EE7B09">
        <w:t>addressed to lower consumption among consumers.</w:t>
      </w:r>
      <w:r w:rsidR="00383E01">
        <w:t xml:space="preserve"> These questions were designed with </w:t>
      </w:r>
      <w:r w:rsidR="00A32E5D">
        <w:t xml:space="preserve">July in mind, which is why we primarily focused on </w:t>
      </w:r>
      <w:r w:rsidR="00066B20">
        <w:t>systems and attributes we believed would be</w:t>
      </w:r>
      <w:r w:rsidR="009417BA">
        <w:t xml:space="preserve"> most</w:t>
      </w:r>
      <w:r w:rsidR="00066B20">
        <w:t xml:space="preserve"> </w:t>
      </w:r>
      <w:r w:rsidR="00F622FA">
        <w:t xml:space="preserve">affected by </w:t>
      </w:r>
      <w:r w:rsidR="002F620D">
        <w:t xml:space="preserve">hot </w:t>
      </w:r>
      <w:r w:rsidR="00F622FA">
        <w:t xml:space="preserve">weather </w:t>
      </w:r>
      <w:r w:rsidR="009417BA">
        <w:t>and comprise a significant proportion of a home’s energy consumption.</w:t>
      </w:r>
    </w:p>
    <w:p w14:paraId="01A1F885" w14:textId="506F0E00" w:rsidR="004B4C27" w:rsidRDefault="00EE7B09" w:rsidP="004B4C27">
      <w:pPr>
        <w:rPr>
          <w:b/>
          <w:bCs/>
          <w:u w:val="single"/>
        </w:rPr>
      </w:pPr>
      <w:r w:rsidRPr="00EE7B09">
        <w:rPr>
          <w:b/>
          <w:bCs/>
          <w:u w:val="single"/>
        </w:rPr>
        <w:t>Business Questions:</w:t>
      </w:r>
    </w:p>
    <w:p w14:paraId="55168470" w14:textId="77777777" w:rsidR="00BC7D4F" w:rsidRPr="00CC40F9" w:rsidRDefault="00BC7D4F" w:rsidP="00BC7D4F">
      <w:pPr>
        <w:pStyle w:val="ListParagraph"/>
        <w:numPr>
          <w:ilvl w:val="0"/>
          <w:numId w:val="17"/>
        </w:numPr>
        <w:rPr>
          <w:b/>
          <w:bCs/>
          <w:u w:val="single"/>
        </w:rPr>
      </w:pPr>
      <w:r w:rsidRPr="00CC40F9">
        <w:rPr>
          <w:b/>
          <w:bCs/>
        </w:rPr>
        <w:lastRenderedPageBreak/>
        <w:t>Which sources of energy consume the most power and is this consistent across all homes?</w:t>
      </w:r>
    </w:p>
    <w:p w14:paraId="3AEDEFD5" w14:textId="44A81B2C" w:rsidR="00BC7D4F" w:rsidRPr="00166756" w:rsidRDefault="00BC7D4F" w:rsidP="00166756">
      <w:pPr>
        <w:pStyle w:val="ListParagraph"/>
        <w:numPr>
          <w:ilvl w:val="1"/>
          <w:numId w:val="17"/>
        </w:numPr>
        <w:rPr>
          <w:b/>
          <w:bCs/>
          <w:u w:val="single"/>
        </w:rPr>
      </w:pPr>
      <w:proofErr w:type="gramStart"/>
      <w:r>
        <w:t>In order to</w:t>
      </w:r>
      <w:proofErr w:type="gramEnd"/>
      <w:r>
        <w:t xml:space="preserve"> provide impactful recommendations to reduce energy consumption, we want to understand which sources consume the most power relative to total energy consumption. A small reduction in the energy consumption from these sources would likely have a large cumulative impact on reducing overall energy usage.</w:t>
      </w:r>
    </w:p>
    <w:p w14:paraId="7263857A" w14:textId="363F7165" w:rsidR="00EE7B09" w:rsidRPr="00CC40F9" w:rsidRDefault="001479A7" w:rsidP="00EE7B09">
      <w:pPr>
        <w:pStyle w:val="ListParagraph"/>
        <w:numPr>
          <w:ilvl w:val="0"/>
          <w:numId w:val="17"/>
        </w:numPr>
        <w:rPr>
          <w:b/>
          <w:bCs/>
          <w:u w:val="single"/>
        </w:rPr>
      </w:pPr>
      <w:r w:rsidRPr="00CC40F9">
        <w:rPr>
          <w:b/>
          <w:bCs/>
        </w:rPr>
        <w:t xml:space="preserve">Do consumers living in the hottest county </w:t>
      </w:r>
      <w:r w:rsidR="00E943B3" w:rsidRPr="00CC40F9">
        <w:rPr>
          <w:b/>
          <w:bCs/>
        </w:rPr>
        <w:t>use more</w:t>
      </w:r>
      <w:r w:rsidR="005F726B" w:rsidRPr="00CC40F9">
        <w:rPr>
          <w:b/>
          <w:bCs/>
        </w:rPr>
        <w:t xml:space="preserve"> total energy</w:t>
      </w:r>
      <w:r w:rsidR="00E943B3" w:rsidRPr="00CC40F9">
        <w:rPr>
          <w:b/>
          <w:bCs/>
        </w:rPr>
        <w:t xml:space="preserve"> than those consumers living the “coldest” county in our data?</w:t>
      </w:r>
    </w:p>
    <w:p w14:paraId="04CDD2F1" w14:textId="4E6B8C3A" w:rsidR="00CC40F9" w:rsidRPr="00865F8D" w:rsidRDefault="001775B2" w:rsidP="00CC40F9">
      <w:pPr>
        <w:pStyle w:val="ListParagraph"/>
        <w:numPr>
          <w:ilvl w:val="1"/>
          <w:numId w:val="17"/>
        </w:numPr>
        <w:rPr>
          <w:b/>
          <w:bCs/>
          <w:u w:val="single"/>
        </w:rPr>
      </w:pPr>
      <w:r>
        <w:t>This business question</w:t>
      </w:r>
      <w:r w:rsidR="007132A1">
        <w:t xml:space="preserve"> will help us understand the magnitude of impact on energy usage (if it exists) between homes in hotter environments. This is useful to understand since we are concerned about </w:t>
      </w:r>
      <w:r w:rsidR="00366E04">
        <w:t>rising temperatures due to global warming and ultimately want to predict how energy usage changes in an environment which is 5 degrees warmer.</w:t>
      </w:r>
    </w:p>
    <w:p w14:paraId="0CC5F034" w14:textId="4EB8178D" w:rsidR="005B7B23" w:rsidRPr="00CC40F9" w:rsidRDefault="00EB42D2" w:rsidP="00EE7B09">
      <w:pPr>
        <w:pStyle w:val="ListParagraph"/>
        <w:numPr>
          <w:ilvl w:val="0"/>
          <w:numId w:val="17"/>
        </w:numPr>
        <w:rPr>
          <w:b/>
          <w:bCs/>
          <w:u w:val="single"/>
        </w:rPr>
      </w:pPr>
      <w:r w:rsidRPr="00CC40F9">
        <w:rPr>
          <w:b/>
          <w:bCs/>
        </w:rPr>
        <w:t xml:space="preserve">Does </w:t>
      </w:r>
      <w:r w:rsidR="00754996" w:rsidRPr="00CC40F9">
        <w:rPr>
          <w:b/>
          <w:bCs/>
        </w:rPr>
        <w:t>the type of HVAC cooling system in a home (Heat Pump vs Central AC)</w:t>
      </w:r>
      <w:r w:rsidR="008A3755" w:rsidRPr="00CC40F9">
        <w:rPr>
          <w:b/>
          <w:bCs/>
        </w:rPr>
        <w:t xml:space="preserve"> have an impact on cooling energy usage?</w:t>
      </w:r>
      <w:r w:rsidR="00630D6A" w:rsidRPr="00CC40F9">
        <w:rPr>
          <w:b/>
          <w:bCs/>
        </w:rPr>
        <w:t xml:space="preserve"> </w:t>
      </w:r>
    </w:p>
    <w:p w14:paraId="4BC45F43" w14:textId="09E95F70" w:rsidR="00CC40F9" w:rsidRPr="00F53029" w:rsidRDefault="0055769E" w:rsidP="00CC40F9">
      <w:pPr>
        <w:pStyle w:val="ListParagraph"/>
        <w:numPr>
          <w:ilvl w:val="1"/>
          <w:numId w:val="17"/>
        </w:numPr>
        <w:rPr>
          <w:b/>
          <w:bCs/>
          <w:u w:val="single"/>
        </w:rPr>
      </w:pPr>
      <w:r>
        <w:t xml:space="preserve">Heat pumps are touted a as more </w:t>
      </w:r>
      <w:r w:rsidR="006F3E1D">
        <w:t>environmentally friendly</w:t>
      </w:r>
      <w:r>
        <w:t xml:space="preserve"> alternative to Central AC</w:t>
      </w:r>
      <w:r w:rsidR="00C06DF4">
        <w:t>, ye</w:t>
      </w:r>
      <w:r w:rsidR="002F3F31">
        <w:t xml:space="preserve">t in our data set </w:t>
      </w:r>
      <w:r w:rsidR="00863481">
        <w:t xml:space="preserve">only about </w:t>
      </w:r>
      <w:r w:rsidR="006F3E1D">
        <w:t xml:space="preserve">21% of homes have one. If we can determine that Heat Pumps use less every than Central AC, </w:t>
      </w:r>
      <w:r w:rsidR="00042116">
        <w:t xml:space="preserve">it may be worthwhile to incentivize </w:t>
      </w:r>
      <w:proofErr w:type="spellStart"/>
      <w:r w:rsidR="00042116">
        <w:t>eSC</w:t>
      </w:r>
      <w:proofErr w:type="spellEnd"/>
      <w:r w:rsidR="00042116">
        <w:t xml:space="preserve"> customers to make the switch.</w:t>
      </w:r>
    </w:p>
    <w:p w14:paraId="58D60FE7" w14:textId="58A7DEFE" w:rsidR="005211D1" w:rsidRPr="00CC40F9" w:rsidRDefault="005211D1" w:rsidP="00EE7B09">
      <w:pPr>
        <w:pStyle w:val="ListParagraph"/>
        <w:numPr>
          <w:ilvl w:val="0"/>
          <w:numId w:val="17"/>
        </w:numPr>
        <w:rPr>
          <w:b/>
          <w:bCs/>
          <w:u w:val="single"/>
        </w:rPr>
      </w:pPr>
      <w:r w:rsidRPr="00CC40F9">
        <w:rPr>
          <w:b/>
          <w:bCs/>
        </w:rPr>
        <w:t>Does the square footage of a house</w:t>
      </w:r>
      <w:r w:rsidR="009C585E" w:rsidRPr="00CC40F9">
        <w:rPr>
          <w:b/>
          <w:bCs/>
        </w:rPr>
        <w:t xml:space="preserve"> correspond to an increase in use of interior lighting energy and plug</w:t>
      </w:r>
      <w:r w:rsidR="00A74323" w:rsidRPr="00CC40F9">
        <w:rPr>
          <w:b/>
          <w:bCs/>
        </w:rPr>
        <w:t xml:space="preserve"> load energy consumption?</w:t>
      </w:r>
    </w:p>
    <w:p w14:paraId="2EC0C62E" w14:textId="58FEFD37" w:rsidR="00CC40F9" w:rsidRPr="005A2A48" w:rsidRDefault="008232C8" w:rsidP="00CC40F9">
      <w:pPr>
        <w:pStyle w:val="ListParagraph"/>
        <w:numPr>
          <w:ilvl w:val="1"/>
          <w:numId w:val="17"/>
        </w:numPr>
        <w:rPr>
          <w:b/>
          <w:bCs/>
          <w:u w:val="single"/>
        </w:rPr>
      </w:pPr>
      <w:r>
        <w:t>While air conditioning usage in the month of July is a</w:t>
      </w:r>
      <w:r w:rsidR="0035794C">
        <w:t xml:space="preserve">n obvious target for potential energy reduction, </w:t>
      </w:r>
      <w:r w:rsidR="00D447CE">
        <w:t xml:space="preserve">some less obvious </w:t>
      </w:r>
      <w:r w:rsidR="006434B0">
        <w:t>major consumers of energy usage are outlets and lighting.</w:t>
      </w:r>
      <w:r w:rsidR="00153B8C">
        <w:t xml:space="preserve"> We want to determine if a home’s size has a meaningful effect on the amount of interior lighting and outlet </w:t>
      </w:r>
      <w:r w:rsidR="006F130F">
        <w:t>energy usage</w:t>
      </w:r>
      <w:r w:rsidR="00D251B4">
        <w:t xml:space="preserve">. If so, </w:t>
      </w:r>
      <w:r w:rsidR="00EF4F6C">
        <w:t>convincing consumers to turn off lights or unplug electronics might be a more realisti</w:t>
      </w:r>
      <w:r w:rsidR="00A72BA0">
        <w:t xml:space="preserve">c </w:t>
      </w:r>
      <w:r w:rsidR="00F00F69">
        <w:t xml:space="preserve">and popular way to decrease consumer </w:t>
      </w:r>
      <w:r w:rsidR="0055769E">
        <w:t>energy consumption</w:t>
      </w:r>
      <w:r w:rsidR="00042116">
        <w:t>.</w:t>
      </w:r>
    </w:p>
    <w:p w14:paraId="722C6A27" w14:textId="2A2BFB1A" w:rsidR="005A2A48" w:rsidRPr="0042246F" w:rsidRDefault="0042246F" w:rsidP="005A2A48">
      <w:pPr>
        <w:pStyle w:val="ListParagraph"/>
        <w:numPr>
          <w:ilvl w:val="0"/>
          <w:numId w:val="17"/>
        </w:numPr>
        <w:rPr>
          <w:b/>
          <w:bCs/>
          <w:u w:val="single"/>
        </w:rPr>
      </w:pPr>
      <w:r w:rsidRPr="0042246F">
        <w:rPr>
          <w:b/>
          <w:bCs/>
        </w:rPr>
        <w:t>Do the top contributors to energy usage present a meaningful relationship with temperature?</w:t>
      </w:r>
    </w:p>
    <w:p w14:paraId="5DE3F511" w14:textId="1900D81A" w:rsidR="007A33CD" w:rsidRPr="00796823" w:rsidRDefault="00A26E80" w:rsidP="007A33CD">
      <w:pPr>
        <w:pStyle w:val="ListParagraph"/>
        <w:numPr>
          <w:ilvl w:val="1"/>
          <w:numId w:val="17"/>
        </w:numPr>
        <w:rPr>
          <w:u w:val="single"/>
        </w:rPr>
      </w:pPr>
      <w:r w:rsidRPr="005A27DA">
        <w:t xml:space="preserve">Our </w:t>
      </w:r>
      <w:proofErr w:type="gramStart"/>
      <w:r w:rsidRPr="005A27DA">
        <w:t>ultimate goal</w:t>
      </w:r>
      <w:proofErr w:type="gramEnd"/>
      <w:r w:rsidRPr="005A27DA">
        <w:t xml:space="preserve"> in this project is to </w:t>
      </w:r>
      <w:r w:rsidR="005A27DA" w:rsidRPr="005A27DA">
        <w:t>be able to predict energy usage in a climate which has temperatures increase by 5 degrees Celsius.</w:t>
      </w:r>
      <w:r w:rsidR="00780AF3">
        <w:t xml:space="preserve"> It is important to understand </w:t>
      </w:r>
      <w:r w:rsidR="00796823">
        <w:t>whether</w:t>
      </w:r>
      <w:r w:rsidR="00780AF3">
        <w:t xml:space="preserve"> the variables contributing most to energy usage have a relationship with the weather, separate from </w:t>
      </w:r>
      <w:r w:rsidR="00493025">
        <w:t>the static attributes of a house. We will consider the ‘average’ house</w:t>
      </w:r>
      <w:r w:rsidR="005150CB">
        <w:t xml:space="preserve"> by taking a sample of homes with the median value of square footage and compare the</w:t>
      </w:r>
      <w:r w:rsidR="00796823">
        <w:t xml:space="preserve"> average energy usage of these homes at various temperatures.</w:t>
      </w:r>
    </w:p>
    <w:p w14:paraId="539234D8" w14:textId="01B22E33" w:rsidR="0085207B" w:rsidRDefault="004B4C27" w:rsidP="00166756">
      <w:pPr>
        <w:pStyle w:val="Heading1"/>
      </w:pPr>
      <w:r>
        <w:lastRenderedPageBreak/>
        <w:t>Modeling</w:t>
      </w:r>
    </w:p>
    <w:p w14:paraId="65EC533C" w14:textId="7CF47010" w:rsidR="000D3FF5" w:rsidRPr="005B4877" w:rsidRDefault="000D3FF5" w:rsidP="000D3FF5">
      <w:pPr>
        <w:rPr>
          <w:b/>
          <w:bCs/>
          <w:u w:val="single"/>
        </w:rPr>
      </w:pPr>
      <w:r>
        <w:t>Business Question #</w:t>
      </w:r>
      <w:r w:rsidR="00166756">
        <w:t>1</w:t>
      </w:r>
      <w:r>
        <w:t>:</w:t>
      </w:r>
      <w:r w:rsidR="0085207B" w:rsidRPr="0085207B">
        <w:rPr>
          <w:b/>
          <w:bCs/>
        </w:rPr>
        <w:t xml:space="preserve"> Which sources of energy consume the most power and is this consistent across homes?</w:t>
      </w:r>
    </w:p>
    <w:p w14:paraId="364214E4" w14:textId="2C097551" w:rsidR="000D3FF5" w:rsidRDefault="000D3FF5" w:rsidP="0008676B">
      <w:r>
        <w:t>Approach:</w:t>
      </w:r>
    </w:p>
    <w:p w14:paraId="5CEEA02B" w14:textId="77777777" w:rsidR="00CD5964" w:rsidRDefault="0085207B" w:rsidP="000D3FF5">
      <w:pPr>
        <w:pStyle w:val="ListParagraph"/>
        <w:numPr>
          <w:ilvl w:val="0"/>
          <w:numId w:val="18"/>
        </w:numPr>
        <w:spacing w:after="0" w:line="240" w:lineRule="auto"/>
      </w:pPr>
      <w:r>
        <w:t xml:space="preserve">Take a random sample of </w:t>
      </w:r>
      <w:r w:rsidR="00CD5964">
        <w:t xml:space="preserve">1000 buildings from the static house </w:t>
      </w:r>
      <w:proofErr w:type="gramStart"/>
      <w:r w:rsidR="00CD5964">
        <w:t>data</w:t>
      </w:r>
      <w:proofErr w:type="gramEnd"/>
      <w:r w:rsidR="00CD5964">
        <w:t xml:space="preserve"> </w:t>
      </w:r>
    </w:p>
    <w:p w14:paraId="21AFCD34" w14:textId="7B23852A" w:rsidR="000D3FF5" w:rsidRDefault="00CD5964" w:rsidP="000D3FF5">
      <w:pPr>
        <w:pStyle w:val="ListParagraph"/>
        <w:numPr>
          <w:ilvl w:val="0"/>
          <w:numId w:val="18"/>
        </w:numPr>
        <w:spacing w:after="0" w:line="240" w:lineRule="auto"/>
      </w:pPr>
      <w:r>
        <w:t xml:space="preserve">Import and bind the energy files corresponding to the random sample of </w:t>
      </w:r>
      <w:proofErr w:type="gramStart"/>
      <w:r>
        <w:t>buildings</w:t>
      </w:r>
      <w:proofErr w:type="gramEnd"/>
      <w:r>
        <w:t xml:space="preserve"> </w:t>
      </w:r>
    </w:p>
    <w:p w14:paraId="7051984E" w14:textId="1408A523" w:rsidR="00CD5964" w:rsidRDefault="0072201B" w:rsidP="000D3FF5">
      <w:pPr>
        <w:pStyle w:val="ListParagraph"/>
        <w:numPr>
          <w:ilvl w:val="0"/>
          <w:numId w:val="18"/>
        </w:numPr>
        <w:spacing w:after="0" w:line="240" w:lineRule="auto"/>
      </w:pPr>
      <w:r>
        <w:t xml:space="preserve">Use the </w:t>
      </w:r>
      <w:proofErr w:type="spellStart"/>
      <w:r>
        <w:t>colSums</w:t>
      </w:r>
      <w:proofErr w:type="spellEnd"/>
      <w:r>
        <w:t xml:space="preserve"> function to sum the energy usage over the course of July for each energy </w:t>
      </w:r>
      <w:proofErr w:type="gramStart"/>
      <w:r>
        <w:t>source</w:t>
      </w:r>
      <w:proofErr w:type="gramEnd"/>
    </w:p>
    <w:p w14:paraId="6224A54C" w14:textId="2EE5EF68" w:rsidR="0008676B" w:rsidRDefault="00A07C63" w:rsidP="0008676B">
      <w:pPr>
        <w:pStyle w:val="ListParagraph"/>
        <w:numPr>
          <w:ilvl w:val="0"/>
          <w:numId w:val="18"/>
        </w:numPr>
        <w:spacing w:after="0" w:line="240" w:lineRule="auto"/>
      </w:pPr>
      <w:r>
        <w:t xml:space="preserve">Plot the energy totals to see which sources use the most energy in July for this sample of 1000 </w:t>
      </w:r>
      <w:proofErr w:type="gramStart"/>
      <w:r>
        <w:t>houses</w:t>
      </w:r>
      <w:proofErr w:type="gramEnd"/>
    </w:p>
    <w:p w14:paraId="0C264B3B" w14:textId="79B43FCB" w:rsidR="00602395" w:rsidRDefault="001D3EBE" w:rsidP="00602395">
      <w:pPr>
        <w:pStyle w:val="ListParagraph"/>
        <w:numPr>
          <w:ilvl w:val="0"/>
          <w:numId w:val="18"/>
        </w:numPr>
        <w:spacing w:after="0" w:line="240" w:lineRule="auto"/>
      </w:pPr>
      <w:r>
        <w:t xml:space="preserve">Repeat process for </w:t>
      </w:r>
      <w:r w:rsidR="00145FC2">
        <w:t xml:space="preserve">mean and median values </w:t>
      </w:r>
      <w:r w:rsidR="00222DB0">
        <w:t xml:space="preserve">of energy </w:t>
      </w:r>
      <w:proofErr w:type="gramStart"/>
      <w:r w:rsidR="00222DB0">
        <w:t>consumption</w:t>
      </w:r>
      <w:proofErr w:type="gramEnd"/>
    </w:p>
    <w:p w14:paraId="77BE7A21" w14:textId="448B0629" w:rsidR="00957D45" w:rsidRDefault="00957D45" w:rsidP="00957D45">
      <w:pPr>
        <w:spacing w:after="0" w:line="240" w:lineRule="auto"/>
        <w:ind w:left="360"/>
      </w:pPr>
    </w:p>
    <w:p w14:paraId="27D1DFAA" w14:textId="77777777" w:rsidR="0008676B" w:rsidRDefault="0008676B" w:rsidP="0008676B">
      <w:pPr>
        <w:spacing w:after="0" w:line="240" w:lineRule="auto"/>
      </w:pPr>
    </w:p>
    <w:p w14:paraId="2C4202A5" w14:textId="3B0320EC" w:rsidR="0008676B" w:rsidRDefault="0008676B" w:rsidP="0008676B">
      <w:pPr>
        <w:spacing w:after="0" w:line="240" w:lineRule="auto"/>
      </w:pPr>
      <w:r>
        <w:t>Result:</w:t>
      </w:r>
    </w:p>
    <w:p w14:paraId="279FF72E" w14:textId="6A556F8D" w:rsidR="00400745" w:rsidRDefault="005B4877" w:rsidP="00400745">
      <w:pPr>
        <w:pStyle w:val="ListParagraph"/>
        <w:numPr>
          <w:ilvl w:val="0"/>
          <w:numId w:val="25"/>
        </w:numPr>
        <w:spacing w:after="0" w:line="240" w:lineRule="auto"/>
      </w:pPr>
      <w:r>
        <w:t xml:space="preserve">We found that the top energy users </w:t>
      </w:r>
      <w:r w:rsidR="00B5633D">
        <w:t>across the board</w:t>
      </w:r>
      <w:r w:rsidR="0076169B">
        <w:t xml:space="preserve"> for the month of July</w:t>
      </w:r>
      <w:r w:rsidR="00B5633D">
        <w:t xml:space="preserve"> </w:t>
      </w:r>
      <w:r>
        <w:t>were:</w:t>
      </w:r>
    </w:p>
    <w:p w14:paraId="7CF25682" w14:textId="7A0FACB6" w:rsidR="005B4877" w:rsidRPr="0076169B" w:rsidRDefault="0076169B" w:rsidP="005B4877">
      <w:pPr>
        <w:pStyle w:val="ListParagraph"/>
        <w:numPr>
          <w:ilvl w:val="1"/>
          <w:numId w:val="25"/>
        </w:numPr>
        <w:spacing w:after="0" w:line="240" w:lineRule="auto"/>
        <w:rPr>
          <w:b/>
          <w:bCs/>
        </w:rPr>
      </w:pPr>
      <w:proofErr w:type="spellStart"/>
      <w:proofErr w:type="gramStart"/>
      <w:r w:rsidRPr="0076169B">
        <w:rPr>
          <w:b/>
          <w:bCs/>
        </w:rPr>
        <w:t>out.electricity</w:t>
      </w:r>
      <w:proofErr w:type="gramEnd"/>
      <w:r w:rsidRPr="0076169B">
        <w:rPr>
          <w:b/>
          <w:bCs/>
        </w:rPr>
        <w:t>.cooling.energy_consumption</w:t>
      </w:r>
      <w:proofErr w:type="spellEnd"/>
    </w:p>
    <w:p w14:paraId="2F8DF3C8" w14:textId="64BDE183" w:rsidR="0076169B" w:rsidRPr="0076169B" w:rsidRDefault="0076169B" w:rsidP="005B4877">
      <w:pPr>
        <w:pStyle w:val="ListParagraph"/>
        <w:numPr>
          <w:ilvl w:val="1"/>
          <w:numId w:val="25"/>
        </w:numPr>
        <w:spacing w:after="0" w:line="240" w:lineRule="auto"/>
      </w:pPr>
      <w:proofErr w:type="spellStart"/>
      <w:proofErr w:type="gramStart"/>
      <w:r w:rsidRPr="00EF28B8">
        <w:rPr>
          <w:b/>
          <w:bCs/>
        </w:rPr>
        <w:t>out.electricity</w:t>
      </w:r>
      <w:proofErr w:type="gramEnd"/>
      <w:r w:rsidRPr="00EF28B8">
        <w:rPr>
          <w:b/>
          <w:bCs/>
        </w:rPr>
        <w:t>.plug_loads.energy_consumption</w:t>
      </w:r>
      <w:proofErr w:type="spellEnd"/>
    </w:p>
    <w:p w14:paraId="42297C3A" w14:textId="46406D2F" w:rsidR="0076169B" w:rsidRDefault="00581C0D" w:rsidP="005B4877">
      <w:pPr>
        <w:pStyle w:val="ListParagraph"/>
        <w:numPr>
          <w:ilvl w:val="1"/>
          <w:numId w:val="25"/>
        </w:numPr>
        <w:spacing w:after="0" w:line="240" w:lineRule="auto"/>
        <w:rPr>
          <w:b/>
          <w:bCs/>
        </w:rPr>
      </w:pPr>
      <w:proofErr w:type="spellStart"/>
      <w:proofErr w:type="gramStart"/>
      <w:r w:rsidRPr="00581C0D">
        <w:rPr>
          <w:b/>
          <w:bCs/>
        </w:rPr>
        <w:t>out.electricity</w:t>
      </w:r>
      <w:proofErr w:type="gramEnd"/>
      <w:r w:rsidRPr="00581C0D">
        <w:rPr>
          <w:b/>
          <w:bCs/>
        </w:rPr>
        <w:t>.lighting_interior.energy_consumption</w:t>
      </w:r>
      <w:proofErr w:type="spellEnd"/>
    </w:p>
    <w:p w14:paraId="737552FA" w14:textId="209DF04B" w:rsidR="00581C0D" w:rsidRDefault="00581C0D" w:rsidP="005B4877">
      <w:pPr>
        <w:pStyle w:val="ListParagraph"/>
        <w:numPr>
          <w:ilvl w:val="1"/>
          <w:numId w:val="25"/>
        </w:numPr>
        <w:spacing w:after="0" w:line="240" w:lineRule="auto"/>
        <w:rPr>
          <w:b/>
          <w:bCs/>
        </w:rPr>
      </w:pPr>
      <w:proofErr w:type="spellStart"/>
      <w:proofErr w:type="gramStart"/>
      <w:r w:rsidRPr="00581C0D">
        <w:rPr>
          <w:b/>
          <w:bCs/>
        </w:rPr>
        <w:t>out.electricity</w:t>
      </w:r>
      <w:proofErr w:type="gramEnd"/>
      <w:r w:rsidRPr="00581C0D">
        <w:rPr>
          <w:b/>
          <w:bCs/>
        </w:rPr>
        <w:t>.refrigerator.energy_consumption</w:t>
      </w:r>
      <w:proofErr w:type="spellEnd"/>
    </w:p>
    <w:p w14:paraId="2A5DC286" w14:textId="368E3401" w:rsidR="00145FC2" w:rsidRPr="00222DB0" w:rsidRDefault="00145FC2" w:rsidP="002A52F4">
      <w:pPr>
        <w:pStyle w:val="ListParagraph"/>
        <w:numPr>
          <w:ilvl w:val="0"/>
          <w:numId w:val="25"/>
        </w:numPr>
        <w:spacing w:after="0" w:line="240" w:lineRule="auto"/>
      </w:pPr>
      <w:r w:rsidRPr="00222DB0">
        <w:t>Taking the total, mean, and median energy usage for this sample gave us the same results:</w:t>
      </w:r>
    </w:p>
    <w:p w14:paraId="716D536F" w14:textId="6E64C16F" w:rsidR="00145FC2" w:rsidRDefault="00145FC2" w:rsidP="00145FC2">
      <w:pPr>
        <w:spacing w:after="0" w:line="240" w:lineRule="auto"/>
        <w:jc w:val="center"/>
        <w:rPr>
          <w:b/>
          <w:bCs/>
        </w:rPr>
      </w:pPr>
      <w:r>
        <w:rPr>
          <w:noProof/>
        </w:rPr>
        <w:drawing>
          <wp:inline distT="0" distB="0" distL="0" distR="0" wp14:anchorId="2159D43C" wp14:editId="743DC33A">
            <wp:extent cx="4606834" cy="2628622"/>
            <wp:effectExtent l="0" t="0" r="3810" b="635"/>
            <wp:docPr id="2049574453" name="Picture 22"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4453" name="Picture 22" descr="A graph of energy consump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1697" cy="2654220"/>
                    </a:xfrm>
                    <a:prstGeom prst="rect">
                      <a:avLst/>
                    </a:prstGeom>
                  </pic:spPr>
                </pic:pic>
              </a:graphicData>
            </a:graphic>
          </wp:inline>
        </w:drawing>
      </w:r>
    </w:p>
    <w:p w14:paraId="1A2F5650" w14:textId="77777777" w:rsidR="00145FC2" w:rsidRDefault="00145FC2" w:rsidP="00145FC2">
      <w:pPr>
        <w:spacing w:after="0" w:line="240" w:lineRule="auto"/>
        <w:jc w:val="center"/>
        <w:rPr>
          <w:b/>
          <w:bCs/>
        </w:rPr>
      </w:pPr>
    </w:p>
    <w:p w14:paraId="4BFE31FB" w14:textId="77777777" w:rsidR="00145FC2" w:rsidRDefault="00145FC2" w:rsidP="00145FC2">
      <w:pPr>
        <w:spacing w:after="0" w:line="240" w:lineRule="auto"/>
        <w:jc w:val="center"/>
        <w:rPr>
          <w:b/>
          <w:bCs/>
        </w:rPr>
      </w:pPr>
    </w:p>
    <w:p w14:paraId="469B32C4" w14:textId="382ADF3E" w:rsidR="00145FC2" w:rsidRDefault="00145FC2" w:rsidP="00145FC2">
      <w:pPr>
        <w:spacing w:after="0" w:line="240" w:lineRule="auto"/>
        <w:jc w:val="center"/>
        <w:rPr>
          <w:b/>
          <w:bCs/>
        </w:rPr>
      </w:pPr>
      <w:r>
        <w:rPr>
          <w:b/>
          <w:bCs/>
          <w:noProof/>
        </w:rPr>
        <w:lastRenderedPageBreak/>
        <w:drawing>
          <wp:inline distT="0" distB="0" distL="0" distR="0" wp14:anchorId="5FC319F3" wp14:editId="5513D0CA">
            <wp:extent cx="4597965" cy="3074126"/>
            <wp:effectExtent l="0" t="0" r="0" b="0"/>
            <wp:docPr id="619332480" name="Picture 24"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32480" name="Picture 24" descr="A graph of energy consump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7501" cy="3087188"/>
                    </a:xfrm>
                    <a:prstGeom prst="rect">
                      <a:avLst/>
                    </a:prstGeom>
                  </pic:spPr>
                </pic:pic>
              </a:graphicData>
            </a:graphic>
          </wp:inline>
        </w:drawing>
      </w:r>
    </w:p>
    <w:p w14:paraId="5F247C76" w14:textId="77777777" w:rsidR="00145FC2" w:rsidRDefault="00145FC2" w:rsidP="00145FC2">
      <w:pPr>
        <w:spacing w:after="0" w:line="240" w:lineRule="auto"/>
        <w:jc w:val="center"/>
        <w:rPr>
          <w:b/>
          <w:bCs/>
        </w:rPr>
      </w:pPr>
    </w:p>
    <w:p w14:paraId="25D167B8" w14:textId="69C42E4B" w:rsidR="00145FC2" w:rsidRDefault="00145FC2" w:rsidP="00145FC2">
      <w:pPr>
        <w:spacing w:after="0" w:line="240" w:lineRule="auto"/>
        <w:jc w:val="center"/>
        <w:rPr>
          <w:b/>
          <w:bCs/>
        </w:rPr>
      </w:pPr>
      <w:r>
        <w:rPr>
          <w:b/>
          <w:bCs/>
          <w:noProof/>
        </w:rPr>
        <w:drawing>
          <wp:inline distT="0" distB="0" distL="0" distR="0" wp14:anchorId="2630D51B" wp14:editId="0606FC90">
            <wp:extent cx="4859383" cy="3086282"/>
            <wp:effectExtent l="0" t="0" r="5080" b="0"/>
            <wp:docPr id="583798580" name="Picture 25"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98580" name="Picture 25" descr="A graph of energy consump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78405" cy="3098363"/>
                    </a:xfrm>
                    <a:prstGeom prst="rect">
                      <a:avLst/>
                    </a:prstGeom>
                  </pic:spPr>
                </pic:pic>
              </a:graphicData>
            </a:graphic>
          </wp:inline>
        </w:drawing>
      </w:r>
    </w:p>
    <w:p w14:paraId="135E5BAF" w14:textId="77777777" w:rsidR="00166756" w:rsidRDefault="00166756" w:rsidP="00166756">
      <w:pPr>
        <w:spacing w:after="0" w:line="240" w:lineRule="auto"/>
        <w:rPr>
          <w:b/>
          <w:bCs/>
        </w:rPr>
      </w:pPr>
    </w:p>
    <w:p w14:paraId="1A8D7116" w14:textId="77777777" w:rsidR="00166756" w:rsidRDefault="00166756" w:rsidP="00166756">
      <w:pPr>
        <w:spacing w:after="0" w:line="240" w:lineRule="auto"/>
        <w:rPr>
          <w:b/>
          <w:bCs/>
        </w:rPr>
      </w:pPr>
    </w:p>
    <w:p w14:paraId="640F6B97" w14:textId="4BCFCC96" w:rsidR="00166756" w:rsidRPr="00D241C4" w:rsidRDefault="002F6B16" w:rsidP="00166756">
      <w:pPr>
        <w:spacing w:after="0" w:line="240" w:lineRule="auto"/>
      </w:pPr>
      <w:r w:rsidRPr="00D241C4">
        <w:t xml:space="preserve">Based on the results of this EDA, we are </w:t>
      </w:r>
      <w:r w:rsidR="0080339F">
        <w:t xml:space="preserve">interested in </w:t>
      </w:r>
      <w:r w:rsidR="00F36AAC">
        <w:t>diving deeper on which variables drive energy usage of these sources.</w:t>
      </w:r>
      <w:r w:rsidR="00D85EAF">
        <w:t xml:space="preserve"> </w:t>
      </w:r>
    </w:p>
    <w:p w14:paraId="137EEDD2" w14:textId="1A013597" w:rsidR="000D3FF5" w:rsidRDefault="000D3FF5" w:rsidP="000D3FF5">
      <w:pPr>
        <w:spacing w:after="0" w:line="240" w:lineRule="auto"/>
      </w:pPr>
    </w:p>
    <w:p w14:paraId="71448A37" w14:textId="0DDCE0DC" w:rsidR="00166756" w:rsidRPr="002837AD" w:rsidRDefault="00166756" w:rsidP="00166756">
      <w:pPr>
        <w:rPr>
          <w:b/>
          <w:bCs/>
          <w:u w:val="single"/>
        </w:rPr>
      </w:pPr>
      <w:r>
        <w:t xml:space="preserve">Business Question #2: </w:t>
      </w:r>
      <w:r w:rsidRPr="002837AD">
        <w:rPr>
          <w:b/>
          <w:bCs/>
        </w:rPr>
        <w:t>Do consumers living in the hottest county use more</w:t>
      </w:r>
      <w:r w:rsidR="00CA07BC">
        <w:rPr>
          <w:b/>
          <w:bCs/>
        </w:rPr>
        <w:t xml:space="preserve"> cooling</w:t>
      </w:r>
      <w:r w:rsidRPr="002837AD">
        <w:rPr>
          <w:b/>
          <w:bCs/>
        </w:rPr>
        <w:t xml:space="preserve"> energy than those consumers living the “coldest” county in our data?</w:t>
      </w:r>
    </w:p>
    <w:p w14:paraId="6D7764E7" w14:textId="77777777" w:rsidR="00166756" w:rsidRDefault="00166756" w:rsidP="00166756">
      <w:pPr>
        <w:ind w:firstLine="360"/>
      </w:pPr>
      <w:r>
        <w:t>Solution Approach:</w:t>
      </w:r>
    </w:p>
    <w:p w14:paraId="1866D49A" w14:textId="4A19F8AD" w:rsidR="00166756" w:rsidRDefault="00166756" w:rsidP="00166756">
      <w:pPr>
        <w:pStyle w:val="ListParagraph"/>
        <w:numPr>
          <w:ilvl w:val="0"/>
          <w:numId w:val="23"/>
        </w:numPr>
      </w:pPr>
      <w:r>
        <w:lastRenderedPageBreak/>
        <w:t>Create a function to import the weather data for all 46 counties</w:t>
      </w:r>
      <w:r w:rsidR="002D317A">
        <w:t>, adding a column with the county id for distinction</w:t>
      </w:r>
      <w:r w:rsidR="00F43C98">
        <w:t>.</w:t>
      </w:r>
    </w:p>
    <w:p w14:paraId="3BF6D3F7" w14:textId="4D52C576" w:rsidR="00166756" w:rsidRDefault="00166756" w:rsidP="00166756">
      <w:pPr>
        <w:pStyle w:val="ListParagraph"/>
        <w:numPr>
          <w:ilvl w:val="0"/>
          <w:numId w:val="23"/>
        </w:numPr>
      </w:pPr>
      <w:r>
        <w:t xml:space="preserve">Filter the weather files for July and group by </w:t>
      </w:r>
      <w:r w:rsidR="00E111E1">
        <w:t xml:space="preserve">county to find the </w:t>
      </w:r>
      <w:r w:rsidR="002D317A">
        <w:t>counties which have the highest and lowest average temperatures for July.</w:t>
      </w:r>
    </w:p>
    <w:p w14:paraId="02EB4BD4" w14:textId="60FF01BC" w:rsidR="00166756" w:rsidRDefault="00166756" w:rsidP="00166756">
      <w:pPr>
        <w:pStyle w:val="ListParagraph"/>
        <w:numPr>
          <w:ilvl w:val="0"/>
          <w:numId w:val="23"/>
        </w:numPr>
      </w:pPr>
      <w:r>
        <w:t xml:space="preserve">Subset the static house data set to only include the homes in these counties. </w:t>
      </w:r>
    </w:p>
    <w:p w14:paraId="17C8BDF0" w14:textId="51339672" w:rsidR="00166756" w:rsidRDefault="00166756" w:rsidP="00166756">
      <w:pPr>
        <w:pStyle w:val="ListParagraph"/>
        <w:numPr>
          <w:ilvl w:val="0"/>
          <w:numId w:val="23"/>
        </w:numPr>
      </w:pPr>
      <w:r>
        <w:t>Create a function to import the energy files associated with those</w:t>
      </w:r>
      <w:r w:rsidR="0059233C">
        <w:t xml:space="preserve"> </w:t>
      </w:r>
      <w:r>
        <w:t>homes</w:t>
      </w:r>
      <w:r w:rsidR="00367611">
        <w:t xml:space="preserve"> and create a column for building </w:t>
      </w:r>
      <w:proofErr w:type="gramStart"/>
      <w:r w:rsidR="00367611">
        <w:t>id</w:t>
      </w:r>
      <w:proofErr w:type="gramEnd"/>
    </w:p>
    <w:p w14:paraId="0B2B6354" w14:textId="77777777" w:rsidR="00166756" w:rsidRDefault="00166756" w:rsidP="00166756">
      <w:pPr>
        <w:pStyle w:val="ListParagraph"/>
        <w:numPr>
          <w:ilvl w:val="0"/>
          <w:numId w:val="23"/>
        </w:numPr>
      </w:pPr>
      <w:r>
        <w:t xml:space="preserve">Merge the static house and energy data on building id, then merge with the weather files on county </w:t>
      </w:r>
      <w:proofErr w:type="gramStart"/>
      <w:r>
        <w:t>id</w:t>
      </w:r>
      <w:proofErr w:type="gramEnd"/>
    </w:p>
    <w:p w14:paraId="265917AD" w14:textId="79DE26AE" w:rsidR="00367611" w:rsidRDefault="00F064CC" w:rsidP="00166756">
      <w:pPr>
        <w:pStyle w:val="ListParagraph"/>
        <w:numPr>
          <w:ilvl w:val="0"/>
          <w:numId w:val="23"/>
        </w:numPr>
      </w:pPr>
      <w:r>
        <w:t xml:space="preserve">Visualize </w:t>
      </w:r>
      <w:r w:rsidR="00CA07BC">
        <w:t xml:space="preserve">cooling </w:t>
      </w:r>
      <w:r>
        <w:t xml:space="preserve">energy consumption by </w:t>
      </w:r>
      <w:proofErr w:type="gramStart"/>
      <w:r>
        <w:t>county</w:t>
      </w:r>
      <w:proofErr w:type="gramEnd"/>
    </w:p>
    <w:p w14:paraId="7E329F97" w14:textId="46ED62BB" w:rsidR="00CA07BC" w:rsidRDefault="00CA07BC" w:rsidP="00166756">
      <w:pPr>
        <w:pStyle w:val="ListParagraph"/>
        <w:numPr>
          <w:ilvl w:val="0"/>
          <w:numId w:val="23"/>
        </w:numPr>
      </w:pPr>
      <w:r>
        <w:t xml:space="preserve">Create a linear model with predicts cooling energy based on </w:t>
      </w:r>
      <w:proofErr w:type="gramStart"/>
      <w:r w:rsidR="00810DA7">
        <w:t>county</w:t>
      </w:r>
      <w:proofErr w:type="gramEnd"/>
    </w:p>
    <w:p w14:paraId="7E3DF4B5" w14:textId="2E2E574B" w:rsidR="00544ABA" w:rsidRDefault="00544ABA" w:rsidP="00544ABA">
      <w:r>
        <w:t>Initial visualization suggested that there was a difference in the cooling energy used by certain counties</w:t>
      </w:r>
      <w:r w:rsidR="00FB5F95">
        <w:t xml:space="preserve">, seen below. However, filtering to compare the “hottest” and “coldest” counties suggested that </w:t>
      </w:r>
      <w:r w:rsidR="00C5322C">
        <w:t xml:space="preserve">those counties in “extreme” temperature conditions </w:t>
      </w:r>
      <w:proofErr w:type="gramStart"/>
      <w:r w:rsidR="00C5322C">
        <w:t>actually used</w:t>
      </w:r>
      <w:proofErr w:type="gramEnd"/>
      <w:r w:rsidR="00C5322C">
        <w:t xml:space="preserve"> a comparable amount of cooling energy.</w:t>
      </w:r>
    </w:p>
    <w:p w14:paraId="75A1D312" w14:textId="363EFDF1" w:rsidR="00F372FC" w:rsidRDefault="00F372FC" w:rsidP="00544ABA">
      <w:r>
        <w:t>Cooling Energy by counties:</w:t>
      </w:r>
    </w:p>
    <w:p w14:paraId="696FA501" w14:textId="4DA166A7" w:rsidR="00544ABA" w:rsidRDefault="00544ABA" w:rsidP="00544ABA">
      <w:r>
        <w:rPr>
          <w:noProof/>
        </w:rPr>
        <w:drawing>
          <wp:inline distT="0" distB="0" distL="0" distR="0" wp14:anchorId="43EBF8FF" wp14:editId="2D071F62">
            <wp:extent cx="5228279" cy="3274646"/>
            <wp:effectExtent l="0" t="0" r="4445" b="2540"/>
            <wp:docPr id="1956870420" name="Picture 45" descr="A graph with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70420" name="Picture 45" descr="A graph with a number of column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6703" cy="3279922"/>
                    </a:xfrm>
                    <a:prstGeom prst="rect">
                      <a:avLst/>
                    </a:prstGeom>
                  </pic:spPr>
                </pic:pic>
              </a:graphicData>
            </a:graphic>
          </wp:inline>
        </w:drawing>
      </w:r>
    </w:p>
    <w:p w14:paraId="0B104C93" w14:textId="77777777" w:rsidR="00544ABA" w:rsidRDefault="00544ABA" w:rsidP="00544ABA"/>
    <w:p w14:paraId="63069F25" w14:textId="77777777" w:rsidR="00C5322C" w:rsidRDefault="00C5322C" w:rsidP="00544ABA"/>
    <w:p w14:paraId="70C47F0A" w14:textId="77777777" w:rsidR="00C5322C" w:rsidRDefault="00C5322C" w:rsidP="00544ABA"/>
    <w:p w14:paraId="7369DC82" w14:textId="4AB87A2B" w:rsidR="00C5322C" w:rsidRDefault="00C5322C" w:rsidP="00544ABA">
      <w:r>
        <w:t>Hottest and Coldest Counties:</w:t>
      </w:r>
    </w:p>
    <w:p w14:paraId="62E733C6" w14:textId="15B1FE51" w:rsidR="003C77D4" w:rsidRDefault="003C77D4" w:rsidP="003C77D4">
      <w:r>
        <w:rPr>
          <w:noProof/>
        </w:rPr>
        <w:drawing>
          <wp:inline distT="0" distB="0" distL="0" distR="0" wp14:anchorId="063ABA7F" wp14:editId="1C389DD7">
            <wp:extent cx="2926955" cy="1229813"/>
            <wp:effectExtent l="0" t="0" r="0" b="2540"/>
            <wp:docPr id="1564320297" name="Picture 3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20297" name="Picture 39" descr="A screenshot of a calenda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66461" cy="1246412"/>
                    </a:xfrm>
                    <a:prstGeom prst="rect">
                      <a:avLst/>
                    </a:prstGeom>
                  </pic:spPr>
                </pic:pic>
              </a:graphicData>
            </a:graphic>
          </wp:inline>
        </w:drawing>
      </w:r>
      <w:r>
        <w:rPr>
          <w:noProof/>
        </w:rPr>
        <w:drawing>
          <wp:inline distT="0" distB="0" distL="0" distR="0" wp14:anchorId="6876231E" wp14:editId="62151E2B">
            <wp:extent cx="3022600" cy="1193800"/>
            <wp:effectExtent l="0" t="0" r="0" b="0"/>
            <wp:docPr id="1552505480" name="Picture 4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05480" name="Picture 40" descr="A screenshot of a calenda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22600" cy="1193800"/>
                    </a:xfrm>
                    <a:prstGeom prst="rect">
                      <a:avLst/>
                    </a:prstGeom>
                  </pic:spPr>
                </pic:pic>
              </a:graphicData>
            </a:graphic>
          </wp:inline>
        </w:drawing>
      </w:r>
    </w:p>
    <w:p w14:paraId="2EC84516" w14:textId="2E635935" w:rsidR="00C5322C" w:rsidRDefault="00C5322C" w:rsidP="003C77D4">
      <w:r>
        <w:t xml:space="preserve">Cooling Energy </w:t>
      </w:r>
      <w:r w:rsidR="00F372FC">
        <w:t>Usage of Hottest and Coldest Counties:</w:t>
      </w:r>
    </w:p>
    <w:p w14:paraId="280F9D0B" w14:textId="7205FEE1" w:rsidR="00166756" w:rsidRDefault="008754AB" w:rsidP="000D3FF5">
      <w:r>
        <w:rPr>
          <w:noProof/>
        </w:rPr>
        <w:drawing>
          <wp:inline distT="0" distB="0" distL="0" distR="0" wp14:anchorId="6B0FFA7E" wp14:editId="06DA9E93">
            <wp:extent cx="6071870" cy="2985770"/>
            <wp:effectExtent l="0" t="0" r="0" b="0"/>
            <wp:docPr id="759951583" name="Picture 38"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1583" name="Picture 38" descr="A graph of a number of object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71870" cy="2985770"/>
                    </a:xfrm>
                    <a:prstGeom prst="rect">
                      <a:avLst/>
                    </a:prstGeom>
                  </pic:spPr>
                </pic:pic>
              </a:graphicData>
            </a:graphic>
          </wp:inline>
        </w:drawing>
      </w:r>
    </w:p>
    <w:p w14:paraId="5A40BF7F" w14:textId="4FFB308D" w:rsidR="00D73FEA" w:rsidRDefault="004D67B5" w:rsidP="000D3FF5">
      <w:r>
        <w:t>An initial boxplot suggests that even though these counties reported the most extreme differences in July temperatures, homes within these counties used similar amounts of cooling energy. We would expect to see homes in the “hot” counties</w:t>
      </w:r>
      <w:r w:rsidR="009D42C5">
        <w:t xml:space="preserve"> use</w:t>
      </w:r>
      <w:r w:rsidR="00CE03AF">
        <w:t xml:space="preserve"> more cooling energy than homes in the “cold” </w:t>
      </w:r>
      <w:r w:rsidR="00572DE2">
        <w:t>counties but</w:t>
      </w:r>
      <w:r w:rsidR="00CE03AF">
        <w:t xml:space="preserve"> </w:t>
      </w:r>
      <w:r w:rsidR="00DD06D0">
        <w:t xml:space="preserve">did not see a substantial difference which would suggest </w:t>
      </w:r>
      <w:r w:rsidR="00983DEF">
        <w:t>that average monthly temperature alone accounts for these differences.</w:t>
      </w:r>
    </w:p>
    <w:p w14:paraId="371425BE" w14:textId="77777777" w:rsidR="00E43E13" w:rsidRDefault="005B24A9" w:rsidP="000D3FF5">
      <w:r>
        <w:rPr>
          <w:noProof/>
        </w:rPr>
        <w:lastRenderedPageBreak/>
        <w:drawing>
          <wp:inline distT="0" distB="0" distL="0" distR="0" wp14:anchorId="64F2B15E" wp14:editId="4D8B5E68">
            <wp:extent cx="3924300" cy="2133600"/>
            <wp:effectExtent l="0" t="0" r="0" b="0"/>
            <wp:docPr id="48894571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45718" name="Picture 4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24300" cy="2133600"/>
                    </a:xfrm>
                    <a:prstGeom prst="rect">
                      <a:avLst/>
                    </a:prstGeom>
                  </pic:spPr>
                </pic:pic>
              </a:graphicData>
            </a:graphic>
          </wp:inline>
        </w:drawing>
      </w:r>
      <w:r w:rsidR="00E43E13">
        <w:rPr>
          <w:noProof/>
        </w:rPr>
        <w:drawing>
          <wp:inline distT="0" distB="0" distL="0" distR="0" wp14:anchorId="6A95DB7D" wp14:editId="3802712E">
            <wp:extent cx="3727938" cy="2907651"/>
            <wp:effectExtent l="0" t="0" r="0" b="1270"/>
            <wp:docPr id="1055247877"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47877" name="Picture 4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53779" cy="2927806"/>
                    </a:xfrm>
                    <a:prstGeom prst="rect">
                      <a:avLst/>
                    </a:prstGeom>
                  </pic:spPr>
                </pic:pic>
              </a:graphicData>
            </a:graphic>
          </wp:inline>
        </w:drawing>
      </w:r>
    </w:p>
    <w:p w14:paraId="5148ABF2" w14:textId="56F24604" w:rsidR="00E43E13" w:rsidRDefault="00E43E13" w:rsidP="000D3FF5">
      <w:r>
        <w:t>The model showed that a county by itself was not enough</w:t>
      </w:r>
      <w:r w:rsidR="00B014D6">
        <w:t xml:space="preserve"> to </w:t>
      </w:r>
      <w:r w:rsidR="00A94265">
        <w:t xml:space="preserve">account for the variation in cooling energy seen in our sample of “hot” and “cold” weather houses. </w:t>
      </w:r>
      <w:r w:rsidR="00F657D4">
        <w:t xml:space="preserve">We followed up this model with an additional model adding </w:t>
      </w:r>
      <w:r w:rsidR="006E1EDE">
        <w:t>house attributes which might affect a home’s ability to keep cooling energy in/hot weather out and settled on the following variables to add to our model: Cooling setpoint</w:t>
      </w:r>
      <w:r w:rsidR="006E50FF">
        <w:t>, time of day, type of windows, infiltration, and duct leakage.</w:t>
      </w:r>
      <w:r w:rsidR="00E5652C">
        <w:t xml:space="preserve"> This improved our original model to an R-Squared value of 0.1054</w:t>
      </w:r>
      <w:r w:rsidR="00C47E6A">
        <w:t xml:space="preserve">, which told us that we were still missing the main </w:t>
      </w:r>
      <w:r w:rsidR="00D73FEA">
        <w:t xml:space="preserve">attribute which </w:t>
      </w:r>
      <w:r w:rsidR="00983DEF">
        <w:t>determined cooling</w:t>
      </w:r>
      <w:r w:rsidR="00D73FEA">
        <w:t xml:space="preserve"> energy consumption.</w:t>
      </w:r>
    </w:p>
    <w:p w14:paraId="2EFE6A66" w14:textId="6A8979D7" w:rsidR="00166756" w:rsidRDefault="005B24A9" w:rsidP="000D3FF5">
      <w:r>
        <w:rPr>
          <w:noProof/>
        </w:rPr>
        <w:lastRenderedPageBreak/>
        <w:drawing>
          <wp:inline distT="0" distB="0" distL="0" distR="0" wp14:anchorId="314ED150" wp14:editId="049DB129">
            <wp:extent cx="5821778" cy="1891073"/>
            <wp:effectExtent l="0" t="0" r="0" b="1270"/>
            <wp:docPr id="36251575" name="Picture 43"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1575" name="Picture 43" descr="A computer code with 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832787" cy="1894649"/>
                    </a:xfrm>
                    <a:prstGeom prst="rect">
                      <a:avLst/>
                    </a:prstGeom>
                  </pic:spPr>
                </pic:pic>
              </a:graphicData>
            </a:graphic>
          </wp:inline>
        </w:drawing>
      </w:r>
      <w:r w:rsidR="00A94AC6">
        <w:rPr>
          <w:noProof/>
        </w:rPr>
        <w:drawing>
          <wp:inline distT="0" distB="0" distL="0" distR="0" wp14:anchorId="71FB6E0C" wp14:editId="4E39B039">
            <wp:extent cx="5765800" cy="939800"/>
            <wp:effectExtent l="0" t="0" r="0" b="0"/>
            <wp:docPr id="21383517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1783" name="Picture 2138351783"/>
                    <pic:cNvPicPr/>
                  </pic:nvPicPr>
                  <pic:blipFill>
                    <a:blip r:embed="rId34">
                      <a:extLst>
                        <a:ext uri="{28A0092B-C50C-407E-A947-70E740481C1C}">
                          <a14:useLocalDpi xmlns:a14="http://schemas.microsoft.com/office/drawing/2010/main" val="0"/>
                        </a:ext>
                      </a:extLst>
                    </a:blip>
                    <a:stretch>
                      <a:fillRect/>
                    </a:stretch>
                  </pic:blipFill>
                  <pic:spPr>
                    <a:xfrm>
                      <a:off x="0" y="0"/>
                      <a:ext cx="5765800" cy="939800"/>
                    </a:xfrm>
                    <a:prstGeom prst="rect">
                      <a:avLst/>
                    </a:prstGeom>
                  </pic:spPr>
                </pic:pic>
              </a:graphicData>
            </a:graphic>
          </wp:inline>
        </w:drawing>
      </w:r>
    </w:p>
    <w:p w14:paraId="668811D7" w14:textId="5C52D620" w:rsidR="000D3FF5" w:rsidRPr="0059233C" w:rsidRDefault="000D3FF5" w:rsidP="000D3FF5">
      <w:pPr>
        <w:rPr>
          <w:b/>
          <w:bCs/>
          <w:u w:val="single"/>
        </w:rPr>
      </w:pPr>
      <w:r>
        <w:t>Business Question #3:</w:t>
      </w:r>
      <w:r w:rsidR="0059233C">
        <w:t xml:space="preserve"> </w:t>
      </w:r>
      <w:r w:rsidR="0059233C" w:rsidRPr="0059233C">
        <w:rPr>
          <w:b/>
          <w:bCs/>
        </w:rPr>
        <w:t xml:space="preserve">Does the type of HVAC cooling system in a home (Heat Pump vs Central AC) have an impact on cooling energy usage? </w:t>
      </w:r>
    </w:p>
    <w:p w14:paraId="0924DEE8" w14:textId="461037CF" w:rsidR="000D3FF5" w:rsidRDefault="000D3FF5" w:rsidP="0059233C">
      <w:pPr>
        <w:ind w:firstLine="360"/>
      </w:pPr>
      <w:r>
        <w:t>Solution Approach:</w:t>
      </w:r>
    </w:p>
    <w:p w14:paraId="01B38034" w14:textId="327D4E16" w:rsidR="0059233C" w:rsidRDefault="00E07D8C" w:rsidP="0059233C">
      <w:pPr>
        <w:pStyle w:val="ListParagraph"/>
        <w:numPr>
          <w:ilvl w:val="0"/>
          <w:numId w:val="28"/>
        </w:numPr>
      </w:pPr>
      <w:r>
        <w:t xml:space="preserve">Understand the types and </w:t>
      </w:r>
      <w:r w:rsidR="006A490E">
        <w:t>prevalence</w:t>
      </w:r>
      <w:r>
        <w:t xml:space="preserve"> of HVAC systems which exist in our static data: Central AC, Heat Pump, Room AC, and No AC</w:t>
      </w:r>
    </w:p>
    <w:p w14:paraId="052D6607" w14:textId="384B9CA7" w:rsidR="00E07D8C" w:rsidRDefault="006A490E" w:rsidP="0059233C">
      <w:pPr>
        <w:pStyle w:val="ListParagraph"/>
        <w:numPr>
          <w:ilvl w:val="0"/>
          <w:numId w:val="28"/>
        </w:numPr>
      </w:pPr>
      <w:r>
        <w:t xml:space="preserve">Select an equal random sample of each type of HVAC system and </w:t>
      </w:r>
      <w:r w:rsidR="008F2C73">
        <w:t>merge the samples into one sample of 500 houses.</w:t>
      </w:r>
    </w:p>
    <w:p w14:paraId="6B4D238C" w14:textId="77777777" w:rsidR="00E936DF" w:rsidRDefault="00BF5568" w:rsidP="0059233C">
      <w:pPr>
        <w:pStyle w:val="ListParagraph"/>
        <w:numPr>
          <w:ilvl w:val="0"/>
          <w:numId w:val="28"/>
        </w:numPr>
      </w:pPr>
      <w:r>
        <w:t xml:space="preserve">Import the corresponding energy files and filter for </w:t>
      </w:r>
      <w:proofErr w:type="gramStart"/>
      <w:r>
        <w:t>July</w:t>
      </w:r>
      <w:proofErr w:type="gramEnd"/>
    </w:p>
    <w:p w14:paraId="3958941B" w14:textId="496E1665" w:rsidR="004F3B72" w:rsidRDefault="00E936DF" w:rsidP="0059233C">
      <w:pPr>
        <w:pStyle w:val="ListParagraph"/>
        <w:numPr>
          <w:ilvl w:val="0"/>
          <w:numId w:val="28"/>
        </w:numPr>
      </w:pPr>
      <w:r>
        <w:t>Create preliminary boxplots to visualize potential relationship</w:t>
      </w:r>
      <w:r w:rsidR="004F3B72">
        <w:t>:</w:t>
      </w:r>
    </w:p>
    <w:p w14:paraId="3D2D166B" w14:textId="71A840EA" w:rsidR="00820560" w:rsidRDefault="00820560" w:rsidP="00820560">
      <w:pPr>
        <w:pStyle w:val="ListParagraph"/>
        <w:numPr>
          <w:ilvl w:val="1"/>
          <w:numId w:val="28"/>
        </w:numPr>
      </w:pPr>
      <w:r>
        <w:t xml:space="preserve">There could be </w:t>
      </w:r>
      <w:r w:rsidR="00FD5C28">
        <w:t xml:space="preserve">a slight difference between Central AC and Room AC, but </w:t>
      </w:r>
      <w:r w:rsidR="00AA5D6B">
        <w:t xml:space="preserve">most of the distributions seem to overlap. There appear to be many outliers and </w:t>
      </w:r>
      <w:r w:rsidR="0038077D">
        <w:t>there is still cooling energy being used in homes with no AC system. T</w:t>
      </w:r>
      <w:r w:rsidR="0099645C">
        <w:t>his suggests that the type of HVAC system might not be related to the amount of cooling energy consumed.</w:t>
      </w:r>
    </w:p>
    <w:p w14:paraId="00057067" w14:textId="475C41E4" w:rsidR="00BF5568" w:rsidRDefault="00824A7A" w:rsidP="004F3B72">
      <w:pPr>
        <w:pStyle w:val="ListParagraph"/>
        <w:ind w:left="1080"/>
        <w:jc w:val="center"/>
      </w:pPr>
      <w:r>
        <w:rPr>
          <w:noProof/>
        </w:rPr>
        <w:lastRenderedPageBreak/>
        <w:drawing>
          <wp:inline distT="0" distB="0" distL="0" distR="0" wp14:anchorId="237DA47D" wp14:editId="1DF7FA23">
            <wp:extent cx="2179930" cy="3029059"/>
            <wp:effectExtent l="0" t="0" r="5080" b="0"/>
            <wp:docPr id="1221159331" name="Picture 30"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59331" name="Picture 30" descr="A graph of energy consump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1879" cy="3059558"/>
                    </a:xfrm>
                    <a:prstGeom prst="rect">
                      <a:avLst/>
                    </a:prstGeom>
                  </pic:spPr>
                </pic:pic>
              </a:graphicData>
            </a:graphic>
          </wp:inline>
        </w:drawing>
      </w:r>
    </w:p>
    <w:p w14:paraId="537C6A01" w14:textId="46B81395" w:rsidR="0099645C" w:rsidRDefault="0099645C" w:rsidP="00447628">
      <w:r>
        <w:t xml:space="preserve">A linear model </w:t>
      </w:r>
      <w:r w:rsidR="00A310B6">
        <w:t xml:space="preserve">determines that even though the type of HVAC is significant, the R-squared value is very low. </w:t>
      </w:r>
    </w:p>
    <w:p w14:paraId="110E15D8" w14:textId="1F2B68C1" w:rsidR="00820560" w:rsidRDefault="00A01A71" w:rsidP="00C51EBA">
      <w:pPr>
        <w:jc w:val="center"/>
      </w:pPr>
      <w:r>
        <w:rPr>
          <w:noProof/>
        </w:rPr>
        <w:drawing>
          <wp:inline distT="0" distB="0" distL="0" distR="0" wp14:anchorId="5F5E687D" wp14:editId="397AD321">
            <wp:extent cx="4412211" cy="2715065"/>
            <wp:effectExtent l="0" t="0" r="0" b="3175"/>
            <wp:docPr id="1436222634" name="Picture 3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22634" name="Picture 36" descr="A screenshot of a computer err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9326" cy="2725597"/>
                    </a:xfrm>
                    <a:prstGeom prst="rect">
                      <a:avLst/>
                    </a:prstGeom>
                  </pic:spPr>
                </pic:pic>
              </a:graphicData>
            </a:graphic>
          </wp:inline>
        </w:drawing>
      </w:r>
    </w:p>
    <w:p w14:paraId="490461F7" w14:textId="04B6DAE5" w:rsidR="00A310B6" w:rsidRDefault="00A310B6" w:rsidP="00C51EBA">
      <w:r>
        <w:t>Adding similarly related variables</w:t>
      </w:r>
      <w:r w:rsidR="00C5604C">
        <w:t xml:space="preserve"> (HVAC Cooling Efficiency, </w:t>
      </w:r>
      <w:r w:rsidR="00447628">
        <w:t>HVAC Cooling Partial Space Efficiency, and HVAC ducts) only improves our R-squared to 0.044, suggesting that a home’s HVAC system is not one of the main drivers of cooling energy usage.</w:t>
      </w:r>
    </w:p>
    <w:p w14:paraId="4DC337AB" w14:textId="6C81F681" w:rsidR="000D3FF5" w:rsidRDefault="00C5604C" w:rsidP="00C51EBA">
      <w:pPr>
        <w:spacing w:after="0" w:line="240" w:lineRule="auto"/>
        <w:jc w:val="center"/>
      </w:pPr>
      <w:r>
        <w:rPr>
          <w:noProof/>
        </w:rPr>
        <w:lastRenderedPageBreak/>
        <w:drawing>
          <wp:inline distT="0" distB="0" distL="0" distR="0" wp14:anchorId="50DA93E5" wp14:editId="5171E730">
            <wp:extent cx="3995224" cy="3437430"/>
            <wp:effectExtent l="0" t="0" r="5715" b="4445"/>
            <wp:docPr id="78146943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9430" name="Picture 3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23288" cy="3461576"/>
                    </a:xfrm>
                    <a:prstGeom prst="rect">
                      <a:avLst/>
                    </a:prstGeom>
                  </pic:spPr>
                </pic:pic>
              </a:graphicData>
            </a:graphic>
          </wp:inline>
        </w:drawing>
      </w:r>
    </w:p>
    <w:p w14:paraId="6D025DE1" w14:textId="77777777" w:rsidR="00C51EBA" w:rsidRDefault="00C51EBA" w:rsidP="00C51EBA">
      <w:pPr>
        <w:spacing w:after="0" w:line="240" w:lineRule="auto"/>
        <w:jc w:val="center"/>
      </w:pPr>
    </w:p>
    <w:p w14:paraId="78265D25" w14:textId="77777777" w:rsidR="00C51EBA" w:rsidRDefault="00C51EBA" w:rsidP="00C51EBA">
      <w:pPr>
        <w:spacing w:after="0" w:line="240" w:lineRule="auto"/>
      </w:pPr>
    </w:p>
    <w:p w14:paraId="3B7D4FF9" w14:textId="77777777" w:rsidR="00C51EBA" w:rsidRDefault="00C51EBA" w:rsidP="00C51EBA">
      <w:pPr>
        <w:spacing w:after="0" w:line="240" w:lineRule="auto"/>
        <w:jc w:val="center"/>
      </w:pPr>
    </w:p>
    <w:p w14:paraId="16BB9AC3" w14:textId="56754741" w:rsidR="000D3FF5" w:rsidRPr="00820487" w:rsidRDefault="000D3FF5" w:rsidP="000D3FF5">
      <w:pPr>
        <w:rPr>
          <w:b/>
          <w:bCs/>
          <w:u w:val="single"/>
        </w:rPr>
      </w:pPr>
      <w:r>
        <w:t>Business Question #4:</w:t>
      </w:r>
      <w:r w:rsidR="00BF6E95" w:rsidRPr="00BF6E95">
        <w:rPr>
          <w:b/>
          <w:bCs/>
        </w:rPr>
        <w:t xml:space="preserve"> Does the square footage of a house correspond to an increase in use of interior lighting energy and plug load energy consumption?</w:t>
      </w:r>
    </w:p>
    <w:p w14:paraId="362CF94A" w14:textId="77777777" w:rsidR="000D3FF5" w:rsidRDefault="000D3FF5" w:rsidP="000D3FF5">
      <w:pPr>
        <w:ind w:firstLine="360"/>
      </w:pPr>
      <w:r>
        <w:t>Solution Approach:</w:t>
      </w:r>
    </w:p>
    <w:p w14:paraId="412AE08C" w14:textId="71C5A97B" w:rsidR="00820487" w:rsidRDefault="00605EEC" w:rsidP="00605EEC">
      <w:pPr>
        <w:pStyle w:val="ListParagraph"/>
        <w:numPr>
          <w:ilvl w:val="0"/>
          <w:numId w:val="27"/>
        </w:numPr>
      </w:pPr>
      <w:r>
        <w:t xml:space="preserve">Filter the static house data for the largest 100 homes and the smallest 100 homes </w:t>
      </w:r>
    </w:p>
    <w:p w14:paraId="0D638C4C" w14:textId="6CB02148" w:rsidR="00294715" w:rsidRDefault="000A1D4C" w:rsidP="00605EEC">
      <w:pPr>
        <w:pStyle w:val="ListParagraph"/>
        <w:numPr>
          <w:ilvl w:val="0"/>
          <w:numId w:val="27"/>
        </w:numPr>
      </w:pPr>
      <w:r>
        <w:t xml:space="preserve">Add a column to classify such homes as “large” </w:t>
      </w:r>
      <w:r w:rsidR="00087631">
        <w:t>or “</w:t>
      </w:r>
      <w:proofErr w:type="gramStart"/>
      <w:r>
        <w:t>small”</w:t>
      </w:r>
      <w:proofErr w:type="gramEnd"/>
    </w:p>
    <w:p w14:paraId="2DEAEA0E" w14:textId="58A7B446" w:rsidR="000A1D4C" w:rsidRDefault="003C0BD2" w:rsidP="00605EEC">
      <w:pPr>
        <w:pStyle w:val="ListParagraph"/>
        <w:numPr>
          <w:ilvl w:val="0"/>
          <w:numId w:val="27"/>
        </w:numPr>
      </w:pPr>
      <w:r>
        <w:t>Import the corresponding energy files</w:t>
      </w:r>
      <w:r w:rsidR="00E97221">
        <w:t xml:space="preserve"> and filter for </w:t>
      </w:r>
      <w:proofErr w:type="gramStart"/>
      <w:r w:rsidR="00E97221">
        <w:t>July</w:t>
      </w:r>
      <w:proofErr w:type="gramEnd"/>
    </w:p>
    <w:p w14:paraId="4528B768" w14:textId="1099D958" w:rsidR="00CD7214" w:rsidRDefault="00CD7214" w:rsidP="00605EEC">
      <w:pPr>
        <w:pStyle w:val="ListParagraph"/>
        <w:numPr>
          <w:ilvl w:val="0"/>
          <w:numId w:val="27"/>
        </w:numPr>
      </w:pPr>
      <w:r>
        <w:t xml:space="preserve">Combine static house data and energy files on building </w:t>
      </w:r>
      <w:proofErr w:type="gramStart"/>
      <w:r>
        <w:t>id</w:t>
      </w:r>
      <w:proofErr w:type="gramEnd"/>
    </w:p>
    <w:p w14:paraId="5561C810" w14:textId="4B9D94DB" w:rsidR="002E0BFE" w:rsidRDefault="00CD7214" w:rsidP="002E0BFE">
      <w:pPr>
        <w:pStyle w:val="ListParagraph"/>
        <w:numPr>
          <w:ilvl w:val="0"/>
          <w:numId w:val="27"/>
        </w:numPr>
      </w:pPr>
      <w:r>
        <w:t>Create preliminary boxplots to view potential relationships:</w:t>
      </w:r>
    </w:p>
    <w:p w14:paraId="66099DD0" w14:textId="5D693A02" w:rsidR="0009661E" w:rsidRDefault="0009661E" w:rsidP="0009661E">
      <w:pPr>
        <w:pStyle w:val="ListParagraph"/>
        <w:numPr>
          <w:ilvl w:val="1"/>
          <w:numId w:val="27"/>
        </w:numPr>
      </w:pPr>
      <w:r>
        <w:t xml:space="preserve">We can see that there does appear to be increased electricity usage for both sources in larger </w:t>
      </w:r>
      <w:proofErr w:type="gramStart"/>
      <w:r>
        <w:t>homes</w:t>
      </w:r>
      <w:proofErr w:type="gramEnd"/>
    </w:p>
    <w:p w14:paraId="62AAF261" w14:textId="50B1EA57" w:rsidR="002E0BFE" w:rsidRDefault="002E0BFE" w:rsidP="002E0BFE">
      <w:pPr>
        <w:jc w:val="center"/>
      </w:pPr>
      <w:r>
        <w:rPr>
          <w:noProof/>
        </w:rPr>
        <w:lastRenderedPageBreak/>
        <w:drawing>
          <wp:inline distT="0" distB="0" distL="0" distR="0" wp14:anchorId="77D3CAA2" wp14:editId="71534270">
            <wp:extent cx="2478259" cy="3591763"/>
            <wp:effectExtent l="0" t="0" r="0" b="2540"/>
            <wp:docPr id="1905625271" name="Picture 26"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25271" name="Picture 26" descr="A diagram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98737" cy="3621442"/>
                    </a:xfrm>
                    <a:prstGeom prst="rect">
                      <a:avLst/>
                    </a:prstGeom>
                  </pic:spPr>
                </pic:pic>
              </a:graphicData>
            </a:graphic>
          </wp:inline>
        </w:drawing>
      </w:r>
      <w:r>
        <w:rPr>
          <w:noProof/>
        </w:rPr>
        <w:drawing>
          <wp:inline distT="0" distB="0" distL="0" distR="0" wp14:anchorId="5477E332" wp14:editId="2C025A69">
            <wp:extent cx="2516429" cy="3606494"/>
            <wp:effectExtent l="0" t="0" r="0" b="635"/>
            <wp:docPr id="1477452469" name="Picture 2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2469" name="Picture 29" descr="A diagram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91585" cy="3714206"/>
                    </a:xfrm>
                    <a:prstGeom prst="rect">
                      <a:avLst/>
                    </a:prstGeom>
                  </pic:spPr>
                </pic:pic>
              </a:graphicData>
            </a:graphic>
          </wp:inline>
        </w:drawing>
      </w:r>
    </w:p>
    <w:p w14:paraId="7AF46CF5" w14:textId="77777777" w:rsidR="00D4347C" w:rsidRDefault="00D4347C" w:rsidP="00D4347C"/>
    <w:p w14:paraId="7006FD95" w14:textId="573B37DC" w:rsidR="00D4347C" w:rsidRDefault="00D4347C" w:rsidP="00D4347C">
      <w:r>
        <w:tab/>
      </w:r>
    </w:p>
    <w:p w14:paraId="076D3EAA" w14:textId="1AADA6A7" w:rsidR="00CD7214" w:rsidRDefault="00AB0F66" w:rsidP="00605EEC">
      <w:pPr>
        <w:pStyle w:val="ListParagraph"/>
        <w:numPr>
          <w:ilvl w:val="0"/>
          <w:numId w:val="27"/>
        </w:numPr>
      </w:pPr>
      <w:r>
        <w:t xml:space="preserve">Create a linear model to </w:t>
      </w:r>
      <w:r w:rsidR="004349CD">
        <w:t>measure the significance of the apparent relationships</w:t>
      </w:r>
      <w:r w:rsidR="003E55CE">
        <w:t>:</w:t>
      </w:r>
    </w:p>
    <w:p w14:paraId="15CEB0FF" w14:textId="4C990A18" w:rsidR="003E55CE" w:rsidRDefault="0009661E" w:rsidP="003E55CE">
      <w:pPr>
        <w:pStyle w:val="ListParagraph"/>
        <w:numPr>
          <w:ilvl w:val="1"/>
          <w:numId w:val="27"/>
        </w:numPr>
      </w:pPr>
      <w:r>
        <w:t xml:space="preserve">Our models show that for both </w:t>
      </w:r>
      <w:r w:rsidR="00763FC4">
        <w:t xml:space="preserve">energy sources, class is significant. </w:t>
      </w:r>
      <w:r w:rsidR="005662FB">
        <w:t>However, the overall R-</w:t>
      </w:r>
      <w:r w:rsidR="009D6D6D">
        <w:t>squared</w:t>
      </w:r>
      <w:r w:rsidR="005662FB">
        <w:t xml:space="preserve"> values of our models tell us that we are only capturing 25.17% and 18.79% of the </w:t>
      </w:r>
      <w:r w:rsidR="009D6D6D">
        <w:t>variability</w:t>
      </w:r>
      <w:r w:rsidR="005662FB">
        <w:t xml:space="preserve"> in energy consumptions for plug loads and interior lighting by classifying </w:t>
      </w:r>
      <w:r w:rsidR="009D6D6D">
        <w:t xml:space="preserve">houses into large and small based on square footage. We can expand upon our original business question by considering the ways in which </w:t>
      </w:r>
      <w:r w:rsidR="00004210">
        <w:t xml:space="preserve">other features of homes may </w:t>
      </w:r>
      <w:r w:rsidR="00934DE8">
        <w:t xml:space="preserve">further influence/compound </w:t>
      </w:r>
      <w:r w:rsidR="00D21681">
        <w:t>the influence of square footage on energy usage.</w:t>
      </w:r>
    </w:p>
    <w:p w14:paraId="662AE5B7" w14:textId="2D9A537C" w:rsidR="000D3FF5" w:rsidRDefault="00EF7EBE" w:rsidP="003E55CE">
      <w:pPr>
        <w:jc w:val="center"/>
      </w:pPr>
      <w:r>
        <w:rPr>
          <w:noProof/>
        </w:rPr>
        <w:lastRenderedPageBreak/>
        <w:drawing>
          <wp:inline distT="0" distB="0" distL="0" distR="0" wp14:anchorId="5C3F8CB5" wp14:editId="173834ED">
            <wp:extent cx="5156835" cy="3102082"/>
            <wp:effectExtent l="0" t="0" r="0" b="0"/>
            <wp:docPr id="122083674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36744" name="Picture 3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1602" cy="3255336"/>
                    </a:xfrm>
                    <a:prstGeom prst="rect">
                      <a:avLst/>
                    </a:prstGeom>
                  </pic:spPr>
                </pic:pic>
              </a:graphicData>
            </a:graphic>
          </wp:inline>
        </w:drawing>
      </w:r>
      <w:r w:rsidR="003E55CE">
        <w:rPr>
          <w:noProof/>
        </w:rPr>
        <w:drawing>
          <wp:inline distT="0" distB="0" distL="0" distR="0" wp14:anchorId="14817778" wp14:editId="1ABF570A">
            <wp:extent cx="5392809" cy="2693020"/>
            <wp:effectExtent l="0" t="0" r="5080" b="0"/>
            <wp:docPr id="61918226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82267" name="Picture 3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2530" cy="2792755"/>
                    </a:xfrm>
                    <a:prstGeom prst="rect">
                      <a:avLst/>
                    </a:prstGeom>
                  </pic:spPr>
                </pic:pic>
              </a:graphicData>
            </a:graphic>
          </wp:inline>
        </w:drawing>
      </w:r>
    </w:p>
    <w:p w14:paraId="61EF3376" w14:textId="08105FB5" w:rsidR="00223B81" w:rsidRDefault="00223B81" w:rsidP="00223B81">
      <w:pPr>
        <w:pStyle w:val="ListParagraph"/>
        <w:numPr>
          <w:ilvl w:val="0"/>
          <w:numId w:val="27"/>
        </w:numPr>
      </w:pPr>
      <w:r>
        <w:t>Additional Variable Consideration:</w:t>
      </w:r>
    </w:p>
    <w:p w14:paraId="30D6A4D6" w14:textId="12E935BC" w:rsidR="00223B81" w:rsidRDefault="00097E7B" w:rsidP="00223B81">
      <w:pPr>
        <w:pStyle w:val="ListParagraph"/>
        <w:numPr>
          <w:ilvl w:val="1"/>
          <w:numId w:val="27"/>
        </w:numPr>
      </w:pPr>
      <w:proofErr w:type="spellStart"/>
      <w:proofErr w:type="gramStart"/>
      <w:r w:rsidRPr="00097922">
        <w:rPr>
          <w:b/>
          <w:bCs/>
        </w:rPr>
        <w:t>In.occupants</w:t>
      </w:r>
      <w:proofErr w:type="spellEnd"/>
      <w:proofErr w:type="gramEnd"/>
      <w:r w:rsidR="00A43615">
        <w:t>: Number of occupants living in a building</w:t>
      </w:r>
    </w:p>
    <w:p w14:paraId="23074238" w14:textId="31A1F8EC" w:rsidR="00E15859" w:rsidRDefault="00C53CC0" w:rsidP="00223B81">
      <w:pPr>
        <w:pStyle w:val="ListParagraph"/>
        <w:numPr>
          <w:ilvl w:val="1"/>
          <w:numId w:val="27"/>
        </w:numPr>
      </w:pPr>
      <w:r w:rsidRPr="00097922">
        <w:rPr>
          <w:b/>
          <w:bCs/>
        </w:rPr>
        <w:t>Time</w:t>
      </w:r>
      <w:r w:rsidR="00A43615">
        <w:t>: Time of Day</w:t>
      </w:r>
    </w:p>
    <w:p w14:paraId="176D5A13" w14:textId="40EB8E80" w:rsidR="00C53CC0" w:rsidRDefault="00825D0E" w:rsidP="00223B81">
      <w:pPr>
        <w:pStyle w:val="ListParagraph"/>
        <w:numPr>
          <w:ilvl w:val="1"/>
          <w:numId w:val="27"/>
        </w:numPr>
      </w:pPr>
      <w:proofErr w:type="spellStart"/>
      <w:proofErr w:type="gramStart"/>
      <w:r w:rsidRPr="00097922">
        <w:rPr>
          <w:b/>
          <w:bCs/>
        </w:rPr>
        <w:t>In.usage</w:t>
      </w:r>
      <w:proofErr w:type="gramEnd"/>
      <w:r w:rsidR="00A43615" w:rsidRPr="00097922">
        <w:rPr>
          <w:b/>
          <w:bCs/>
        </w:rPr>
        <w:t>_level</w:t>
      </w:r>
      <w:proofErr w:type="spellEnd"/>
      <w:r w:rsidR="00A43615">
        <w:t xml:space="preserve">: </w:t>
      </w:r>
      <w:r w:rsidR="00006AD6">
        <w:t>Usage of appliances relative to the national level</w:t>
      </w:r>
    </w:p>
    <w:p w14:paraId="0ADA7417" w14:textId="09EEDEC3" w:rsidR="00006AD6" w:rsidRDefault="00BA0756" w:rsidP="00006AD6">
      <w:pPr>
        <w:pStyle w:val="ListParagraph"/>
        <w:numPr>
          <w:ilvl w:val="0"/>
          <w:numId w:val="27"/>
        </w:numPr>
      </w:pPr>
      <w:r>
        <w:t xml:space="preserve">Rerunning the models with these additional variables in mind greatly improved our model accuracy. Both usage level and the number of occupants showed to be significant predictors in addition to the size of the house. Time was not a significant predictor for </w:t>
      </w:r>
      <w:r w:rsidR="00097922">
        <w:t>plug loads. Our new model accounted for 75.18% of the variation in plug load energy usage.</w:t>
      </w:r>
    </w:p>
    <w:p w14:paraId="48F479AA" w14:textId="2FBE0C21" w:rsidR="000D3FF5" w:rsidRDefault="00BA0756" w:rsidP="00BA0756">
      <w:pPr>
        <w:pStyle w:val="ListBullet"/>
        <w:numPr>
          <w:ilvl w:val="0"/>
          <w:numId w:val="0"/>
        </w:numPr>
        <w:jc w:val="center"/>
      </w:pPr>
      <w:r>
        <w:rPr>
          <w:noProof/>
        </w:rPr>
        <w:lastRenderedPageBreak/>
        <w:drawing>
          <wp:inline distT="0" distB="0" distL="0" distR="0" wp14:anchorId="2B3AA9C9" wp14:editId="37AD9F26">
            <wp:extent cx="3495368" cy="3704096"/>
            <wp:effectExtent l="0" t="0" r="0" b="4445"/>
            <wp:docPr id="201462007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0073" name="Picture 3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17579" cy="3727633"/>
                    </a:xfrm>
                    <a:prstGeom prst="rect">
                      <a:avLst/>
                    </a:prstGeom>
                  </pic:spPr>
                </pic:pic>
              </a:graphicData>
            </a:graphic>
          </wp:inline>
        </w:drawing>
      </w:r>
    </w:p>
    <w:p w14:paraId="4574CAE8" w14:textId="5AC00C5C" w:rsidR="00F064EF" w:rsidRDefault="00F064EF" w:rsidP="00F064EF">
      <w:pPr>
        <w:pStyle w:val="ListBullet"/>
        <w:numPr>
          <w:ilvl w:val="0"/>
          <w:numId w:val="29"/>
        </w:numPr>
      </w:pPr>
      <w:r>
        <w:t>Our model for interior lighting improved as well, though we did not see the same improvement as we saw in plug loads. Here our R-squared only increased to 0.2145.</w:t>
      </w:r>
    </w:p>
    <w:p w14:paraId="55B0171C" w14:textId="54B44C21" w:rsidR="009278B3" w:rsidRDefault="00F064EF" w:rsidP="009278B3">
      <w:pPr>
        <w:jc w:val="center"/>
      </w:pPr>
      <w:r>
        <w:rPr>
          <w:noProof/>
        </w:rPr>
        <w:drawing>
          <wp:inline distT="0" distB="0" distL="0" distR="0" wp14:anchorId="65ADE1AC" wp14:editId="6FAC14FA">
            <wp:extent cx="3589382" cy="3569110"/>
            <wp:effectExtent l="0" t="0" r="5080" b="0"/>
            <wp:docPr id="166112635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26354" name="Picture 3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15021" cy="3594604"/>
                    </a:xfrm>
                    <a:prstGeom prst="rect">
                      <a:avLst/>
                    </a:prstGeom>
                  </pic:spPr>
                </pic:pic>
              </a:graphicData>
            </a:graphic>
          </wp:inline>
        </w:drawing>
      </w:r>
    </w:p>
    <w:p w14:paraId="3ECAAF0D" w14:textId="429E3F5C" w:rsidR="00864D85" w:rsidRDefault="006669C4" w:rsidP="00CB2931">
      <w:pPr>
        <w:pStyle w:val="ListParagraph"/>
        <w:numPr>
          <w:ilvl w:val="0"/>
          <w:numId w:val="29"/>
        </w:numPr>
      </w:pPr>
      <w:r>
        <w:lastRenderedPageBreak/>
        <w:t xml:space="preserve">Though it was not an initial part of our business question, </w:t>
      </w:r>
      <w:r w:rsidR="002B592A">
        <w:t xml:space="preserve">since this combination of variables seemed to be </w:t>
      </w:r>
      <w:r w:rsidR="009E6845">
        <w:t xml:space="preserve">good </w:t>
      </w:r>
      <w:r w:rsidR="002B592A">
        <w:t>predictor</w:t>
      </w:r>
      <w:r w:rsidR="009E6845">
        <w:t>s for our key drivers, we made an additional model for cooling energy</w:t>
      </w:r>
      <w:r w:rsidR="00030DA5">
        <w:t xml:space="preserve">, which resulted in an R-squared value of 0.3714, which </w:t>
      </w:r>
      <w:r w:rsidR="00E123B7">
        <w:t xml:space="preserve">was highest R-squared for any of the cooling models we tried. </w:t>
      </w:r>
    </w:p>
    <w:p w14:paraId="155076CF" w14:textId="01BCBAD4" w:rsidR="005A3AFA" w:rsidRDefault="00030DA5" w:rsidP="005A3AFA">
      <w:r>
        <w:rPr>
          <w:noProof/>
        </w:rPr>
        <w:drawing>
          <wp:inline distT="0" distB="0" distL="0" distR="0" wp14:anchorId="25A58419" wp14:editId="3AFFAC2C">
            <wp:extent cx="5791202" cy="914400"/>
            <wp:effectExtent l="0" t="0" r="0" b="0"/>
            <wp:docPr id="984113434"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91202" cy="914400"/>
                    </a:xfrm>
                    <a:prstGeom prst="rect">
                      <a:avLst/>
                    </a:prstGeom>
                  </pic:spPr>
                </pic:pic>
              </a:graphicData>
            </a:graphic>
          </wp:inline>
        </w:drawing>
      </w:r>
    </w:p>
    <w:p w14:paraId="43D1540B" w14:textId="4C6037F8" w:rsidR="009278B3" w:rsidRPr="00675C7D" w:rsidRDefault="009278B3" w:rsidP="009278B3">
      <w:pPr>
        <w:rPr>
          <w:b/>
        </w:rPr>
      </w:pPr>
      <w:r w:rsidRPr="00675C7D">
        <w:t>Business Question #5:</w:t>
      </w:r>
      <w:r w:rsidRPr="00675C7D">
        <w:rPr>
          <w:b/>
          <w:bCs/>
        </w:rPr>
        <w:t xml:space="preserve"> Do the top contributors to energy usage present a meaningful relationship with temperature?</w:t>
      </w:r>
    </w:p>
    <w:p w14:paraId="5091FD77" w14:textId="77777777" w:rsidR="009278B3" w:rsidRPr="00675C7D" w:rsidRDefault="009278B3" w:rsidP="009278B3">
      <w:pPr>
        <w:ind w:firstLine="360"/>
      </w:pPr>
      <w:r w:rsidRPr="00675C7D">
        <w:t>Solution Approach:</w:t>
      </w:r>
    </w:p>
    <w:p w14:paraId="75E45242" w14:textId="6522240B" w:rsidR="0D39D2E3" w:rsidRPr="00675C7D" w:rsidRDefault="11D655D1" w:rsidP="463A7CE0">
      <w:pPr>
        <w:pStyle w:val="ListParagraph"/>
        <w:numPr>
          <w:ilvl w:val="0"/>
          <w:numId w:val="33"/>
        </w:numPr>
      </w:pPr>
      <w:r w:rsidRPr="00675C7D">
        <w:t>Filter out the average houses</w:t>
      </w:r>
      <w:r w:rsidR="00203CA6">
        <w:t xml:space="preserve"> (median</w:t>
      </w:r>
      <w:r w:rsidR="00B04517">
        <w:t xml:space="preserve"> </w:t>
      </w:r>
      <w:proofErr w:type="spellStart"/>
      <w:r w:rsidR="00B04517">
        <w:t>sqft</w:t>
      </w:r>
      <w:proofErr w:type="spellEnd"/>
      <w:r w:rsidR="00B04517">
        <w:t xml:space="preserve"> 1690)</w:t>
      </w:r>
      <w:r w:rsidRPr="00675C7D">
        <w:t xml:space="preserve"> </w:t>
      </w:r>
      <w:r w:rsidR="00853F7C" w:rsidRPr="00675C7D">
        <w:t xml:space="preserve">in the static house dataset </w:t>
      </w:r>
    </w:p>
    <w:p w14:paraId="0E0F31C0" w14:textId="57498441" w:rsidR="35394CF7" w:rsidRPr="00675C7D" w:rsidRDefault="00853F7C" w:rsidP="35394CF7">
      <w:pPr>
        <w:pStyle w:val="ListParagraph"/>
        <w:numPr>
          <w:ilvl w:val="0"/>
          <w:numId w:val="33"/>
        </w:numPr>
      </w:pPr>
      <w:r w:rsidRPr="00675C7D">
        <w:t>Filtered out for the attributes that drive the energy consumption the most by taking the predictions done earlier</w:t>
      </w:r>
      <w:r w:rsidR="42EAA1CB" w:rsidRPr="00675C7D">
        <w:t xml:space="preserve">. Also filtered out for the </w:t>
      </w:r>
      <w:r w:rsidR="171F2BA1" w:rsidRPr="00675C7D">
        <w:t>counties having houses which had high energy consumption.</w:t>
      </w:r>
    </w:p>
    <w:p w14:paraId="3E4EC07B" w14:textId="49E5D624" w:rsidR="4B41DBF1" w:rsidRPr="00675C7D" w:rsidRDefault="171F2BA1" w:rsidP="4B41DBF1">
      <w:pPr>
        <w:pStyle w:val="ListParagraph"/>
        <w:numPr>
          <w:ilvl w:val="0"/>
          <w:numId w:val="33"/>
        </w:numPr>
      </w:pPr>
      <w:r w:rsidRPr="00675C7D">
        <w:t xml:space="preserve">Took a subset of 250 </w:t>
      </w:r>
      <w:r w:rsidR="1AB4BB55" w:rsidRPr="00675C7D">
        <w:t xml:space="preserve">buildings and merged in the energy files for all the buildings </w:t>
      </w:r>
      <w:r w:rsidR="1F1C1834" w:rsidRPr="00675C7D">
        <w:t>in the dataset.</w:t>
      </w:r>
    </w:p>
    <w:p w14:paraId="425BEFB8" w14:textId="0C4FD45F" w:rsidR="00D7F35E" w:rsidRPr="00675C7D" w:rsidRDefault="1F1C1834" w:rsidP="00D7F35E">
      <w:pPr>
        <w:pStyle w:val="ListParagraph"/>
        <w:numPr>
          <w:ilvl w:val="0"/>
          <w:numId w:val="33"/>
        </w:numPr>
      </w:pPr>
      <w:r w:rsidRPr="00675C7D">
        <w:t>Merged the weather files of the locations of the buildings that were chosen.</w:t>
      </w:r>
    </w:p>
    <w:p w14:paraId="649355D8" w14:textId="478E7ECC" w:rsidR="72A8B2DB" w:rsidRDefault="0D87269F" w:rsidP="113340E8">
      <w:r>
        <w:rPr>
          <w:noProof/>
        </w:rPr>
        <w:drawing>
          <wp:inline distT="0" distB="0" distL="0" distR="0" wp14:anchorId="19758651" wp14:editId="042986A7">
            <wp:extent cx="3740463" cy="2038122"/>
            <wp:effectExtent l="0" t="0" r="0" b="0"/>
            <wp:docPr id="2049269845" name="Picture 204926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0463" cy="2038122"/>
                    </a:xfrm>
                    <a:prstGeom prst="rect">
                      <a:avLst/>
                    </a:prstGeom>
                  </pic:spPr>
                </pic:pic>
              </a:graphicData>
            </a:graphic>
          </wp:inline>
        </w:drawing>
      </w:r>
    </w:p>
    <w:p w14:paraId="5E1A7F41" w14:textId="6691448C" w:rsidR="0D87269F" w:rsidRDefault="00565BBB" w:rsidP="7E95A925">
      <w:r>
        <w:t>We s</w:t>
      </w:r>
      <w:r w:rsidR="0D87269F">
        <w:t>ummed up the temperature and humidity of the counties on daily basis.</w:t>
      </w:r>
    </w:p>
    <w:p w14:paraId="712894B9" w14:textId="4B047349" w:rsidR="396F928F" w:rsidRDefault="396F928F" w:rsidP="396F928F"/>
    <w:p w14:paraId="6A9E5193" w14:textId="1B92377C" w:rsidR="009278B3" w:rsidRDefault="369B57BF" w:rsidP="009278B3">
      <w:r>
        <w:rPr>
          <w:noProof/>
        </w:rPr>
        <w:lastRenderedPageBreak/>
        <w:drawing>
          <wp:inline distT="0" distB="0" distL="0" distR="0" wp14:anchorId="5384396B" wp14:editId="6189CD41">
            <wp:extent cx="6076952" cy="2105025"/>
            <wp:effectExtent l="0" t="0" r="0" b="0"/>
            <wp:docPr id="1383127707" name="Picture 138312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76952" cy="2105025"/>
                    </a:xfrm>
                    <a:prstGeom prst="rect">
                      <a:avLst/>
                    </a:prstGeom>
                  </pic:spPr>
                </pic:pic>
              </a:graphicData>
            </a:graphic>
          </wp:inline>
        </w:drawing>
      </w:r>
    </w:p>
    <w:p w14:paraId="191C8100" w14:textId="6B935204" w:rsidR="4F247F79" w:rsidRDefault="369B57BF" w:rsidP="4F247F79">
      <w:r>
        <w:t xml:space="preserve">In the energy file, </w:t>
      </w:r>
      <w:r w:rsidR="00565BBB">
        <w:t xml:space="preserve">we </w:t>
      </w:r>
      <w:r>
        <w:t>summed up the data by total energy consumption of each attribute and the energy consumption of the top 3 key drivers</w:t>
      </w:r>
      <w:r w:rsidR="05A9C68C">
        <w:t xml:space="preserve"> on daily bas</w:t>
      </w:r>
      <w:r w:rsidR="000D4BFB">
        <w:t>i</w:t>
      </w:r>
      <w:r w:rsidR="05A9C68C">
        <w:t>s.</w:t>
      </w:r>
    </w:p>
    <w:p w14:paraId="1923869D" w14:textId="71253DAB" w:rsidR="004B4C27" w:rsidRDefault="05A9C68C" w:rsidP="1CBAEA7E">
      <w:r>
        <w:t xml:space="preserve">Merged in the data of weather and energy consumption </w:t>
      </w:r>
      <w:r w:rsidR="000211BB">
        <w:t>to</w:t>
      </w:r>
      <w:r>
        <w:t xml:space="preserve"> check if th</w:t>
      </w:r>
      <w:r w:rsidR="7EB6120C">
        <w:t>e top contributors of energy usage have any relation with the temperature.</w:t>
      </w:r>
    </w:p>
    <w:p w14:paraId="14E1936A" w14:textId="1B493CF6" w:rsidR="004B4C27" w:rsidRDefault="534838C8" w:rsidP="27E50C40">
      <w:r>
        <w:rPr>
          <w:noProof/>
        </w:rPr>
        <w:drawing>
          <wp:inline distT="0" distB="0" distL="0" distR="0" wp14:anchorId="1E47E837" wp14:editId="709AF803">
            <wp:extent cx="5514976" cy="3042745"/>
            <wp:effectExtent l="0" t="0" r="0" b="0"/>
            <wp:docPr id="13379265" name="Picture 1337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14976" cy="3042745"/>
                    </a:xfrm>
                    <a:prstGeom prst="rect">
                      <a:avLst/>
                    </a:prstGeom>
                  </pic:spPr>
                </pic:pic>
              </a:graphicData>
            </a:graphic>
          </wp:inline>
        </w:drawing>
      </w:r>
    </w:p>
    <w:p w14:paraId="7F93DD19" w14:textId="0F8C16CA" w:rsidR="004B4C27" w:rsidRDefault="534838C8" w:rsidP="7837D549">
      <w:r>
        <w:t xml:space="preserve">We can see that temperature and the top contributors of energy usage </w:t>
      </w:r>
      <w:r w:rsidR="00FE37E2">
        <w:t>have a strong positive linear relationship</w:t>
      </w:r>
      <w:r>
        <w:t xml:space="preserve">. As it is seen, </w:t>
      </w:r>
      <w:r w:rsidR="6B573301">
        <w:t xml:space="preserve">the </w:t>
      </w:r>
      <w:r>
        <w:t>higher the temperatu</w:t>
      </w:r>
      <w:r w:rsidR="03C99BCE">
        <w:t xml:space="preserve">re, the </w:t>
      </w:r>
      <w:r w:rsidR="03C99BCE">
        <w:t xml:space="preserve">higher </w:t>
      </w:r>
      <w:r w:rsidR="03C99BCE">
        <w:t>the energy usage.</w:t>
      </w:r>
    </w:p>
    <w:p w14:paraId="08600EFE" w14:textId="1B226056" w:rsidR="004B4C27" w:rsidRDefault="44C12067" w:rsidP="7BDADEB7">
      <w:r>
        <w:t>W</w:t>
      </w:r>
      <w:r w:rsidR="0D80D739">
        <w:t xml:space="preserve">e </w:t>
      </w:r>
      <w:r w:rsidR="00565BBB">
        <w:t>determined</w:t>
      </w:r>
      <w:r w:rsidR="0D80D739">
        <w:t xml:space="preserve"> that temperature is a significant predictor of energy usage</w:t>
      </w:r>
      <w:r w:rsidR="4275B15D">
        <w:t xml:space="preserve"> with </w:t>
      </w:r>
      <w:r w:rsidR="00462CCF">
        <w:t xml:space="preserve">p-value of </w:t>
      </w:r>
      <w:r w:rsidR="0055718D">
        <w:t>&lt;2e-16.</w:t>
      </w:r>
    </w:p>
    <w:p w14:paraId="7F13F765" w14:textId="64588AFC" w:rsidR="004B4C27" w:rsidRDefault="4275B15D" w:rsidP="4FECA5B0">
      <w:r>
        <w:rPr>
          <w:noProof/>
        </w:rPr>
        <w:lastRenderedPageBreak/>
        <w:drawing>
          <wp:inline distT="0" distB="0" distL="0" distR="0" wp14:anchorId="086EFB88" wp14:editId="224FF5F2">
            <wp:extent cx="4887413" cy="2014717"/>
            <wp:effectExtent l="0" t="0" r="0" b="0"/>
            <wp:docPr id="795734413" name="Picture 79573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7413" cy="2014717"/>
                    </a:xfrm>
                    <a:prstGeom prst="rect">
                      <a:avLst/>
                    </a:prstGeom>
                  </pic:spPr>
                </pic:pic>
              </a:graphicData>
            </a:graphic>
          </wp:inline>
        </w:drawing>
      </w:r>
    </w:p>
    <w:p w14:paraId="2C0614E5" w14:textId="7E5A6833" w:rsidR="004B4C27" w:rsidRDefault="00244B2D" w:rsidP="1CBAEA7E">
      <w:r>
        <w:t>From the linear</w:t>
      </w:r>
      <w:r w:rsidR="1C975431">
        <w:t xml:space="preserve"> predictio</w:t>
      </w:r>
      <w:r w:rsidR="5B4B464C">
        <w:t>n</w:t>
      </w:r>
      <w:r w:rsidR="1C975431">
        <w:t xml:space="preserve"> </w:t>
      </w:r>
      <w:r>
        <w:t xml:space="preserve">model, </w:t>
      </w:r>
      <w:r w:rsidR="1C975431">
        <w:t xml:space="preserve">we can say that whenever there is a </w:t>
      </w:r>
      <w:r>
        <w:t xml:space="preserve">1-degree </w:t>
      </w:r>
      <w:r w:rsidR="1C975431">
        <w:t>rise in temperature, the energy usage</w:t>
      </w:r>
      <w:r w:rsidR="447F6401">
        <w:t xml:space="preserve"> increases by 0.052</w:t>
      </w:r>
      <w:r w:rsidR="5AEFC840">
        <w:t xml:space="preserve"> kWh</w:t>
      </w:r>
      <w:r>
        <w:t xml:space="preserve"> for our key drivers in an average home</w:t>
      </w:r>
      <w:r w:rsidR="5AEFC840">
        <w:t>.</w:t>
      </w:r>
      <w:r w:rsidR="35D7599C">
        <w:t xml:space="preserve"> </w:t>
      </w:r>
    </w:p>
    <w:p w14:paraId="1D96A965" w14:textId="7D3C9CD8" w:rsidR="00244B2D" w:rsidRDefault="00244B2D" w:rsidP="00244B2D">
      <w:pPr>
        <w:pStyle w:val="Heading2"/>
      </w:pPr>
      <w:r>
        <w:t>Model</w:t>
      </w:r>
      <w:r>
        <w:t xml:space="preserve"> Selection</w:t>
      </w:r>
    </w:p>
    <w:p w14:paraId="0965D5C2" w14:textId="4AD8CB57" w:rsidR="004B4C27" w:rsidRDefault="00E4152B" w:rsidP="0009081B">
      <w:r>
        <w:t>Our best model considered square footage, the number of occupants, the usage level, and the time of day to predict for plug</w:t>
      </w:r>
      <w:r w:rsidR="00DB2C1C">
        <w:t xml:space="preserve"> load energy consumption</w:t>
      </w:r>
      <w:r w:rsidR="00473D4F">
        <w:t>, which we found</w:t>
      </w:r>
      <w:r w:rsidR="009F2386">
        <w:t xml:space="preserve"> in answer</w:t>
      </w:r>
      <w:r w:rsidR="00473D4F">
        <w:t>ing</w:t>
      </w:r>
      <w:r w:rsidR="009F2386">
        <w:t xml:space="preserve"> </w:t>
      </w:r>
      <w:r w:rsidR="00473D4F">
        <w:t xml:space="preserve">Business Question 4 regarding </w:t>
      </w:r>
      <w:r w:rsidR="003C193E">
        <w:t>home size.</w:t>
      </w:r>
      <w:r w:rsidR="000B1F5F">
        <w:t xml:space="preserve"> By taking </w:t>
      </w:r>
      <w:r w:rsidR="00284407">
        <w:t xml:space="preserve">a subset of the largest and smallest homes in the dataset and classifying them into ‘large’ and ‘small’, we were able to determine that </w:t>
      </w:r>
      <w:r w:rsidR="007B27FB">
        <w:t xml:space="preserve">size was a significant predictor. However, it did not account for </w:t>
      </w:r>
      <w:r w:rsidR="00133B5A">
        <w:t xml:space="preserve">a large proportion of the variability in energy usage, so we </w:t>
      </w:r>
      <w:r w:rsidR="00F203EC">
        <w:t>considered other variables in our</w:t>
      </w:r>
      <w:r w:rsidR="00F12683">
        <w:t xml:space="preserve"> model, which is how we came to </w:t>
      </w:r>
      <w:r w:rsidR="00F1046E">
        <w:t xml:space="preserve">create a model for square footage, the number of occupants, the usage level, and the time of day. To make a useful prediction model for </w:t>
      </w:r>
      <w:proofErr w:type="spellStart"/>
      <w:r w:rsidR="00F1046E">
        <w:t>eSC</w:t>
      </w:r>
      <w:proofErr w:type="spellEnd"/>
      <w:r w:rsidR="00035ED5">
        <w:t xml:space="preserve">, it was important to </w:t>
      </w:r>
      <w:r w:rsidR="00FD394C">
        <w:t>create a model which</w:t>
      </w:r>
      <w:r w:rsidR="00F427EE">
        <w:t xml:space="preserve"> had both a high R-squared </w:t>
      </w:r>
      <w:r w:rsidR="005841A7">
        <w:t>value but</w:t>
      </w:r>
      <w:r w:rsidR="00F427EE">
        <w:t xml:space="preserve"> was also generalized enough to be applicable </w:t>
      </w:r>
      <w:r w:rsidR="00E2741B">
        <w:t xml:space="preserve">for prediction purposes. In other words, </w:t>
      </w:r>
      <w:r w:rsidR="00766961">
        <w:t>it was important to find the “common denominator</w:t>
      </w:r>
      <w:r w:rsidR="009C029C">
        <w:t>s</w:t>
      </w:r>
      <w:r w:rsidR="00766961">
        <w:t>”</w:t>
      </w:r>
      <w:r w:rsidR="00493594">
        <w:t xml:space="preserve"> amongst all the </w:t>
      </w:r>
      <w:r w:rsidR="00BD5E79">
        <w:t xml:space="preserve">static house variables to find which </w:t>
      </w:r>
      <w:r w:rsidR="00041C73">
        <w:t xml:space="preserve">variables </w:t>
      </w:r>
      <w:r w:rsidR="00DF14DD">
        <w:t>in combination contributed the most to energy consumption.</w:t>
      </w:r>
    </w:p>
    <w:p w14:paraId="752C2F8B" w14:textId="4FF56E77" w:rsidR="00D13866" w:rsidRDefault="00C87438" w:rsidP="001E636A">
      <w:r>
        <w:t xml:space="preserve">We felt it was </w:t>
      </w:r>
      <w:r w:rsidR="007B21C7">
        <w:t xml:space="preserve">important to include </w:t>
      </w:r>
      <w:r w:rsidR="001170B6">
        <w:t>similar</w:t>
      </w:r>
      <w:r w:rsidR="007B21C7">
        <w:t xml:space="preserve"> model</w:t>
      </w:r>
      <w:r w:rsidR="001170B6">
        <w:t>s</w:t>
      </w:r>
      <w:r w:rsidR="007B21C7">
        <w:t xml:space="preserve"> for cooling energy and interior lighting energy because even though the R-squared values were not as high, </w:t>
      </w:r>
      <w:r w:rsidR="00381E9F">
        <w:t xml:space="preserve">we felt </w:t>
      </w:r>
      <w:r w:rsidR="00DD1D60">
        <w:t xml:space="preserve">they still captured a relatively significant amount of variability and that these three </w:t>
      </w:r>
      <w:r w:rsidR="00D13866">
        <w:t xml:space="preserve">energy sources were important to consider in conjunction with one another given the large proportion of energy consumption they make up. </w:t>
      </w:r>
    </w:p>
    <w:p w14:paraId="24014250" w14:textId="77777777" w:rsidR="00036D0B" w:rsidRDefault="00F34202" w:rsidP="001E636A">
      <w:r>
        <w:t xml:space="preserve">Since time was a significant predictor in our models, we </w:t>
      </w:r>
      <w:r w:rsidR="001E5806">
        <w:t xml:space="preserve">related the time of day to the </w:t>
      </w:r>
      <w:r w:rsidR="0029679F">
        <w:t xml:space="preserve">weather data by </w:t>
      </w:r>
      <w:r w:rsidR="00087CB3">
        <w:t xml:space="preserve">averaging the hourly temperature across all counties in our data set. As expected, the hottest time of the day was in the early afternoon. </w:t>
      </w:r>
    </w:p>
    <w:p w14:paraId="5CDAF0FF" w14:textId="52721F01" w:rsidR="008B6791" w:rsidRDefault="00087CB3" w:rsidP="001E636A">
      <w:r>
        <w:t>The peak daily temperatures were aligned with the times we observed the maximum amount of energy usage for our key drivers of consumption</w:t>
      </w:r>
      <w:r w:rsidR="00D86D03">
        <w:t>, specifically for cooling energy.</w:t>
      </w:r>
    </w:p>
    <w:p w14:paraId="4F72CFB7" w14:textId="098CAF42" w:rsidR="001E636A" w:rsidRDefault="001E636A" w:rsidP="001E636A">
      <w:r>
        <w:rPr>
          <w:noProof/>
        </w:rPr>
        <w:lastRenderedPageBreak/>
        <w:drawing>
          <wp:inline distT="0" distB="0" distL="0" distR="0" wp14:anchorId="0297847D" wp14:editId="09C25D32">
            <wp:extent cx="3384530" cy="2189201"/>
            <wp:effectExtent l="0" t="0" r="0" b="0"/>
            <wp:docPr id="16243545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54585" name="Picture 6"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454443" cy="2234422"/>
                    </a:xfrm>
                    <a:prstGeom prst="rect">
                      <a:avLst/>
                    </a:prstGeom>
                  </pic:spPr>
                </pic:pic>
              </a:graphicData>
            </a:graphic>
          </wp:inline>
        </w:drawing>
      </w:r>
      <w:r>
        <w:rPr>
          <w:noProof/>
        </w:rPr>
        <w:drawing>
          <wp:inline distT="0" distB="0" distL="0" distR="0" wp14:anchorId="007DF9F9" wp14:editId="7BEB6F67">
            <wp:extent cx="2648001" cy="2312019"/>
            <wp:effectExtent l="0" t="0" r="0" b="0"/>
            <wp:docPr id="244459858" name="Picture 5"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9858" name="Picture 5" descr="A graph with different colored dot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05517" cy="2362237"/>
                    </a:xfrm>
                    <a:prstGeom prst="rect">
                      <a:avLst/>
                    </a:prstGeom>
                  </pic:spPr>
                </pic:pic>
              </a:graphicData>
            </a:graphic>
          </wp:inline>
        </w:drawing>
      </w:r>
    </w:p>
    <w:p w14:paraId="28FC28A1" w14:textId="467A8EB9" w:rsidR="004B4C27" w:rsidRDefault="00B93A84" w:rsidP="004B4C27">
      <w:r>
        <w:t xml:space="preserve">We related the time attribute with the average hourly temperature in our model so that we could manipulate the weather data to see how </w:t>
      </w:r>
      <w:r w:rsidR="001A05BE">
        <w:t xml:space="preserve">energy consumption would change at a particular hour of the day when average hourly temperature increases by 5 degrees. </w:t>
      </w:r>
    </w:p>
    <w:p w14:paraId="2443BF3C" w14:textId="5BE1034C" w:rsidR="00BD2629" w:rsidRDefault="00BD2629" w:rsidP="00BD2629">
      <w:pPr>
        <w:pStyle w:val="Heading2"/>
      </w:pPr>
      <w:r>
        <w:t xml:space="preserve">Model </w:t>
      </w:r>
      <w:r w:rsidR="001468B6">
        <w:t>Prediction</w:t>
      </w:r>
    </w:p>
    <w:p w14:paraId="441D04E1" w14:textId="13B45303" w:rsidR="001468B6" w:rsidRDefault="002950C1" w:rsidP="002950C1">
      <w:pPr>
        <w:pStyle w:val="NormalWeb"/>
        <w:rPr>
          <w:rFonts w:ascii="TimesNewRomanPSMT" w:hAnsi="TimesNewRomanPSMT"/>
        </w:rPr>
      </w:pPr>
      <w:r>
        <w:rPr>
          <w:rFonts w:ascii="TimesNewRomanPSMT" w:hAnsi="TimesNewRomanPSMT"/>
        </w:rPr>
        <w:t>We</w:t>
      </w:r>
      <w:r w:rsidR="00971247">
        <w:rPr>
          <w:rFonts w:ascii="TimesNewRomanPSMT" w:hAnsi="TimesNewRomanPSMT"/>
        </w:rPr>
        <w:t xml:space="preserve"> create</w:t>
      </w:r>
      <w:r>
        <w:rPr>
          <w:rFonts w:ascii="TimesNewRomanPSMT" w:hAnsi="TimesNewRomanPSMT"/>
        </w:rPr>
        <w:t>d</w:t>
      </w:r>
      <w:r w:rsidR="00971247">
        <w:rPr>
          <w:rFonts w:ascii="TimesNewRomanPSMT" w:hAnsi="TimesNewRomanPSMT"/>
        </w:rPr>
        <w:t xml:space="preserve"> a data frame with example values for our predictors</w:t>
      </w:r>
      <w:r>
        <w:rPr>
          <w:rFonts w:ascii="TimesNewRomanPSMT" w:hAnsi="TimesNewRomanPSMT"/>
        </w:rPr>
        <w:t xml:space="preserve"> which we could test against the models to predict for </w:t>
      </w:r>
      <w:r w:rsidR="001468B6">
        <w:rPr>
          <w:rFonts w:ascii="TimesNewRomanPSMT" w:hAnsi="TimesNewRomanPSMT"/>
        </w:rPr>
        <w:t xml:space="preserve">different geographic regions </w:t>
      </w:r>
      <w:r>
        <w:rPr>
          <w:rFonts w:ascii="TimesNewRomanPSMT" w:hAnsi="TimesNewRomanPSMT"/>
        </w:rPr>
        <w:t>and attributes and compare to the actual values of energy consumption.</w:t>
      </w:r>
    </w:p>
    <w:p w14:paraId="7683174C" w14:textId="5561B725" w:rsidR="00FE14E3" w:rsidRDefault="009877D5" w:rsidP="002950C1">
      <w:pPr>
        <w:pStyle w:val="NormalWeb"/>
        <w:rPr>
          <w:rFonts w:ascii="TimesNewRomanPSMT" w:hAnsi="TimesNewRomanPSMT"/>
        </w:rPr>
      </w:pPr>
      <w:r>
        <w:rPr>
          <w:rFonts w:ascii="TimesNewRomanPSMT" w:hAnsi="TimesNewRomanPSMT"/>
        </w:rPr>
        <w:t xml:space="preserve">Our </w:t>
      </w:r>
      <w:r w:rsidR="00350D9B">
        <w:rPr>
          <w:rFonts w:ascii="TimesNewRomanPSMT" w:hAnsi="TimesNewRomanPSMT"/>
        </w:rPr>
        <w:t xml:space="preserve">plug loads </w:t>
      </w:r>
      <w:r>
        <w:rPr>
          <w:rFonts w:ascii="TimesNewRomanPSMT" w:hAnsi="TimesNewRomanPSMT"/>
        </w:rPr>
        <w:t>model</w:t>
      </w:r>
      <w:r w:rsidR="00BF57F3">
        <w:rPr>
          <w:rFonts w:ascii="TimesNewRomanPSMT" w:hAnsi="TimesNewRomanPSMT"/>
        </w:rPr>
        <w:t xml:space="preserve"> </w:t>
      </w:r>
      <w:r w:rsidR="00FF6489">
        <w:rPr>
          <w:rFonts w:ascii="TimesNewRomanPSMT" w:hAnsi="TimesNewRomanPSMT"/>
        </w:rPr>
        <w:t xml:space="preserve">predicted usage for </w:t>
      </w:r>
      <w:r w:rsidR="003D23CD">
        <w:rPr>
          <w:rFonts w:ascii="TimesNewRomanPSMT" w:hAnsi="TimesNewRomanPSMT"/>
        </w:rPr>
        <w:t xml:space="preserve">an </w:t>
      </w:r>
      <w:r w:rsidR="003D23CD" w:rsidRPr="00EE3435">
        <w:rPr>
          <w:rFonts w:ascii="TimesNewRomanPSMT" w:hAnsi="TimesNewRomanPSMT"/>
          <w:b/>
          <w:bCs/>
        </w:rPr>
        <w:t>885</w:t>
      </w:r>
      <w:r w:rsidR="002D6082" w:rsidRPr="00EE3435">
        <w:rPr>
          <w:rFonts w:ascii="TimesNewRomanPSMT" w:hAnsi="TimesNewRomanPSMT"/>
          <w:b/>
          <w:bCs/>
        </w:rPr>
        <w:t>sqft house with 3 occupants</w:t>
      </w:r>
      <w:r w:rsidR="00A84DF7" w:rsidRPr="00EE3435">
        <w:rPr>
          <w:rFonts w:ascii="TimesNewRomanPSMT" w:hAnsi="TimesNewRomanPSMT"/>
          <w:b/>
          <w:bCs/>
        </w:rPr>
        <w:t>, medium usage level</w:t>
      </w:r>
      <w:r w:rsidR="00B01056" w:rsidRPr="00EE3435">
        <w:rPr>
          <w:rFonts w:ascii="TimesNewRomanPSMT" w:hAnsi="TimesNewRomanPSMT"/>
          <w:b/>
          <w:bCs/>
        </w:rPr>
        <w:t>, in county G4500910 at midnight</w:t>
      </w:r>
      <w:r w:rsidR="00B01056">
        <w:rPr>
          <w:rFonts w:ascii="TimesNewRomanPSMT" w:hAnsi="TimesNewRomanPSMT"/>
        </w:rPr>
        <w:t xml:space="preserve"> to be 0.238 kWh</w:t>
      </w:r>
      <w:r w:rsidR="001E0193">
        <w:rPr>
          <w:rFonts w:ascii="TimesNewRomanPSMT" w:hAnsi="TimesNewRomanPSMT"/>
        </w:rPr>
        <w:t xml:space="preserve">. The actual value of energy consumption was 0.226 kWh, which provided evidence that our model was predicting within a </w:t>
      </w:r>
      <w:r w:rsidR="002261BA">
        <w:rPr>
          <w:rFonts w:ascii="TimesNewRomanPSMT" w:hAnsi="TimesNewRomanPSMT"/>
        </w:rPr>
        <w:t>reasonable range of the actual values</w:t>
      </w:r>
      <w:r w:rsidR="00FE14E3">
        <w:rPr>
          <w:rFonts w:ascii="TimesNewRomanPSMT" w:hAnsi="TimesNewRomanPSMT"/>
        </w:rPr>
        <w:t xml:space="preserve">. </w:t>
      </w:r>
    </w:p>
    <w:p w14:paraId="5582248E" w14:textId="7024F4D2" w:rsidR="00BD2629" w:rsidRDefault="002950C1" w:rsidP="00BD2629">
      <w:r>
        <w:t xml:space="preserve">Ex: </w:t>
      </w:r>
      <w:r w:rsidR="068D9BDB">
        <w:rPr>
          <w:noProof/>
        </w:rPr>
        <w:drawing>
          <wp:inline distT="0" distB="0" distL="0" distR="0" wp14:anchorId="653572D7" wp14:editId="78FF27F0">
            <wp:extent cx="6071872" cy="558800"/>
            <wp:effectExtent l="0" t="0" r="0" b="0"/>
            <wp:docPr id="712962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71872" cy="558800"/>
                    </a:xfrm>
                    <a:prstGeom prst="rect">
                      <a:avLst/>
                    </a:prstGeom>
                  </pic:spPr>
                </pic:pic>
              </a:graphicData>
            </a:graphic>
          </wp:inline>
        </w:drawing>
      </w:r>
    </w:p>
    <w:p w14:paraId="35D574D1" w14:textId="4AB2DD9E" w:rsidR="002230D5" w:rsidRDefault="00FE14E3" w:rsidP="00BD2629">
      <w:r>
        <w:t xml:space="preserve">Similar </w:t>
      </w:r>
      <w:r w:rsidR="002E3C2B">
        <w:t xml:space="preserve">tests were done </w:t>
      </w:r>
      <w:r w:rsidR="00350D9B">
        <w:t xml:space="preserve">for predicting cooling and lighting usage levels for the </w:t>
      </w:r>
      <w:r w:rsidR="00350D9B" w:rsidRPr="002230D5">
        <w:rPr>
          <w:u w:val="single"/>
        </w:rPr>
        <w:t>same home</w:t>
      </w:r>
      <w:r w:rsidR="00350D9B">
        <w:t>.</w:t>
      </w:r>
    </w:p>
    <w:p w14:paraId="25933E98" w14:textId="6B78C191" w:rsidR="00CC7560" w:rsidRDefault="008E0A40" w:rsidP="00BD2629">
      <w:r>
        <w:t>Actual Cooling</w:t>
      </w:r>
      <w:r w:rsidR="00EC46E6">
        <w:t>:</w:t>
      </w:r>
      <w:r w:rsidR="00755BE0">
        <w:t xml:space="preserve"> 0.316kwh</w:t>
      </w:r>
    </w:p>
    <w:p w14:paraId="6B99BBA1" w14:textId="16A0290A" w:rsidR="007574FF" w:rsidRDefault="00EC46E6" w:rsidP="00BD2629">
      <w:r>
        <w:t>Predicted Cooling:</w:t>
      </w:r>
      <w:r w:rsidR="004D7E71">
        <w:t xml:space="preserve"> 0.181kWh</w:t>
      </w:r>
    </w:p>
    <w:p w14:paraId="3CCF95D9" w14:textId="464E8548" w:rsidR="00557EFD" w:rsidRDefault="00EC46E6" w:rsidP="00BD2629">
      <w:r>
        <w:t>Actual Lighting:</w:t>
      </w:r>
      <w:r w:rsidR="002230D5">
        <w:t xml:space="preserve"> </w:t>
      </w:r>
      <w:r w:rsidR="002230D5" w:rsidRPr="002230D5">
        <w:t>0.031</w:t>
      </w:r>
      <w:r w:rsidR="002230D5">
        <w:t>kWh</w:t>
      </w:r>
    </w:p>
    <w:p w14:paraId="62EE8B82" w14:textId="64CC7EAA" w:rsidR="00557EFD" w:rsidRDefault="00EC46E6" w:rsidP="00BD2629">
      <w:r>
        <w:t>Predicted Lighting:</w:t>
      </w:r>
      <w:r w:rsidR="002230D5">
        <w:t xml:space="preserve"> 0.048kWh</w:t>
      </w:r>
    </w:p>
    <w:p w14:paraId="22E50673" w14:textId="77777777" w:rsidR="007574FF" w:rsidRDefault="007574FF" w:rsidP="00BD2629"/>
    <w:p w14:paraId="1254F2DD" w14:textId="7248C73E" w:rsidR="00EC46E6" w:rsidRDefault="00EC46E6" w:rsidP="00BD2629">
      <w:r>
        <w:t>W</w:t>
      </w:r>
      <w:r w:rsidR="003847E4">
        <w:t>e expected these models to</w:t>
      </w:r>
      <w:r w:rsidR="00350947">
        <w:t xml:space="preserve"> not perform as well, given that they had R-squared values of </w:t>
      </w:r>
      <w:r w:rsidR="00D37601">
        <w:t xml:space="preserve">0.3714 </w:t>
      </w:r>
      <w:r w:rsidR="00350947">
        <w:t xml:space="preserve">and </w:t>
      </w:r>
      <w:r w:rsidR="00681B98">
        <w:t>0.2145</w:t>
      </w:r>
      <w:r w:rsidR="00350947">
        <w:t>, respectively.</w:t>
      </w:r>
    </w:p>
    <w:p w14:paraId="49078FF9" w14:textId="011E34D2" w:rsidR="00BD2629" w:rsidRDefault="009B2CA9" w:rsidP="004B4C27">
      <w:r>
        <w:t xml:space="preserve">We then coded each </w:t>
      </w:r>
      <w:r w:rsidR="00B05052">
        <w:t xml:space="preserve">of the three </w:t>
      </w:r>
      <w:r>
        <w:t xml:space="preserve">model and prediction </w:t>
      </w:r>
      <w:r w:rsidR="0081060D">
        <w:t>data frame</w:t>
      </w:r>
      <w:r w:rsidR="00B05052">
        <w:t>s</w:t>
      </w:r>
      <w:r>
        <w:t xml:space="preserve"> into our Shiny App, allowing the user to input values for </w:t>
      </w:r>
      <w:r w:rsidR="008C221B">
        <w:t>each predictor</w:t>
      </w:r>
      <w:r w:rsidR="00B05052">
        <w:t>.</w:t>
      </w:r>
    </w:p>
    <w:p w14:paraId="24DD74D6" w14:textId="7BB4EF0D" w:rsidR="00720A92" w:rsidRDefault="00BD42E6" w:rsidP="00720A92">
      <w:pPr>
        <w:pStyle w:val="Heading1"/>
      </w:pPr>
      <w:r>
        <w:t xml:space="preserve">Prediction </w:t>
      </w:r>
      <w:r w:rsidR="00720A92">
        <w:t>Results</w:t>
      </w:r>
    </w:p>
    <w:p w14:paraId="0F605BF0" w14:textId="0434B016" w:rsidR="00B05052" w:rsidRDefault="00945FC6" w:rsidP="00B05052">
      <w:r>
        <w:t xml:space="preserve">Our Shiny App </w:t>
      </w:r>
      <w:r w:rsidR="001F176B">
        <w:t xml:space="preserve">allows the user to input </w:t>
      </w:r>
      <w:r w:rsidR="001C6D79">
        <w:t>values for</w:t>
      </w:r>
      <w:r w:rsidR="002E3576">
        <w:t xml:space="preserve"> specific attributes in their home and select the type of energy usage they wish to predict for and the time. In addition, </w:t>
      </w:r>
      <w:r w:rsidR="001A7A72">
        <w:t xml:space="preserve">the user can see their predicted future usage if the </w:t>
      </w:r>
      <w:r w:rsidR="00D51DAA">
        <w:t xml:space="preserve">temperatures were to increase 5 degrees </w:t>
      </w:r>
      <w:r w:rsidR="00953EF7">
        <w:t>next July.</w:t>
      </w:r>
      <w:r w:rsidR="00CC45DA">
        <w:t xml:space="preserve"> In the example case below, </w:t>
      </w:r>
      <w:r w:rsidR="00907BFB">
        <w:t>cooling energy for this specific house is predicted to increase from 0.</w:t>
      </w:r>
      <w:r w:rsidR="00014E35">
        <w:t>323</w:t>
      </w:r>
      <w:r w:rsidR="002940B2">
        <w:t xml:space="preserve"> kWh to </w:t>
      </w:r>
      <w:r w:rsidR="00A5661A">
        <w:t>0.</w:t>
      </w:r>
      <w:r w:rsidR="00014E35">
        <w:t>668</w:t>
      </w:r>
      <w:r w:rsidR="00A5661A">
        <w:t xml:space="preserve"> kWh </w:t>
      </w:r>
      <w:r w:rsidR="004A5E66">
        <w:t xml:space="preserve">at the specified hour of </w:t>
      </w:r>
      <w:r w:rsidR="005660F8">
        <w:t xml:space="preserve">2pm </w:t>
      </w:r>
      <w:r w:rsidR="008C1FC1">
        <w:t xml:space="preserve">if peak July </w:t>
      </w:r>
      <w:r w:rsidR="00E10236">
        <w:t xml:space="preserve">temperatures increase by 5 degrees. In this </w:t>
      </w:r>
      <w:r w:rsidR="006506C1">
        <w:t>case</w:t>
      </w:r>
      <w:r w:rsidR="00E10236">
        <w:t xml:space="preserve">, </w:t>
      </w:r>
      <w:r w:rsidR="00AF64C5">
        <w:t>cooling energy usage for this home at this hour has almost doubled</w:t>
      </w:r>
      <w:r w:rsidR="00514A12">
        <w:t xml:space="preserve">. </w:t>
      </w:r>
      <w:r w:rsidR="00C260D2">
        <w:t xml:space="preserve"> </w:t>
      </w:r>
      <w:r w:rsidR="00A33948">
        <w:t xml:space="preserve">As the largest consumer of electricity, </w:t>
      </w:r>
      <w:r w:rsidR="00DC73DD">
        <w:t xml:space="preserve">an increase in cooling energy </w:t>
      </w:r>
      <w:r w:rsidR="00592A13">
        <w:t>usage among all houses would likely overwhelm the power grid</w:t>
      </w:r>
      <w:r w:rsidR="007839A4">
        <w:t xml:space="preserve"> if </w:t>
      </w:r>
      <w:r w:rsidR="00AA19B8">
        <w:t xml:space="preserve">energy consumption </w:t>
      </w:r>
      <w:r w:rsidR="00B904EE">
        <w:t>were</w:t>
      </w:r>
      <w:r w:rsidR="00AA19B8">
        <w:t xml:space="preserve"> not reduced. </w:t>
      </w:r>
    </w:p>
    <w:p w14:paraId="46349E68" w14:textId="07720E83" w:rsidR="005A7FB2" w:rsidRDefault="00176AE7" w:rsidP="00B05052">
      <w:r>
        <w:t xml:space="preserve">Interior </w:t>
      </w:r>
      <w:r w:rsidR="006C0EFE">
        <w:t>l</w:t>
      </w:r>
      <w:r w:rsidR="00EC7DAD">
        <w:t>ighting doubles</w:t>
      </w:r>
      <w:r w:rsidR="00897940">
        <w:t xml:space="preserve"> in this example, from 0.058 kWh to 0.103 kWh</w:t>
      </w:r>
      <w:r w:rsidR="003F27AA">
        <w:t xml:space="preserve">, while plug </w:t>
      </w:r>
      <w:r w:rsidR="00087E69">
        <w:t>loads seem least impacted by the increase in temperature</w:t>
      </w:r>
      <w:r w:rsidR="005754A0">
        <w:t xml:space="preserve">, as evidenced by the </w:t>
      </w:r>
      <w:r w:rsidR="00F47902">
        <w:t xml:space="preserve">plot showing a much flatter change in energy usage over time. </w:t>
      </w:r>
    </w:p>
    <w:p w14:paraId="5A8B3880" w14:textId="63A38710" w:rsidR="007138CD" w:rsidRDefault="007138CD" w:rsidP="00B05052">
      <w:r>
        <w:t xml:space="preserve">Keeping in mind the impact of global warming and increasing temperatures, </w:t>
      </w:r>
      <w:r w:rsidR="002A0B3D">
        <w:t>cooling energy is predicted to be the most</w:t>
      </w:r>
      <w:r w:rsidR="003F27AA">
        <w:t xml:space="preserve"> impacted </w:t>
      </w:r>
      <w:r w:rsidR="00366A4D">
        <w:t>b</w:t>
      </w:r>
      <w:r w:rsidR="003F27AA">
        <w:t>y a warmer July.</w:t>
      </w:r>
      <w:r w:rsidR="00366A4D">
        <w:t xml:space="preserve"> </w:t>
      </w:r>
      <w:r w:rsidR="00CF57A9">
        <w:t xml:space="preserve">If all homes increase </w:t>
      </w:r>
      <w:r w:rsidR="00BE758A">
        <w:t xml:space="preserve">cooling usage </w:t>
      </w:r>
      <w:r w:rsidR="00CF57A9">
        <w:t>by</w:t>
      </w:r>
      <w:r w:rsidR="00BE758A">
        <w:t xml:space="preserve"> a similar amount, there is reason to believe that </w:t>
      </w:r>
      <w:r w:rsidR="00EC7DAD">
        <w:t>rising temperatures would overwhelm the electric grid.</w:t>
      </w:r>
    </w:p>
    <w:p w14:paraId="060327AA" w14:textId="77777777" w:rsidR="002F417E" w:rsidRDefault="002F417E" w:rsidP="00B05052"/>
    <w:p w14:paraId="162D5275" w14:textId="77777777" w:rsidR="00182E04" w:rsidRDefault="00182E04" w:rsidP="00B05052"/>
    <w:p w14:paraId="1EE699B6" w14:textId="43B15B2A" w:rsidR="005A7FB2" w:rsidRPr="00B05052" w:rsidRDefault="002F417E" w:rsidP="00B05052">
      <w:r>
        <w:t xml:space="preserve">Example </w:t>
      </w:r>
      <w:r w:rsidR="005A7FB2">
        <w:t>Cooling Energy Consumption (Current vs Future Temperatures):</w:t>
      </w:r>
    </w:p>
    <w:p w14:paraId="0AFC80D5" w14:textId="39ECA25C" w:rsidR="006F66F8" w:rsidRDefault="00970D14" w:rsidP="00953EF7">
      <w:pPr>
        <w:jc w:val="center"/>
        <w:rPr>
          <w:highlight w:val="yellow"/>
        </w:rPr>
      </w:pPr>
      <w:r>
        <w:rPr>
          <w:noProof/>
        </w:rPr>
        <w:lastRenderedPageBreak/>
        <w:drawing>
          <wp:inline distT="0" distB="0" distL="0" distR="0" wp14:anchorId="64904C62" wp14:editId="323BF1DB">
            <wp:extent cx="3633536" cy="2987540"/>
            <wp:effectExtent l="0" t="0" r="0" b="0"/>
            <wp:docPr id="11386461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46142" name="Picture 1" descr="A screenshot of a computer scree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67372" cy="3015361"/>
                    </a:xfrm>
                    <a:prstGeom prst="rect">
                      <a:avLst/>
                    </a:prstGeom>
                  </pic:spPr>
                </pic:pic>
              </a:graphicData>
            </a:graphic>
          </wp:inline>
        </w:drawing>
      </w:r>
    </w:p>
    <w:p w14:paraId="6E3C3EDA" w14:textId="50D9A7CF" w:rsidR="002F417E" w:rsidRDefault="001060D9" w:rsidP="00EC7DAD">
      <w:pPr>
        <w:jc w:val="center"/>
        <w:rPr>
          <w:highlight w:val="yellow"/>
        </w:rPr>
      </w:pPr>
      <w:r>
        <w:rPr>
          <w:noProof/>
        </w:rPr>
        <w:drawing>
          <wp:inline distT="0" distB="0" distL="0" distR="0" wp14:anchorId="30CE8601" wp14:editId="31942CC5">
            <wp:extent cx="3577389" cy="2917057"/>
            <wp:effectExtent l="0" t="0" r="4445" b="4445"/>
            <wp:docPr id="7339298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984" name="Picture 2" descr="A screenshot of a computer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9020" cy="2934695"/>
                    </a:xfrm>
                    <a:prstGeom prst="rect">
                      <a:avLst/>
                    </a:prstGeom>
                  </pic:spPr>
                </pic:pic>
              </a:graphicData>
            </a:graphic>
          </wp:inline>
        </w:drawing>
      </w:r>
    </w:p>
    <w:p w14:paraId="400B4188" w14:textId="77777777" w:rsidR="00EC7DAD" w:rsidRPr="00EC7DAD" w:rsidRDefault="00EC7DAD" w:rsidP="00EC7DAD">
      <w:pPr>
        <w:jc w:val="center"/>
        <w:rPr>
          <w:highlight w:val="yellow"/>
        </w:rPr>
      </w:pPr>
    </w:p>
    <w:p w14:paraId="7FA798FF" w14:textId="77777777" w:rsidR="00182E04" w:rsidRDefault="00182E04" w:rsidP="26CABF0F"/>
    <w:p w14:paraId="764C0C3F" w14:textId="77777777" w:rsidR="00182E04" w:rsidRDefault="00182E04" w:rsidP="26CABF0F"/>
    <w:p w14:paraId="4038AC6B" w14:textId="77777777" w:rsidR="00182E04" w:rsidRDefault="00182E04" w:rsidP="26CABF0F"/>
    <w:p w14:paraId="545CECEB" w14:textId="77777777" w:rsidR="00182E04" w:rsidRDefault="00182E04" w:rsidP="26CABF0F"/>
    <w:p w14:paraId="3DCAD405" w14:textId="6E0FC66D" w:rsidR="00B30BBD" w:rsidRDefault="002F417E" w:rsidP="26CABF0F">
      <w:r>
        <w:lastRenderedPageBreak/>
        <w:t xml:space="preserve">Example </w:t>
      </w:r>
      <w:r w:rsidR="00B30BBD">
        <w:t xml:space="preserve">Interior </w:t>
      </w:r>
      <w:r w:rsidR="005A7FB2">
        <w:t>Lighting</w:t>
      </w:r>
      <w:r w:rsidR="00F5382C">
        <w:t xml:space="preserve"> </w:t>
      </w:r>
      <w:r w:rsidR="00B30BBD">
        <w:t>Consumption (Current vs Future Temps):</w:t>
      </w:r>
    </w:p>
    <w:p w14:paraId="6001A530" w14:textId="307B7E88" w:rsidR="00B30BBD" w:rsidRDefault="001060D9" w:rsidP="002A6582">
      <w:pPr>
        <w:jc w:val="center"/>
      </w:pPr>
      <w:r>
        <w:rPr>
          <w:noProof/>
        </w:rPr>
        <w:drawing>
          <wp:inline distT="0" distB="0" distL="0" distR="0" wp14:anchorId="0CB1EC92" wp14:editId="60E39258">
            <wp:extent cx="3609473" cy="2958696"/>
            <wp:effectExtent l="0" t="0" r="0" b="635"/>
            <wp:docPr id="64368960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89602" name="Picture 3" descr="A screenshot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65587" cy="3004693"/>
                    </a:xfrm>
                    <a:prstGeom prst="rect">
                      <a:avLst/>
                    </a:prstGeom>
                  </pic:spPr>
                </pic:pic>
              </a:graphicData>
            </a:graphic>
          </wp:inline>
        </w:drawing>
      </w:r>
    </w:p>
    <w:p w14:paraId="31193B83" w14:textId="3CFD6DEF" w:rsidR="002A6582" w:rsidRDefault="002A6582" w:rsidP="002A6582">
      <w:pPr>
        <w:jc w:val="center"/>
      </w:pPr>
      <w:r>
        <w:rPr>
          <w:noProof/>
        </w:rPr>
        <w:drawing>
          <wp:inline distT="0" distB="0" distL="0" distR="0" wp14:anchorId="616F3520" wp14:editId="1918A0F5">
            <wp:extent cx="3561348" cy="2907702"/>
            <wp:effectExtent l="0" t="0" r="0" b="635"/>
            <wp:docPr id="157023403"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3403" name="Picture 4"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96146" cy="2936113"/>
                    </a:xfrm>
                    <a:prstGeom prst="rect">
                      <a:avLst/>
                    </a:prstGeom>
                  </pic:spPr>
                </pic:pic>
              </a:graphicData>
            </a:graphic>
          </wp:inline>
        </w:drawing>
      </w:r>
    </w:p>
    <w:p w14:paraId="0A02B4FF" w14:textId="77777777" w:rsidR="002F417E" w:rsidRDefault="002F417E" w:rsidP="00014E35"/>
    <w:p w14:paraId="330A57CD" w14:textId="77777777" w:rsidR="002F417E" w:rsidRDefault="002F417E" w:rsidP="00014E35"/>
    <w:p w14:paraId="0FFAC75A" w14:textId="77777777" w:rsidR="002F417E" w:rsidRDefault="002F417E" w:rsidP="00014E35"/>
    <w:p w14:paraId="7E9C8EC4" w14:textId="77777777" w:rsidR="002F417E" w:rsidRDefault="002F417E" w:rsidP="00014E35"/>
    <w:p w14:paraId="356A70CA" w14:textId="77777777" w:rsidR="002F417E" w:rsidRDefault="002F417E" w:rsidP="00014E35"/>
    <w:p w14:paraId="4D7BFA39" w14:textId="571E031E" w:rsidR="00014E35" w:rsidRDefault="002F417E" w:rsidP="00014E35">
      <w:r>
        <w:lastRenderedPageBreak/>
        <w:t xml:space="preserve">Example </w:t>
      </w:r>
      <w:r w:rsidR="00B30BBD">
        <w:t>Plug Loads Consumption (Current vs Future Temps):</w:t>
      </w:r>
    </w:p>
    <w:p w14:paraId="7BF5B2DD" w14:textId="681D7770" w:rsidR="00B30BBD" w:rsidRDefault="00014E35" w:rsidP="00014E35">
      <w:pPr>
        <w:jc w:val="center"/>
      </w:pPr>
      <w:r>
        <w:rPr>
          <w:noProof/>
        </w:rPr>
        <w:drawing>
          <wp:inline distT="0" distB="0" distL="0" distR="0" wp14:anchorId="7F451BB8" wp14:editId="2AD3F317">
            <wp:extent cx="3609473" cy="2937935"/>
            <wp:effectExtent l="0" t="0" r="0" b="0"/>
            <wp:docPr id="299492281"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92281" name="Picture 5"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9491" cy="2970508"/>
                    </a:xfrm>
                    <a:prstGeom prst="rect">
                      <a:avLst/>
                    </a:prstGeom>
                  </pic:spPr>
                </pic:pic>
              </a:graphicData>
            </a:graphic>
          </wp:inline>
        </w:drawing>
      </w:r>
    </w:p>
    <w:p w14:paraId="41822C60" w14:textId="5F4BCDE3" w:rsidR="768963AD" w:rsidRDefault="768963AD" w:rsidP="26CABF0F"/>
    <w:p w14:paraId="433B0E05" w14:textId="52FC3DC9" w:rsidR="588B26D6" w:rsidRDefault="00014E35" w:rsidP="00014E35">
      <w:pPr>
        <w:jc w:val="center"/>
      </w:pPr>
      <w:r>
        <w:rPr>
          <w:noProof/>
        </w:rPr>
        <w:drawing>
          <wp:inline distT="0" distB="0" distL="0" distR="0" wp14:anchorId="31DB27B4" wp14:editId="6757B552">
            <wp:extent cx="3585410" cy="2915724"/>
            <wp:effectExtent l="0" t="0" r="0" b="5715"/>
            <wp:docPr id="2115977449"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7449" name="Picture 6" descr="A screenshot of a computer scree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94140" cy="2922823"/>
                    </a:xfrm>
                    <a:prstGeom prst="rect">
                      <a:avLst/>
                    </a:prstGeom>
                  </pic:spPr>
                </pic:pic>
              </a:graphicData>
            </a:graphic>
          </wp:inline>
        </w:drawing>
      </w:r>
    </w:p>
    <w:p w14:paraId="05F3A401" w14:textId="5CD632C3" w:rsidR="00720A92" w:rsidRDefault="00720A92" w:rsidP="00720A92">
      <w:pPr>
        <w:pStyle w:val="Heading2"/>
      </w:pPr>
      <w:r>
        <w:t>Insights</w:t>
      </w:r>
      <w:r w:rsidR="00DC35E9">
        <w:t xml:space="preserve"> and Recommendations</w:t>
      </w:r>
    </w:p>
    <w:p w14:paraId="4DBE2BE6" w14:textId="7086AD88" w:rsidR="001658DA" w:rsidRDefault="00660A2A" w:rsidP="00B91408">
      <w:pPr>
        <w:pStyle w:val="NormalWeb"/>
        <w:rPr>
          <w:rFonts w:ascii="TimesNewRomanPSMT" w:hAnsi="TimesNewRomanPSMT"/>
        </w:rPr>
      </w:pPr>
      <w:r>
        <w:rPr>
          <w:rFonts w:ascii="TimesNewRomanPSMT" w:hAnsi="TimesNewRomanPSMT"/>
        </w:rPr>
        <w:t xml:space="preserve">We set out to determine the leading </w:t>
      </w:r>
      <w:r w:rsidR="006D5525">
        <w:rPr>
          <w:rFonts w:ascii="TimesNewRomanPSMT" w:hAnsi="TimesNewRomanPSMT"/>
        </w:rPr>
        <w:t xml:space="preserve">sources of energy consumption among </w:t>
      </w:r>
      <w:proofErr w:type="spellStart"/>
      <w:r w:rsidR="006D5525">
        <w:rPr>
          <w:rFonts w:ascii="TimesNewRomanPSMT" w:hAnsi="TimesNewRomanPSMT"/>
        </w:rPr>
        <w:t>eSC’s</w:t>
      </w:r>
      <w:proofErr w:type="spellEnd"/>
      <w:r w:rsidR="006D5525">
        <w:rPr>
          <w:rFonts w:ascii="TimesNewRomanPSMT" w:hAnsi="TimesNewRomanPSMT"/>
        </w:rPr>
        <w:t xml:space="preserve"> customers to </w:t>
      </w:r>
      <w:r w:rsidR="008E5576">
        <w:rPr>
          <w:rFonts w:ascii="TimesNewRomanPSMT" w:hAnsi="TimesNewRomanPSMT"/>
        </w:rPr>
        <w:t>provide a recommendation for how to incentivize customers to use less energy (specifically during the peak month</w:t>
      </w:r>
      <w:r w:rsidR="0024402F">
        <w:rPr>
          <w:rFonts w:ascii="TimesNewRomanPSMT" w:hAnsi="TimesNewRomanPSMT"/>
        </w:rPr>
        <w:t xml:space="preserve"> of July). Our team was able to determine that the top sources of energy consumption across all homes</w:t>
      </w:r>
      <w:r w:rsidR="00E15561">
        <w:rPr>
          <w:rFonts w:ascii="TimesNewRomanPSMT" w:hAnsi="TimesNewRomanPSMT"/>
        </w:rPr>
        <w:t xml:space="preserve"> were cooling energy, interior lighting</w:t>
      </w:r>
      <w:r w:rsidR="00A348EC">
        <w:rPr>
          <w:rFonts w:ascii="TimesNewRomanPSMT" w:hAnsi="TimesNewRomanPSMT"/>
        </w:rPr>
        <w:t xml:space="preserve"> and </w:t>
      </w:r>
      <w:r w:rsidR="00E15561">
        <w:rPr>
          <w:rFonts w:ascii="TimesNewRomanPSMT" w:hAnsi="TimesNewRomanPSMT"/>
        </w:rPr>
        <w:t>plug loads</w:t>
      </w:r>
      <w:r w:rsidR="000827B3">
        <w:rPr>
          <w:rFonts w:ascii="TimesNewRomanPSMT" w:hAnsi="TimesNewRomanPSMT"/>
        </w:rPr>
        <w:t xml:space="preserve">. </w:t>
      </w:r>
      <w:r w:rsidR="002E291A">
        <w:rPr>
          <w:rFonts w:ascii="TimesNewRomanPSMT" w:hAnsi="TimesNewRomanPSMT"/>
        </w:rPr>
        <w:t xml:space="preserve">We </w:t>
      </w:r>
      <w:r w:rsidR="002E291A">
        <w:rPr>
          <w:rFonts w:ascii="TimesNewRomanPSMT" w:hAnsi="TimesNewRomanPSMT"/>
        </w:rPr>
        <w:lastRenderedPageBreak/>
        <w:t>hypothesized which home attributes might contribute to an increase in the consumption of these energy sources</w:t>
      </w:r>
      <w:r w:rsidR="00FC2743">
        <w:rPr>
          <w:rFonts w:ascii="TimesNewRomanPSMT" w:hAnsi="TimesNewRomanPSMT"/>
        </w:rPr>
        <w:t xml:space="preserve"> and how rising July temperatures would further compound on this increase in energy. </w:t>
      </w:r>
      <w:r w:rsidR="00277A4D">
        <w:rPr>
          <w:rFonts w:ascii="TimesNewRomanPSMT" w:hAnsi="TimesNewRomanPSMT"/>
        </w:rPr>
        <w:t xml:space="preserve">We </w:t>
      </w:r>
      <w:r w:rsidR="00020E5B">
        <w:rPr>
          <w:rFonts w:ascii="TimesNewRomanPSMT" w:hAnsi="TimesNewRomanPSMT"/>
        </w:rPr>
        <w:t xml:space="preserve">tested </w:t>
      </w:r>
      <w:r w:rsidR="00277A4D">
        <w:rPr>
          <w:rFonts w:ascii="TimesNewRomanPSMT" w:hAnsi="TimesNewRomanPSMT"/>
        </w:rPr>
        <w:t>model</w:t>
      </w:r>
      <w:r w:rsidR="00020E5B">
        <w:rPr>
          <w:rFonts w:ascii="TimesNewRomanPSMT" w:hAnsi="TimesNewRomanPSMT"/>
        </w:rPr>
        <w:t>s which considered</w:t>
      </w:r>
      <w:r w:rsidR="00277A4D">
        <w:rPr>
          <w:rFonts w:ascii="TimesNewRomanPSMT" w:hAnsi="TimesNewRomanPSMT"/>
        </w:rPr>
        <w:t xml:space="preserve"> the effect of a home’s HVAC system, </w:t>
      </w:r>
      <w:r w:rsidR="004D16BA">
        <w:rPr>
          <w:rFonts w:ascii="TimesNewRomanPSMT" w:hAnsi="TimesNewRomanPSMT"/>
        </w:rPr>
        <w:t>loc</w:t>
      </w:r>
      <w:r w:rsidR="00631DC7">
        <w:rPr>
          <w:rFonts w:ascii="TimesNewRomanPSMT" w:hAnsi="TimesNewRomanPSMT"/>
        </w:rPr>
        <w:t>al weather</w:t>
      </w:r>
      <w:r w:rsidR="004D16BA">
        <w:rPr>
          <w:rFonts w:ascii="TimesNewRomanPSMT" w:hAnsi="TimesNewRomanPSMT"/>
        </w:rPr>
        <w:t xml:space="preserve">, number of occupants, square footage, relative energy </w:t>
      </w:r>
      <w:r w:rsidR="00194217">
        <w:rPr>
          <w:rFonts w:ascii="TimesNewRomanPSMT" w:hAnsi="TimesNewRomanPSMT"/>
        </w:rPr>
        <w:t>consumption</w:t>
      </w:r>
      <w:r w:rsidR="004D16BA">
        <w:rPr>
          <w:rFonts w:ascii="TimesNewRomanPSMT" w:hAnsi="TimesNewRomanPSMT"/>
        </w:rPr>
        <w:t xml:space="preserve"> compared to the national average, </w:t>
      </w:r>
      <w:r w:rsidR="00D76F22">
        <w:rPr>
          <w:rFonts w:ascii="TimesNewRomanPSMT" w:hAnsi="TimesNewRomanPSMT"/>
        </w:rPr>
        <w:t>the time of day,</w:t>
      </w:r>
      <w:r w:rsidR="00631DC7">
        <w:rPr>
          <w:rFonts w:ascii="TimesNewRomanPSMT" w:hAnsi="TimesNewRomanPSMT"/>
        </w:rPr>
        <w:t xml:space="preserve"> and the</w:t>
      </w:r>
      <w:r w:rsidR="00D76F22">
        <w:rPr>
          <w:rFonts w:ascii="TimesNewRomanPSMT" w:hAnsi="TimesNewRomanPSMT"/>
        </w:rPr>
        <w:t xml:space="preserve"> </w:t>
      </w:r>
      <w:r w:rsidR="00BD7269">
        <w:rPr>
          <w:rFonts w:ascii="TimesNewRomanPSMT" w:hAnsi="TimesNewRomanPSMT"/>
        </w:rPr>
        <w:t>air leakage rates</w:t>
      </w:r>
      <w:r w:rsidR="00025DDB">
        <w:rPr>
          <w:rFonts w:ascii="TimesNewRomanPSMT" w:hAnsi="TimesNewRomanPSMT"/>
        </w:rPr>
        <w:t xml:space="preserve"> (via ducts, windows, </w:t>
      </w:r>
      <w:proofErr w:type="spellStart"/>
      <w:r w:rsidR="00025DDB">
        <w:rPr>
          <w:rFonts w:ascii="TimesNewRomanPSMT" w:hAnsi="TimesNewRomanPSMT"/>
        </w:rPr>
        <w:t>etc</w:t>
      </w:r>
      <w:proofErr w:type="spellEnd"/>
      <w:r w:rsidR="00025DDB">
        <w:rPr>
          <w:rFonts w:ascii="TimesNewRomanPSMT" w:hAnsi="TimesNewRomanPSMT"/>
        </w:rPr>
        <w:t>)</w:t>
      </w:r>
      <w:r w:rsidR="00020E5B">
        <w:rPr>
          <w:rFonts w:ascii="TimesNewRomanPSMT" w:hAnsi="TimesNewRomanPSMT"/>
        </w:rPr>
        <w:t>, both independently and together</w:t>
      </w:r>
      <w:r w:rsidR="00342574">
        <w:rPr>
          <w:rFonts w:ascii="TimesNewRomanPSMT" w:hAnsi="TimesNewRomanPSMT"/>
        </w:rPr>
        <w:t xml:space="preserve">. </w:t>
      </w:r>
      <w:r w:rsidR="002E291A">
        <w:rPr>
          <w:rFonts w:ascii="TimesNewRomanPSMT" w:hAnsi="TimesNewRomanPSMT"/>
        </w:rPr>
        <w:t xml:space="preserve">Using </w:t>
      </w:r>
      <w:r w:rsidR="00F84AA3">
        <w:rPr>
          <w:rFonts w:ascii="TimesNewRomanPSMT" w:hAnsi="TimesNewRomanPSMT"/>
        </w:rPr>
        <w:t>a random subset of 1000 homes, we were able to model</w:t>
      </w:r>
      <w:r w:rsidR="003F71FA">
        <w:rPr>
          <w:rFonts w:ascii="TimesNewRomanPSMT" w:hAnsi="TimesNewRomanPSMT"/>
        </w:rPr>
        <w:t xml:space="preserve"> </w:t>
      </w:r>
      <w:r w:rsidR="005B2E39">
        <w:rPr>
          <w:rFonts w:ascii="TimesNewRomanPSMT" w:hAnsi="TimesNewRomanPSMT"/>
        </w:rPr>
        <w:t>75.18</w:t>
      </w:r>
      <w:r w:rsidR="002E291A">
        <w:rPr>
          <w:rFonts w:ascii="TimesNewRomanPSMT" w:hAnsi="TimesNewRomanPSMT"/>
        </w:rPr>
        <w:t>% of the variability in plug load ener</w:t>
      </w:r>
      <w:r w:rsidR="00342574">
        <w:rPr>
          <w:rFonts w:ascii="TimesNewRomanPSMT" w:hAnsi="TimesNewRomanPSMT"/>
        </w:rPr>
        <w:t xml:space="preserve">gy consumption </w:t>
      </w:r>
      <w:r w:rsidR="00194217">
        <w:rPr>
          <w:rFonts w:ascii="TimesNewRomanPSMT" w:hAnsi="TimesNewRomanPSMT"/>
        </w:rPr>
        <w:t xml:space="preserve">by </w:t>
      </w:r>
      <w:r w:rsidR="00302C3D">
        <w:rPr>
          <w:rFonts w:ascii="TimesNewRomanPSMT" w:hAnsi="TimesNewRomanPSMT"/>
        </w:rPr>
        <w:t xml:space="preserve">considering the size, number of occupants, </w:t>
      </w:r>
      <w:r w:rsidR="00437D9E">
        <w:rPr>
          <w:rFonts w:ascii="TimesNewRomanPSMT" w:hAnsi="TimesNewRomanPSMT"/>
        </w:rPr>
        <w:t>usage levels, and time of day.</w:t>
      </w:r>
      <w:r w:rsidR="005A07F3">
        <w:rPr>
          <w:rFonts w:ascii="TimesNewRomanPSMT" w:hAnsi="TimesNewRomanPSMT"/>
        </w:rPr>
        <w:t xml:space="preserve"> This was our best model</w:t>
      </w:r>
      <w:r w:rsidR="008E4365">
        <w:rPr>
          <w:rFonts w:ascii="TimesNewRomanPSMT" w:hAnsi="TimesNewRomanPSMT"/>
        </w:rPr>
        <w:t xml:space="preserve">, followed by </w:t>
      </w:r>
      <w:r w:rsidR="00ED1C1D">
        <w:rPr>
          <w:rFonts w:ascii="TimesNewRomanPSMT" w:hAnsi="TimesNewRomanPSMT"/>
        </w:rPr>
        <w:t xml:space="preserve">a </w:t>
      </w:r>
      <w:r w:rsidR="001603B6">
        <w:rPr>
          <w:rFonts w:ascii="TimesNewRomanPSMT" w:hAnsi="TimesNewRomanPSMT"/>
        </w:rPr>
        <w:t>similar model</w:t>
      </w:r>
      <w:r w:rsidR="00ED1C1D">
        <w:rPr>
          <w:rFonts w:ascii="TimesNewRomanPSMT" w:hAnsi="TimesNewRomanPSMT"/>
        </w:rPr>
        <w:t xml:space="preserve"> to predict for cooling energy and interior lighting energy using the same predictors. We felt it was important to model for these outcome variables given the large proportion of total energy consumption each source accounts for.</w:t>
      </w:r>
      <w:r w:rsidR="00B72F4C">
        <w:rPr>
          <w:rFonts w:ascii="TimesNewRomanPSMT" w:hAnsi="TimesNewRomanPSMT"/>
        </w:rPr>
        <w:t xml:space="preserve"> </w:t>
      </w:r>
    </w:p>
    <w:p w14:paraId="5CDC1382" w14:textId="2CBB4A1C" w:rsidR="00C04375" w:rsidRDefault="00C04375" w:rsidP="00C04375">
      <w:pPr>
        <w:pStyle w:val="Heading2"/>
      </w:pPr>
      <w:r>
        <w:t>Evaluation of Future Peak Energy Demand</w:t>
      </w:r>
    </w:p>
    <w:p w14:paraId="75190B86" w14:textId="2381D45A" w:rsidR="00C04375" w:rsidRDefault="03B6CD2F" w:rsidP="00B91408">
      <w:pPr>
        <w:pStyle w:val="NormalWeb"/>
      </w:pPr>
      <w:r>
        <w:rPr>
          <w:noProof/>
        </w:rPr>
        <w:drawing>
          <wp:inline distT="0" distB="0" distL="0" distR="0" wp14:anchorId="4982BEE6" wp14:editId="0BB34F8A">
            <wp:extent cx="6076952" cy="3448050"/>
            <wp:effectExtent l="0" t="0" r="0" b="0"/>
            <wp:docPr id="296720271" name="Picture 29672027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76952" cy="3448050"/>
                    </a:xfrm>
                    <a:prstGeom prst="rect">
                      <a:avLst/>
                    </a:prstGeom>
                  </pic:spPr>
                </pic:pic>
              </a:graphicData>
            </a:graphic>
          </wp:inline>
        </w:drawing>
      </w:r>
    </w:p>
    <w:p w14:paraId="5E5D0985" w14:textId="318EAA44" w:rsidR="00841939" w:rsidRDefault="00BD63EB" w:rsidP="00B91408">
      <w:pPr>
        <w:pStyle w:val="NormalWeb"/>
        <w:rPr>
          <w:rFonts w:ascii="TimesNewRomanPSMT" w:hAnsi="TimesNewRomanPSMT"/>
        </w:rPr>
      </w:pPr>
      <w:proofErr w:type="gramStart"/>
      <w:r>
        <w:rPr>
          <w:rFonts w:ascii="TimesNewRomanPSMT" w:hAnsi="TimesNewRomanPSMT"/>
        </w:rPr>
        <w:t>In order to</w:t>
      </w:r>
      <w:proofErr w:type="gramEnd"/>
      <w:r>
        <w:rPr>
          <w:rFonts w:ascii="TimesNewRomanPSMT" w:hAnsi="TimesNewRomanPSMT"/>
        </w:rPr>
        <w:t xml:space="preserve"> understand the big picture of how </w:t>
      </w:r>
      <w:r w:rsidR="00CB08AF">
        <w:rPr>
          <w:rFonts w:ascii="TimesNewRomanPSMT" w:hAnsi="TimesNewRomanPSMT"/>
        </w:rPr>
        <w:t>rising temperature affect peak energy demand</w:t>
      </w:r>
      <w:r w:rsidR="003C48FE">
        <w:rPr>
          <w:rFonts w:ascii="TimesNewRomanPSMT" w:hAnsi="TimesNewRomanPSMT"/>
        </w:rPr>
        <w:t xml:space="preserve">, we considered the </w:t>
      </w:r>
      <w:r w:rsidR="00B27195">
        <w:rPr>
          <w:rFonts w:ascii="TimesNewRomanPSMT" w:hAnsi="TimesNewRomanPSMT"/>
        </w:rPr>
        <w:t xml:space="preserve">combined consumption </w:t>
      </w:r>
      <w:r w:rsidR="00224E68">
        <w:rPr>
          <w:rFonts w:ascii="TimesNewRomanPSMT" w:hAnsi="TimesNewRomanPSMT"/>
        </w:rPr>
        <w:t>of interior</w:t>
      </w:r>
      <w:r w:rsidR="00B27195">
        <w:rPr>
          <w:rFonts w:ascii="TimesNewRomanPSMT" w:hAnsi="TimesNewRomanPSMT"/>
        </w:rPr>
        <w:t xml:space="preserve"> lighting, plug loads, and cooling energy </w:t>
      </w:r>
      <w:r w:rsidR="0073702D">
        <w:rPr>
          <w:rFonts w:ascii="TimesNewRomanPSMT" w:hAnsi="TimesNewRomanPSMT"/>
        </w:rPr>
        <w:t>(called IPC energy) per day for an average sized house.</w:t>
      </w:r>
    </w:p>
    <w:p w14:paraId="43D9EBF4" w14:textId="40CCDC2F" w:rsidR="00C04375" w:rsidRDefault="002628C1" w:rsidP="63264546">
      <w:pPr>
        <w:pStyle w:val="NormalWeb"/>
        <w:rPr>
          <w:rFonts w:ascii="TimesNewRomanPSMT" w:hAnsi="TimesNewRomanPSMT"/>
        </w:rPr>
      </w:pPr>
      <w:r>
        <w:rPr>
          <w:rFonts w:ascii="TimesNewRomanPSMT" w:hAnsi="TimesNewRomanPSMT"/>
        </w:rPr>
        <w:t xml:space="preserve">A </w:t>
      </w:r>
      <w:r w:rsidR="0015720D">
        <w:rPr>
          <w:rFonts w:ascii="TimesNewRomanPSMT" w:hAnsi="TimesNewRomanPSMT"/>
        </w:rPr>
        <w:t>strong, positive linear relationship is observed between energy consumption</w:t>
      </w:r>
      <w:r>
        <w:rPr>
          <w:rFonts w:ascii="TimesNewRomanPSMT" w:hAnsi="TimesNewRomanPSMT"/>
        </w:rPr>
        <w:t xml:space="preserve"> of these three sources</w:t>
      </w:r>
      <w:r w:rsidR="0015720D">
        <w:rPr>
          <w:rFonts w:ascii="TimesNewRomanPSMT" w:hAnsi="TimesNewRomanPSMT"/>
        </w:rPr>
        <w:t xml:space="preserve"> and temperature</w:t>
      </w:r>
      <w:r>
        <w:rPr>
          <w:rFonts w:ascii="TimesNewRomanPSMT" w:hAnsi="TimesNewRomanPSMT"/>
        </w:rPr>
        <w:t>.</w:t>
      </w:r>
    </w:p>
    <w:p w14:paraId="3ABF2285" w14:textId="7C752AD7" w:rsidR="00F6109C" w:rsidRDefault="0031312C" w:rsidP="00B91408">
      <w:pPr>
        <w:pStyle w:val="NormalWeb"/>
        <w:rPr>
          <w:rFonts w:ascii="TimesNewRomanPSMT" w:hAnsi="TimesNewRomanPSMT"/>
        </w:rPr>
      </w:pPr>
      <w:r>
        <w:rPr>
          <w:rFonts w:ascii="TimesNewRomanPSMT" w:hAnsi="TimesNewRomanPSMT"/>
        </w:rPr>
        <w:t>Holding all static house attribute</w:t>
      </w:r>
      <w:r w:rsidR="00EB2330">
        <w:rPr>
          <w:rFonts w:ascii="TimesNewRomanPSMT" w:hAnsi="TimesNewRomanPSMT"/>
        </w:rPr>
        <w:t>s</w:t>
      </w:r>
      <w:r>
        <w:rPr>
          <w:rFonts w:ascii="TimesNewRomanPSMT" w:hAnsi="TimesNewRomanPSMT"/>
        </w:rPr>
        <w:t xml:space="preserve"> constant and considering the median home size of 1690sqft, a model for IPC energy consumption </w:t>
      </w:r>
      <w:r w:rsidR="004D281E">
        <w:rPr>
          <w:rFonts w:ascii="TimesNewRomanPSMT" w:hAnsi="TimesNewRomanPSMT"/>
        </w:rPr>
        <w:t xml:space="preserve">based solely on average daily temperature reveals that </w:t>
      </w:r>
      <w:r w:rsidR="71572ADD" w:rsidRPr="63264546">
        <w:rPr>
          <w:rFonts w:ascii="TimesNewRomanPSMT" w:hAnsi="TimesNewRomanPSMT"/>
        </w:rPr>
        <w:t xml:space="preserve">for every 1 degree </w:t>
      </w:r>
      <w:r w:rsidR="004D281E">
        <w:rPr>
          <w:rFonts w:ascii="TimesNewRomanPSMT" w:hAnsi="TimesNewRomanPSMT"/>
        </w:rPr>
        <w:t xml:space="preserve">increase </w:t>
      </w:r>
      <w:r w:rsidR="71572ADD" w:rsidRPr="63264546">
        <w:rPr>
          <w:rFonts w:ascii="TimesNewRomanPSMT" w:hAnsi="TimesNewRomanPSMT"/>
        </w:rPr>
        <w:t>in temperature</w:t>
      </w:r>
      <w:r w:rsidR="6D012F26" w:rsidRPr="63264546">
        <w:rPr>
          <w:rFonts w:ascii="TimesNewRomanPSMT" w:hAnsi="TimesNewRomanPSMT"/>
        </w:rPr>
        <w:t xml:space="preserve"> there is a 0.052</w:t>
      </w:r>
      <w:r w:rsidR="00224E68">
        <w:rPr>
          <w:rFonts w:ascii="TimesNewRomanPSMT" w:hAnsi="TimesNewRomanPSMT"/>
        </w:rPr>
        <w:t>kWh</w:t>
      </w:r>
      <w:r w:rsidR="6D012F26" w:rsidRPr="63264546">
        <w:rPr>
          <w:rFonts w:ascii="TimesNewRomanPSMT" w:hAnsi="TimesNewRomanPSMT"/>
        </w:rPr>
        <w:t xml:space="preserve"> rise in </w:t>
      </w:r>
      <w:r w:rsidR="159F3DD3" w:rsidRPr="63264546">
        <w:rPr>
          <w:rFonts w:ascii="TimesNewRomanPSMT" w:hAnsi="TimesNewRomanPSMT"/>
        </w:rPr>
        <w:t>energy</w:t>
      </w:r>
      <w:r w:rsidR="6D012F26" w:rsidRPr="63264546">
        <w:rPr>
          <w:rFonts w:ascii="TimesNewRomanPSMT" w:hAnsi="TimesNewRomanPSMT"/>
        </w:rPr>
        <w:t xml:space="preserve"> consumption </w:t>
      </w:r>
      <w:r w:rsidR="0091176E">
        <w:rPr>
          <w:rFonts w:ascii="TimesNewRomanPSMT" w:hAnsi="TimesNewRomanPSMT"/>
        </w:rPr>
        <w:t>of</w:t>
      </w:r>
      <w:r w:rsidR="6D012F26" w:rsidRPr="63264546">
        <w:rPr>
          <w:rFonts w:ascii="TimesNewRomanPSMT" w:hAnsi="TimesNewRomanPSMT"/>
        </w:rPr>
        <w:t xml:space="preserve"> cooling, interior lighting a</w:t>
      </w:r>
      <w:r w:rsidR="67893643" w:rsidRPr="63264546">
        <w:rPr>
          <w:rFonts w:ascii="TimesNewRomanPSMT" w:hAnsi="TimesNewRomanPSMT"/>
        </w:rPr>
        <w:t>nd plug loads</w:t>
      </w:r>
      <w:r w:rsidR="00666F19">
        <w:rPr>
          <w:rFonts w:ascii="TimesNewRomanPSMT" w:hAnsi="TimesNewRomanPSMT"/>
        </w:rPr>
        <w:t xml:space="preserve"> per hour.</w:t>
      </w:r>
    </w:p>
    <w:p w14:paraId="128DDBD8" w14:textId="1F265A8B" w:rsidR="00C04375" w:rsidRDefault="00F6109C" w:rsidP="00B91408">
      <w:pPr>
        <w:pStyle w:val="NormalWeb"/>
        <w:rPr>
          <w:rFonts w:ascii="TimesNewRomanPSMT" w:hAnsi="TimesNewRomanPSMT"/>
        </w:rPr>
      </w:pPr>
      <w:r>
        <w:rPr>
          <w:rFonts w:ascii="TimesNewRomanPSMT" w:hAnsi="TimesNewRomanPSMT"/>
        </w:rPr>
        <w:lastRenderedPageBreak/>
        <w:t xml:space="preserve">In the context of a hypothetical 5 degree increase in July temperatures, </w:t>
      </w:r>
      <w:r w:rsidR="00CD5517">
        <w:rPr>
          <w:rFonts w:ascii="TimesNewRomanPSMT" w:hAnsi="TimesNewRomanPSMT"/>
        </w:rPr>
        <w:t xml:space="preserve">the average house is expected to increase energy usage </w:t>
      </w:r>
      <w:r w:rsidR="008828F4">
        <w:rPr>
          <w:rFonts w:ascii="TimesNewRomanPSMT" w:hAnsi="TimesNewRomanPSMT"/>
        </w:rPr>
        <w:t>by 0</w:t>
      </w:r>
      <w:r w:rsidR="003311A5">
        <w:rPr>
          <w:rFonts w:ascii="TimesNewRomanPSMT" w:hAnsi="TimesNewRomanPSMT"/>
        </w:rPr>
        <w:t>.26kWh per hour.</w:t>
      </w:r>
      <w:r w:rsidR="00287B69">
        <w:rPr>
          <w:rFonts w:ascii="TimesNewRomanPSMT" w:hAnsi="TimesNewRomanPSMT"/>
        </w:rPr>
        <w:t xml:space="preserve"> </w:t>
      </w:r>
      <w:r w:rsidR="00A17393">
        <w:rPr>
          <w:rFonts w:ascii="TimesNewRomanPSMT" w:hAnsi="TimesNewRomanPSMT"/>
        </w:rPr>
        <w:t xml:space="preserve">If a similar trend was exhibited in </w:t>
      </w:r>
      <w:r w:rsidR="005B5B70">
        <w:rPr>
          <w:rFonts w:ascii="TimesNewRomanPSMT" w:hAnsi="TimesNewRomanPSMT"/>
        </w:rPr>
        <w:t>all</w:t>
      </w:r>
      <w:r w:rsidR="00A17393">
        <w:rPr>
          <w:rFonts w:ascii="TimesNewRomanPSMT" w:hAnsi="TimesNewRomanPSMT"/>
        </w:rPr>
        <w:t xml:space="preserve"> the 5710 homes, </w:t>
      </w:r>
      <w:r w:rsidR="008828F4">
        <w:rPr>
          <w:rFonts w:ascii="TimesNewRomanPSMT" w:hAnsi="TimesNewRomanPSMT"/>
        </w:rPr>
        <w:t>energy usage of the key driver variables would increase by 1,484.6</w:t>
      </w:r>
      <w:r w:rsidR="000829F1">
        <w:rPr>
          <w:rFonts w:ascii="TimesNewRomanPSMT" w:hAnsi="TimesNewRomanPSMT"/>
        </w:rPr>
        <w:t xml:space="preserve"> </w:t>
      </w:r>
      <w:r w:rsidR="008828F4">
        <w:rPr>
          <w:rFonts w:ascii="TimesNewRomanPSMT" w:hAnsi="TimesNewRomanPSMT"/>
        </w:rPr>
        <w:t>kWh per hour.</w:t>
      </w:r>
    </w:p>
    <w:p w14:paraId="3429FACA" w14:textId="372941AF" w:rsidR="00C04375" w:rsidRDefault="00C04375" w:rsidP="00C04375">
      <w:pPr>
        <w:pStyle w:val="Heading2"/>
      </w:pPr>
      <w:r>
        <w:t>Recommendation</w:t>
      </w:r>
    </w:p>
    <w:p w14:paraId="16F465A6" w14:textId="7EAD34A3" w:rsidR="002B0F32" w:rsidRDefault="00194217" w:rsidP="26CABF0F">
      <w:pPr>
        <w:pStyle w:val="NormalWeb"/>
        <w:jc w:val="both"/>
        <w:rPr>
          <w:rFonts w:ascii="TimesNewRomanPSMT" w:eastAsia="TimesNewRomanPSMT" w:hAnsi="TimesNewRomanPSMT" w:cs="TimesNewRomanPSMT"/>
        </w:rPr>
      </w:pPr>
      <w:r w:rsidRPr="26CABF0F">
        <w:rPr>
          <w:rFonts w:ascii="TimesNewRomanPSMT" w:eastAsia="TimesNewRomanPSMT" w:hAnsi="TimesNewRomanPSMT" w:cs="TimesNewRomanPSMT"/>
        </w:rPr>
        <w:t xml:space="preserve">Based on the results of our investigation, </w:t>
      </w:r>
      <w:r w:rsidR="00736B69" w:rsidRPr="26CABF0F">
        <w:rPr>
          <w:rFonts w:ascii="TimesNewRomanPSMT" w:eastAsia="TimesNewRomanPSMT" w:hAnsi="TimesNewRomanPSMT" w:cs="TimesNewRomanPSMT"/>
        </w:rPr>
        <w:t xml:space="preserve">we would </w:t>
      </w:r>
      <w:r w:rsidR="00C04375" w:rsidRPr="26CABF0F">
        <w:rPr>
          <w:rFonts w:ascii="TimesNewRomanPSMT" w:eastAsia="TimesNewRomanPSMT" w:hAnsi="TimesNewRomanPSMT" w:cs="TimesNewRomanPSMT"/>
        </w:rPr>
        <w:t>recommend</w:t>
      </w:r>
      <w:r w:rsidR="00736B69" w:rsidRPr="26CABF0F">
        <w:rPr>
          <w:rFonts w:ascii="TimesNewRomanPSMT" w:eastAsia="TimesNewRomanPSMT" w:hAnsi="TimesNewRomanPSMT" w:cs="TimesNewRomanPSMT"/>
        </w:rPr>
        <w:t xml:space="preserve"> that </w:t>
      </w:r>
      <w:proofErr w:type="spellStart"/>
      <w:r w:rsidR="00736B69" w:rsidRPr="26CABF0F">
        <w:rPr>
          <w:rFonts w:ascii="TimesNewRomanPSMT" w:eastAsia="TimesNewRomanPSMT" w:hAnsi="TimesNewRomanPSMT" w:cs="TimesNewRomanPSMT"/>
        </w:rPr>
        <w:t>eSC</w:t>
      </w:r>
      <w:proofErr w:type="spellEnd"/>
      <w:r w:rsidR="00736B69" w:rsidRPr="26CABF0F">
        <w:rPr>
          <w:rFonts w:ascii="TimesNewRomanPSMT" w:eastAsia="TimesNewRomanPSMT" w:hAnsi="TimesNewRomanPSMT" w:cs="TimesNewRomanPSMT"/>
        </w:rPr>
        <w:t xml:space="preserve"> promote the reduction of energy consumption by supplying their customers with </w:t>
      </w:r>
      <w:r w:rsidR="00B47CB2" w:rsidRPr="26CABF0F">
        <w:rPr>
          <w:rFonts w:ascii="TimesNewRomanPSMT" w:eastAsia="TimesNewRomanPSMT" w:hAnsi="TimesNewRomanPSMT" w:cs="TimesNewRomanPSMT"/>
        </w:rPr>
        <w:t>smart plugs, light timers, and smart thermostats</w:t>
      </w:r>
      <w:r w:rsidR="002B0F32">
        <w:rPr>
          <w:rFonts w:ascii="TimesNewRomanPSMT" w:eastAsia="TimesNewRomanPSMT" w:hAnsi="TimesNewRomanPSMT" w:cs="TimesNewRomanPSMT"/>
        </w:rPr>
        <w:t>. The number of smart plugs and light timers would be related to the number of occupants in the home, while each home might need one thermostat per floor of their home.</w:t>
      </w:r>
      <w:r w:rsidR="0043304B">
        <w:rPr>
          <w:rFonts w:ascii="TimesNewRomanPSMT" w:eastAsia="TimesNewRomanPSMT" w:hAnsi="TimesNewRomanPSMT" w:cs="TimesNewRomanPSMT"/>
        </w:rPr>
        <w:t xml:space="preserve"> Specifically, we would recommend that the “High” energy users </w:t>
      </w:r>
      <w:r w:rsidR="00BE3FE7">
        <w:rPr>
          <w:rFonts w:ascii="TimesNewRomanPSMT" w:eastAsia="TimesNewRomanPSMT" w:hAnsi="TimesNewRomanPSMT" w:cs="TimesNewRomanPSMT"/>
        </w:rPr>
        <w:t xml:space="preserve">be the primary targets of this rollout. We found that usage level compared to the national average was a significant predictor of cooling, interior lighting, and plug load energy </w:t>
      </w:r>
      <w:r w:rsidR="00C96889">
        <w:rPr>
          <w:rFonts w:ascii="TimesNewRomanPSMT" w:eastAsia="TimesNewRomanPSMT" w:hAnsi="TimesNewRomanPSMT" w:cs="TimesNewRomanPSMT"/>
        </w:rPr>
        <w:t>consumption.</w:t>
      </w:r>
      <w:r w:rsidR="00BB1332">
        <w:rPr>
          <w:rFonts w:ascii="TimesNewRomanPSMT" w:eastAsia="TimesNewRomanPSMT" w:hAnsi="TimesNewRomanPSMT" w:cs="TimesNewRomanPSMT"/>
        </w:rPr>
        <w:t xml:space="preserve"> Similarly, time was a significant predictor in determining cooling and lighting usage, which fits with the fact that temperatures are cooler at </w:t>
      </w:r>
      <w:r w:rsidR="00EE6C55">
        <w:rPr>
          <w:rFonts w:ascii="TimesNewRomanPSMT" w:eastAsia="TimesNewRomanPSMT" w:hAnsi="TimesNewRomanPSMT" w:cs="TimesNewRomanPSMT"/>
        </w:rPr>
        <w:t>night,</w:t>
      </w:r>
      <w:r w:rsidR="00BB1332">
        <w:rPr>
          <w:rFonts w:ascii="TimesNewRomanPSMT" w:eastAsia="TimesNewRomanPSMT" w:hAnsi="TimesNewRomanPSMT" w:cs="TimesNewRomanPSMT"/>
        </w:rPr>
        <w:t xml:space="preserve"> and </w:t>
      </w:r>
      <w:r w:rsidR="004065A6">
        <w:rPr>
          <w:rFonts w:ascii="TimesNewRomanPSMT" w:eastAsia="TimesNewRomanPSMT" w:hAnsi="TimesNewRomanPSMT" w:cs="TimesNewRomanPSMT"/>
        </w:rPr>
        <w:t>we need light to see at night.</w:t>
      </w:r>
      <w:r w:rsidR="006E35B9">
        <w:rPr>
          <w:rFonts w:ascii="TimesNewRomanPSMT" w:eastAsia="TimesNewRomanPSMT" w:hAnsi="TimesNewRomanPSMT" w:cs="TimesNewRomanPSMT"/>
        </w:rPr>
        <w:t xml:space="preserve"> </w:t>
      </w:r>
      <w:r w:rsidR="00A41A27">
        <w:rPr>
          <w:rFonts w:ascii="TimesNewRomanPSMT" w:eastAsia="TimesNewRomanPSMT" w:hAnsi="TimesNewRomanPSMT" w:cs="TimesNewRomanPSMT"/>
        </w:rPr>
        <w:t xml:space="preserve">Having automatic timers to shut off </w:t>
      </w:r>
      <w:r w:rsidR="00165A44">
        <w:rPr>
          <w:rFonts w:ascii="TimesNewRomanPSMT" w:eastAsia="TimesNewRomanPSMT" w:hAnsi="TimesNewRomanPSMT" w:cs="TimesNewRomanPSMT"/>
        </w:rPr>
        <w:t>lights</w:t>
      </w:r>
      <w:r w:rsidR="00E11179">
        <w:rPr>
          <w:rFonts w:ascii="TimesNewRomanPSMT" w:eastAsia="TimesNewRomanPSMT" w:hAnsi="TimesNewRomanPSMT" w:cs="TimesNewRomanPSMT"/>
        </w:rPr>
        <w:t xml:space="preserve"> </w:t>
      </w:r>
      <w:r w:rsidR="006E5532">
        <w:rPr>
          <w:rFonts w:ascii="TimesNewRomanPSMT" w:eastAsia="TimesNewRomanPSMT" w:hAnsi="TimesNewRomanPSMT" w:cs="TimesNewRomanPSMT"/>
        </w:rPr>
        <w:t xml:space="preserve">and </w:t>
      </w:r>
      <w:r w:rsidR="00E11179">
        <w:rPr>
          <w:rFonts w:ascii="TimesNewRomanPSMT" w:eastAsia="TimesNewRomanPSMT" w:hAnsi="TimesNewRomanPSMT" w:cs="TimesNewRomanPSMT"/>
        </w:rPr>
        <w:t>outlets</w:t>
      </w:r>
      <w:r w:rsidR="006E5532">
        <w:rPr>
          <w:rFonts w:ascii="TimesNewRomanPSMT" w:eastAsia="TimesNewRomanPSMT" w:hAnsi="TimesNewRomanPSMT" w:cs="TimesNewRomanPSMT"/>
        </w:rPr>
        <w:t xml:space="preserve">, as well as </w:t>
      </w:r>
      <w:r w:rsidR="00EE6C55">
        <w:rPr>
          <w:rFonts w:ascii="TimesNewRomanPSMT" w:eastAsia="TimesNewRomanPSMT" w:hAnsi="TimesNewRomanPSMT" w:cs="TimesNewRomanPSMT"/>
        </w:rPr>
        <w:t>adjusting the temperature</w:t>
      </w:r>
      <w:r w:rsidR="00E11179">
        <w:rPr>
          <w:rFonts w:ascii="TimesNewRomanPSMT" w:eastAsia="TimesNewRomanPSMT" w:hAnsi="TimesNewRomanPSMT" w:cs="TimesNewRomanPSMT"/>
        </w:rPr>
        <w:t xml:space="preserve"> when consumers are out of the house</w:t>
      </w:r>
      <w:r w:rsidR="003965F1">
        <w:rPr>
          <w:rFonts w:ascii="TimesNewRomanPSMT" w:eastAsia="TimesNewRomanPSMT" w:hAnsi="TimesNewRomanPSMT" w:cs="TimesNewRomanPSMT"/>
        </w:rPr>
        <w:t xml:space="preserve"> during the day (when </w:t>
      </w:r>
      <w:r w:rsidR="00EC79A1">
        <w:rPr>
          <w:rFonts w:ascii="TimesNewRomanPSMT" w:eastAsia="TimesNewRomanPSMT" w:hAnsi="TimesNewRomanPSMT" w:cs="TimesNewRomanPSMT"/>
        </w:rPr>
        <w:t>most cooling energy is used)</w:t>
      </w:r>
      <w:r w:rsidR="00E11179">
        <w:rPr>
          <w:rFonts w:ascii="TimesNewRomanPSMT" w:eastAsia="TimesNewRomanPSMT" w:hAnsi="TimesNewRomanPSMT" w:cs="TimesNewRomanPSMT"/>
        </w:rPr>
        <w:t xml:space="preserve"> or asleep</w:t>
      </w:r>
      <w:r w:rsidR="005F171A">
        <w:rPr>
          <w:rFonts w:ascii="TimesNewRomanPSMT" w:eastAsia="TimesNewRomanPSMT" w:hAnsi="TimesNewRomanPSMT" w:cs="TimesNewRomanPSMT"/>
        </w:rPr>
        <w:t xml:space="preserve"> (when </w:t>
      </w:r>
      <w:r w:rsidR="00680A11">
        <w:rPr>
          <w:rFonts w:ascii="TimesNewRomanPSMT" w:eastAsia="TimesNewRomanPSMT" w:hAnsi="TimesNewRomanPSMT" w:cs="TimesNewRomanPSMT"/>
        </w:rPr>
        <w:t xml:space="preserve">many </w:t>
      </w:r>
      <w:r w:rsidR="00EE47B0">
        <w:rPr>
          <w:rFonts w:ascii="TimesNewRomanPSMT" w:eastAsia="TimesNewRomanPSMT" w:hAnsi="TimesNewRomanPSMT" w:cs="TimesNewRomanPSMT"/>
        </w:rPr>
        <w:t xml:space="preserve">unused electronics would </w:t>
      </w:r>
      <w:r w:rsidR="0009137B">
        <w:rPr>
          <w:rFonts w:ascii="TimesNewRomanPSMT" w:eastAsia="TimesNewRomanPSMT" w:hAnsi="TimesNewRomanPSMT" w:cs="TimesNewRomanPSMT"/>
        </w:rPr>
        <w:t>still be consuming energy)</w:t>
      </w:r>
      <w:r w:rsidR="00E11179">
        <w:rPr>
          <w:rFonts w:ascii="TimesNewRomanPSMT" w:eastAsia="TimesNewRomanPSMT" w:hAnsi="TimesNewRomanPSMT" w:cs="TimesNewRomanPSMT"/>
        </w:rPr>
        <w:t xml:space="preserve"> would </w:t>
      </w:r>
      <w:r w:rsidR="00D949DC">
        <w:rPr>
          <w:rFonts w:ascii="TimesNewRomanPSMT" w:eastAsia="TimesNewRomanPSMT" w:hAnsi="TimesNewRomanPSMT" w:cs="TimesNewRomanPSMT"/>
        </w:rPr>
        <w:t xml:space="preserve">likely make a significant difference in </w:t>
      </w:r>
      <w:r w:rsidR="00654BD5">
        <w:rPr>
          <w:rFonts w:ascii="TimesNewRomanPSMT" w:eastAsia="TimesNewRomanPSMT" w:hAnsi="TimesNewRomanPSMT" w:cs="TimesNewRomanPSMT"/>
        </w:rPr>
        <w:t>energy consumption during peak months</w:t>
      </w:r>
      <w:r w:rsidR="003965F1">
        <w:rPr>
          <w:rFonts w:ascii="TimesNewRomanPSMT" w:eastAsia="TimesNewRomanPSMT" w:hAnsi="TimesNewRomanPSMT" w:cs="TimesNewRomanPSMT"/>
        </w:rPr>
        <w:t>.</w:t>
      </w:r>
    </w:p>
    <w:p w14:paraId="12117B4F" w14:textId="0A0B296E" w:rsidR="0009137B" w:rsidRDefault="0009137B" w:rsidP="26CABF0F">
      <w:pPr>
        <w:pStyle w:val="NormalWeb"/>
        <w:jc w:val="both"/>
        <w:rPr>
          <w:rFonts w:ascii="TimesNewRomanPSMT" w:eastAsia="TimesNewRomanPSMT" w:hAnsi="TimesNewRomanPSMT" w:cs="TimesNewRomanPSMT"/>
        </w:rPr>
      </w:pPr>
      <w:r>
        <w:rPr>
          <w:rFonts w:ascii="TimesNewRomanPSMT" w:eastAsia="TimesNewRomanPSMT" w:hAnsi="TimesNewRomanPSMT" w:cs="TimesNewRomanPSMT"/>
        </w:rPr>
        <w:t>Th</w:t>
      </w:r>
      <w:r w:rsidR="00911415">
        <w:rPr>
          <w:rFonts w:ascii="TimesNewRomanPSMT" w:eastAsia="TimesNewRomanPSMT" w:hAnsi="TimesNewRomanPSMT" w:cs="TimesNewRomanPSMT"/>
        </w:rPr>
        <w:t xml:space="preserve">e changes are cost effective too. Below are some examples of </w:t>
      </w:r>
      <w:r w:rsidR="008F42C8">
        <w:rPr>
          <w:rFonts w:ascii="TimesNewRomanPSMT" w:eastAsia="TimesNewRomanPSMT" w:hAnsi="TimesNewRomanPSMT" w:cs="TimesNewRomanPSMT"/>
        </w:rPr>
        <w:t xml:space="preserve">outlet adaptors and smart systems on the market which </w:t>
      </w:r>
      <w:proofErr w:type="spellStart"/>
      <w:r w:rsidR="008F42C8">
        <w:rPr>
          <w:rFonts w:ascii="TimesNewRomanPSMT" w:eastAsia="TimesNewRomanPSMT" w:hAnsi="TimesNewRomanPSMT" w:cs="TimesNewRomanPSMT"/>
        </w:rPr>
        <w:t>eSC</w:t>
      </w:r>
      <w:proofErr w:type="spellEnd"/>
      <w:r w:rsidR="008F42C8">
        <w:rPr>
          <w:rFonts w:ascii="TimesNewRomanPSMT" w:eastAsia="TimesNewRomanPSMT" w:hAnsi="TimesNewRomanPSMT" w:cs="TimesNewRomanPSMT"/>
        </w:rPr>
        <w:t xml:space="preserve"> could incentivize customers to purchase or provide to customers</w:t>
      </w:r>
      <w:r w:rsidR="00881C29">
        <w:rPr>
          <w:rFonts w:ascii="TimesNewRomanPSMT" w:eastAsia="TimesNewRomanPSMT" w:hAnsi="TimesNewRomanPSMT" w:cs="TimesNewRomanPSMT"/>
        </w:rPr>
        <w:t xml:space="preserve">. </w:t>
      </w:r>
    </w:p>
    <w:p w14:paraId="0FA55E90" w14:textId="2413C4E7" w:rsidR="00AF7C52" w:rsidRDefault="6A00D076" w:rsidP="007E5068">
      <w:pPr>
        <w:pStyle w:val="NormalWeb"/>
        <w:jc w:val="center"/>
        <w:rPr>
          <w:rFonts w:ascii="TimesNewRomanPSMT" w:eastAsia="TimesNewRomanPSMT" w:hAnsi="TimesNewRomanPSMT" w:cs="TimesNewRomanPSMT"/>
        </w:rPr>
      </w:pPr>
      <w:r>
        <w:rPr>
          <w:noProof/>
        </w:rPr>
        <w:drawing>
          <wp:inline distT="0" distB="0" distL="0" distR="0" wp14:anchorId="533F8B3B" wp14:editId="00044E32">
            <wp:extent cx="1762812" cy="3957752"/>
            <wp:effectExtent l="0" t="0" r="2540" b="5080"/>
            <wp:docPr id="463662001"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84904" cy="4007352"/>
                    </a:xfrm>
                    <a:prstGeom prst="rect">
                      <a:avLst/>
                    </a:prstGeom>
                  </pic:spPr>
                </pic:pic>
              </a:graphicData>
            </a:graphic>
          </wp:inline>
        </w:drawing>
      </w:r>
      <w:r>
        <w:rPr>
          <w:noProof/>
        </w:rPr>
        <w:drawing>
          <wp:inline distT="0" distB="0" distL="0" distR="0" wp14:anchorId="53E5D78B" wp14:editId="359DC110">
            <wp:extent cx="1489435" cy="3876344"/>
            <wp:effectExtent l="0" t="0" r="0" b="0"/>
            <wp:docPr id="746716851" name="Picture 2"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40819" cy="4010075"/>
                    </a:xfrm>
                    <a:prstGeom prst="rect">
                      <a:avLst/>
                    </a:prstGeom>
                  </pic:spPr>
                </pic:pic>
              </a:graphicData>
            </a:graphic>
          </wp:inline>
        </w:drawing>
      </w:r>
      <w:r>
        <w:rPr>
          <w:noProof/>
        </w:rPr>
        <w:drawing>
          <wp:inline distT="0" distB="0" distL="0" distR="0" wp14:anchorId="0A4FA135" wp14:editId="2E9F7023">
            <wp:extent cx="1630837" cy="3858025"/>
            <wp:effectExtent l="0" t="0" r="0" b="3175"/>
            <wp:docPr id="1911815927" name="Picture 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64260" cy="3937093"/>
                    </a:xfrm>
                    <a:prstGeom prst="rect">
                      <a:avLst/>
                    </a:prstGeom>
                  </pic:spPr>
                </pic:pic>
              </a:graphicData>
            </a:graphic>
          </wp:inline>
        </w:drawing>
      </w:r>
    </w:p>
    <w:p w14:paraId="16426E40" w14:textId="2D19DE1D" w:rsidR="00313EF9" w:rsidRDefault="009C3244" w:rsidP="00DC2A8B">
      <w:pPr>
        <w:pStyle w:val="NormalWeb"/>
        <w:rPr>
          <w:rFonts w:ascii="TimesNewRomanPSMT" w:hAnsi="TimesNewRomanPSMT"/>
        </w:rPr>
      </w:pPr>
      <w:r>
        <w:rPr>
          <w:rFonts w:ascii="TimesNewRomanPSMT" w:hAnsi="TimesNewRomanPSMT"/>
        </w:rPr>
        <w:lastRenderedPageBreak/>
        <w:t xml:space="preserve">We can </w:t>
      </w:r>
      <w:r w:rsidR="00C227C4">
        <w:rPr>
          <w:rFonts w:ascii="TimesNewRomanPSMT" w:hAnsi="TimesNewRomanPSMT"/>
        </w:rPr>
        <w:t xml:space="preserve">design an experiment to give smart plugs or thermostats to designated group of homes (High Usage homes for example) and monitor their energy usage for the key drivers over a fixed </w:t>
      </w:r>
      <w:r w:rsidR="003F2F30">
        <w:rPr>
          <w:rFonts w:ascii="TimesNewRomanPSMT" w:hAnsi="TimesNewRomanPSMT"/>
        </w:rPr>
        <w:t>period</w:t>
      </w:r>
      <w:r w:rsidR="003270CC">
        <w:rPr>
          <w:rFonts w:ascii="TimesNewRomanPSMT" w:hAnsi="TimesNewRomanPSMT"/>
        </w:rPr>
        <w:t xml:space="preserve"> (potentially Summer or Winter months when we expect temperatures to be most extreme). </w:t>
      </w:r>
      <w:r w:rsidR="00A64B75">
        <w:rPr>
          <w:rFonts w:ascii="TimesNewRomanPSMT" w:hAnsi="TimesNewRomanPSMT"/>
        </w:rPr>
        <w:t>Homes matching the targeted attribute</w:t>
      </w:r>
      <w:r w:rsidR="00DF353B">
        <w:rPr>
          <w:rFonts w:ascii="TimesNewRomanPSMT" w:hAnsi="TimesNewRomanPSMT"/>
        </w:rPr>
        <w:t>s</w:t>
      </w:r>
      <w:r w:rsidR="00A64B75">
        <w:rPr>
          <w:rFonts w:ascii="TimesNewRomanPSMT" w:hAnsi="TimesNewRomanPSMT"/>
        </w:rPr>
        <w:t xml:space="preserve"> would be divided into test and control sets</w:t>
      </w:r>
      <w:r w:rsidR="00DF353B">
        <w:rPr>
          <w:rFonts w:ascii="TimesNewRomanPSMT" w:hAnsi="TimesNewRomanPSMT"/>
        </w:rPr>
        <w:t xml:space="preserve">. The test group would be provided with the smart plugs, while the control group would have energy monitored under normal conditions. </w:t>
      </w:r>
      <w:r w:rsidR="003F2F30">
        <w:rPr>
          <w:rFonts w:ascii="TimesNewRomanPSMT" w:hAnsi="TimesNewRomanPSMT"/>
        </w:rPr>
        <w:t>Using the prediction model we made,</w:t>
      </w:r>
      <w:r w:rsidR="00B054D7">
        <w:rPr>
          <w:rFonts w:ascii="TimesNewRomanPSMT" w:hAnsi="TimesNewRomanPSMT"/>
        </w:rPr>
        <w:t xml:space="preserve"> we can compare the actual energy usage to the predicted energy usage (under normal conditions with no smart devices). </w:t>
      </w:r>
      <w:r w:rsidR="00943708">
        <w:rPr>
          <w:rFonts w:ascii="TimesNewRomanPSMT" w:hAnsi="TimesNewRomanPSMT"/>
        </w:rPr>
        <w:t xml:space="preserve">We would be able to measure both the accuracy of our prediction model and determine whether there is a significant difference in the energy consumption of like homes with and without </w:t>
      </w:r>
      <w:r w:rsidR="00860E28">
        <w:rPr>
          <w:rFonts w:ascii="TimesNewRomanPSMT" w:hAnsi="TimesNewRomanPSMT"/>
        </w:rPr>
        <w:t xml:space="preserve">smart devices. </w:t>
      </w:r>
      <w:r w:rsidR="00117778">
        <w:rPr>
          <w:rFonts w:ascii="TimesNewRomanPSMT" w:hAnsi="TimesNewRomanPSMT"/>
        </w:rPr>
        <w:t xml:space="preserve">Another </w:t>
      </w:r>
      <w:r w:rsidR="00A32682">
        <w:rPr>
          <w:rFonts w:ascii="TimesNewRomanPSMT" w:hAnsi="TimesNewRomanPSMT"/>
        </w:rPr>
        <w:t xml:space="preserve">point of investigation that was not part of this analysis was the cost of electricity usage. </w:t>
      </w:r>
      <w:r w:rsidR="004E462C">
        <w:rPr>
          <w:rFonts w:ascii="TimesNewRomanPSMT" w:hAnsi="TimesNewRomanPSMT"/>
        </w:rPr>
        <w:t xml:space="preserve">Valuable insight would be gained if we could understand </w:t>
      </w:r>
      <w:r w:rsidR="00986347">
        <w:rPr>
          <w:rFonts w:ascii="TimesNewRomanPSMT" w:hAnsi="TimesNewRomanPSMT"/>
        </w:rPr>
        <w:t xml:space="preserve">how cost effective providing smart devices/incentivizing customers to buy smart devices </w:t>
      </w:r>
      <w:r w:rsidR="003D0710">
        <w:rPr>
          <w:rFonts w:ascii="TimesNewRomanPSMT" w:hAnsi="TimesNewRomanPSMT"/>
        </w:rPr>
        <w:t>would be in the long run. From a consumer perspective</w:t>
      </w:r>
      <w:r w:rsidR="00BB7D67">
        <w:rPr>
          <w:rFonts w:ascii="TimesNewRomanPSMT" w:hAnsi="TimesNewRomanPSMT"/>
        </w:rPr>
        <w:t xml:space="preserve">, buying smart devices would help them save energy and money on their electric bill. The advantage for </w:t>
      </w:r>
      <w:proofErr w:type="spellStart"/>
      <w:r w:rsidR="00BB7D67">
        <w:rPr>
          <w:rFonts w:ascii="TimesNewRomanPSMT" w:hAnsi="TimesNewRomanPSMT"/>
        </w:rPr>
        <w:t>eSC</w:t>
      </w:r>
      <w:proofErr w:type="spellEnd"/>
      <w:r w:rsidR="00BB7D67">
        <w:rPr>
          <w:rFonts w:ascii="TimesNewRomanPSMT" w:hAnsi="TimesNewRomanPSMT"/>
        </w:rPr>
        <w:t xml:space="preserve"> is tha</w:t>
      </w:r>
      <w:r w:rsidR="004F1E01">
        <w:rPr>
          <w:rFonts w:ascii="TimesNewRomanPSMT" w:hAnsi="TimesNewRomanPSMT"/>
        </w:rPr>
        <w:t xml:space="preserve">t </w:t>
      </w:r>
      <w:r w:rsidR="00BB7D67">
        <w:rPr>
          <w:rFonts w:ascii="TimesNewRomanPSMT" w:hAnsi="TimesNewRomanPSMT"/>
        </w:rPr>
        <w:t>decreased energy usage</w:t>
      </w:r>
      <w:r w:rsidR="00674145">
        <w:rPr>
          <w:rFonts w:ascii="TimesNewRomanPSMT" w:hAnsi="TimesNewRomanPSMT"/>
        </w:rPr>
        <w:t xml:space="preserve"> would eliminate the need to build another costly facility</w:t>
      </w:r>
      <w:r w:rsidR="00EC2586">
        <w:rPr>
          <w:rFonts w:ascii="TimesNewRomanPSMT" w:hAnsi="TimesNewRomanPSMT"/>
        </w:rPr>
        <w:t>.</w:t>
      </w:r>
    </w:p>
    <w:p w14:paraId="7CD1F15C" w14:textId="77777777" w:rsidR="002F226B" w:rsidRPr="00DC2A8B" w:rsidRDefault="002F226B" w:rsidP="00DC2A8B">
      <w:pPr>
        <w:pStyle w:val="NormalWeb"/>
        <w:rPr>
          <w:rFonts w:ascii="TimesNewRomanPSMT" w:hAnsi="TimesNewRomanPSMT"/>
        </w:rPr>
      </w:pPr>
    </w:p>
    <w:sectPr w:rsidR="002F226B" w:rsidRPr="00DC2A8B">
      <w:headerReference w:type="default" r:id="rId62"/>
      <w:footerReference w:type="default" r:id="rId63"/>
      <w:headerReference w:type="first" r:id="rId64"/>
      <w:footerReference w:type="first" r:id="rId65"/>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04E88" w14:textId="77777777" w:rsidR="000B5694" w:rsidRDefault="000B5694">
      <w:pPr>
        <w:spacing w:after="0" w:line="240" w:lineRule="auto"/>
      </w:pPr>
      <w:r>
        <w:separator/>
      </w:r>
    </w:p>
    <w:p w14:paraId="0821735A" w14:textId="77777777" w:rsidR="000B5694" w:rsidRDefault="000B5694"/>
    <w:p w14:paraId="0653032A" w14:textId="77777777" w:rsidR="000B5694" w:rsidRDefault="000B5694"/>
  </w:endnote>
  <w:endnote w:type="continuationSeparator" w:id="0">
    <w:p w14:paraId="3F4A48ED" w14:textId="77777777" w:rsidR="000B5694" w:rsidRDefault="000B5694">
      <w:pPr>
        <w:spacing w:after="0" w:line="240" w:lineRule="auto"/>
      </w:pPr>
      <w:r>
        <w:continuationSeparator/>
      </w:r>
    </w:p>
    <w:p w14:paraId="1FDC8FE8" w14:textId="77777777" w:rsidR="000B5694" w:rsidRDefault="000B5694"/>
    <w:p w14:paraId="6B8968A8" w14:textId="77777777" w:rsidR="000B5694" w:rsidRDefault="000B5694"/>
  </w:endnote>
  <w:endnote w:type="continuationNotice" w:id="1">
    <w:p w14:paraId="19950442" w14:textId="77777777" w:rsidR="000B5694" w:rsidRDefault="000B56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PMincho">
    <w:panose1 w:val="02020600040205080304"/>
    <w:charset w:val="80"/>
    <w:family w:val="roman"/>
    <w:notTrueType/>
    <w:pitch w:val="variable"/>
    <w:sig w:usb0="E00002FF" w:usb1="6AC7FDFB" w:usb2="08000012" w:usb3="00000000" w:csb0="000200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06D47BAB" w14:textId="77777777" w:rsidR="00347321" w:rsidRDefault="00A94CD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85"/>
      <w:gridCol w:w="3185"/>
      <w:gridCol w:w="3185"/>
    </w:tblGrid>
    <w:tr w:rsidR="35751DD3" w14:paraId="637E305D" w14:textId="77777777" w:rsidTr="35751DD3">
      <w:trPr>
        <w:trHeight w:val="300"/>
      </w:trPr>
      <w:tc>
        <w:tcPr>
          <w:tcW w:w="3185" w:type="dxa"/>
        </w:tcPr>
        <w:p w14:paraId="00BC14F6" w14:textId="05095594" w:rsidR="35751DD3" w:rsidRDefault="35751DD3" w:rsidP="35751DD3">
          <w:pPr>
            <w:pStyle w:val="Header"/>
            <w:ind w:left="-115"/>
          </w:pPr>
        </w:p>
      </w:tc>
      <w:tc>
        <w:tcPr>
          <w:tcW w:w="3185" w:type="dxa"/>
        </w:tcPr>
        <w:p w14:paraId="12D9921B" w14:textId="3B4FF9B9" w:rsidR="35751DD3" w:rsidRDefault="35751DD3" w:rsidP="35751DD3">
          <w:pPr>
            <w:pStyle w:val="Header"/>
            <w:jc w:val="center"/>
          </w:pPr>
        </w:p>
      </w:tc>
      <w:tc>
        <w:tcPr>
          <w:tcW w:w="3185" w:type="dxa"/>
        </w:tcPr>
        <w:p w14:paraId="01727FF7" w14:textId="347CD2AE" w:rsidR="35751DD3" w:rsidRDefault="35751DD3" w:rsidP="35751DD3">
          <w:pPr>
            <w:pStyle w:val="Header"/>
            <w:ind w:right="-115"/>
            <w:jc w:val="right"/>
          </w:pPr>
        </w:p>
      </w:tc>
    </w:tr>
  </w:tbl>
  <w:p w14:paraId="4DA2B54E" w14:textId="0529313D" w:rsidR="00404ABA" w:rsidRDefault="00404A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55FB8" w14:textId="77777777" w:rsidR="000B5694" w:rsidRDefault="000B5694">
      <w:pPr>
        <w:spacing w:after="0" w:line="240" w:lineRule="auto"/>
      </w:pPr>
      <w:r>
        <w:separator/>
      </w:r>
    </w:p>
    <w:p w14:paraId="6285E7F7" w14:textId="77777777" w:rsidR="000B5694" w:rsidRDefault="000B5694"/>
    <w:p w14:paraId="4620CB91" w14:textId="77777777" w:rsidR="000B5694" w:rsidRDefault="000B5694"/>
  </w:footnote>
  <w:footnote w:type="continuationSeparator" w:id="0">
    <w:p w14:paraId="53945D22" w14:textId="77777777" w:rsidR="000B5694" w:rsidRDefault="000B5694">
      <w:pPr>
        <w:spacing w:after="0" w:line="240" w:lineRule="auto"/>
      </w:pPr>
      <w:r>
        <w:continuationSeparator/>
      </w:r>
    </w:p>
    <w:p w14:paraId="7DC5BEA2" w14:textId="77777777" w:rsidR="000B5694" w:rsidRDefault="000B5694"/>
    <w:p w14:paraId="262F5287" w14:textId="77777777" w:rsidR="000B5694" w:rsidRDefault="000B5694"/>
  </w:footnote>
  <w:footnote w:type="continuationNotice" w:id="1">
    <w:p w14:paraId="726194E2" w14:textId="77777777" w:rsidR="000B5694" w:rsidRDefault="000B569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85"/>
      <w:gridCol w:w="3185"/>
      <w:gridCol w:w="3185"/>
    </w:tblGrid>
    <w:tr w:rsidR="35751DD3" w14:paraId="06BCC493" w14:textId="77777777" w:rsidTr="35751DD3">
      <w:trPr>
        <w:trHeight w:val="300"/>
      </w:trPr>
      <w:tc>
        <w:tcPr>
          <w:tcW w:w="3185" w:type="dxa"/>
        </w:tcPr>
        <w:p w14:paraId="5C73AFA5" w14:textId="0BE5C9FA" w:rsidR="35751DD3" w:rsidRDefault="35751DD3" w:rsidP="35751DD3">
          <w:pPr>
            <w:pStyle w:val="Header"/>
            <w:ind w:left="-115"/>
          </w:pPr>
        </w:p>
      </w:tc>
      <w:tc>
        <w:tcPr>
          <w:tcW w:w="3185" w:type="dxa"/>
        </w:tcPr>
        <w:p w14:paraId="740902E8" w14:textId="740F617A" w:rsidR="35751DD3" w:rsidRDefault="35751DD3" w:rsidP="35751DD3">
          <w:pPr>
            <w:pStyle w:val="Header"/>
            <w:jc w:val="center"/>
          </w:pPr>
        </w:p>
      </w:tc>
      <w:tc>
        <w:tcPr>
          <w:tcW w:w="3185" w:type="dxa"/>
        </w:tcPr>
        <w:p w14:paraId="3340098D" w14:textId="4805065C" w:rsidR="35751DD3" w:rsidRDefault="35751DD3" w:rsidP="35751DD3">
          <w:pPr>
            <w:pStyle w:val="Header"/>
            <w:ind w:right="-115"/>
            <w:jc w:val="right"/>
          </w:pPr>
        </w:p>
      </w:tc>
    </w:tr>
  </w:tbl>
  <w:p w14:paraId="5C97C7FB" w14:textId="4820E601" w:rsidR="00404ABA" w:rsidRDefault="00404A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85"/>
      <w:gridCol w:w="3185"/>
      <w:gridCol w:w="3185"/>
    </w:tblGrid>
    <w:tr w:rsidR="35751DD3" w14:paraId="6826603A" w14:textId="77777777" w:rsidTr="35751DD3">
      <w:trPr>
        <w:trHeight w:val="300"/>
      </w:trPr>
      <w:tc>
        <w:tcPr>
          <w:tcW w:w="3185" w:type="dxa"/>
        </w:tcPr>
        <w:p w14:paraId="6EAFFACC" w14:textId="6955E382" w:rsidR="35751DD3" w:rsidRDefault="35751DD3" w:rsidP="35751DD3">
          <w:pPr>
            <w:pStyle w:val="Header"/>
            <w:ind w:left="-115"/>
          </w:pPr>
        </w:p>
      </w:tc>
      <w:tc>
        <w:tcPr>
          <w:tcW w:w="3185" w:type="dxa"/>
        </w:tcPr>
        <w:p w14:paraId="16119391" w14:textId="0C31EF90" w:rsidR="35751DD3" w:rsidRDefault="35751DD3" w:rsidP="35751DD3">
          <w:pPr>
            <w:pStyle w:val="Header"/>
            <w:jc w:val="center"/>
          </w:pPr>
        </w:p>
      </w:tc>
      <w:tc>
        <w:tcPr>
          <w:tcW w:w="3185" w:type="dxa"/>
        </w:tcPr>
        <w:p w14:paraId="4C3F0B17" w14:textId="31FFED16" w:rsidR="35751DD3" w:rsidRDefault="35751DD3" w:rsidP="35751DD3">
          <w:pPr>
            <w:pStyle w:val="Header"/>
            <w:ind w:right="-115"/>
            <w:jc w:val="right"/>
          </w:pPr>
        </w:p>
      </w:tc>
    </w:tr>
  </w:tbl>
  <w:p w14:paraId="34DF719E" w14:textId="6B2C1EA4" w:rsidR="00404ABA" w:rsidRDefault="00404A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D1150"/>
    <w:multiLevelType w:val="hybridMultilevel"/>
    <w:tmpl w:val="A720E5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302D84"/>
    <w:multiLevelType w:val="hybridMultilevel"/>
    <w:tmpl w:val="C4765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C309A"/>
    <w:multiLevelType w:val="multilevel"/>
    <w:tmpl w:val="A68CD0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B6088B"/>
    <w:multiLevelType w:val="hybridMultilevel"/>
    <w:tmpl w:val="C57485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DF03ABF"/>
    <w:multiLevelType w:val="hybridMultilevel"/>
    <w:tmpl w:val="D786D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4779E0"/>
    <w:multiLevelType w:val="hybridMultilevel"/>
    <w:tmpl w:val="3AE6D1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B734E9"/>
    <w:multiLevelType w:val="multilevel"/>
    <w:tmpl w:val="198EBB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ED27CB"/>
    <w:multiLevelType w:val="multilevel"/>
    <w:tmpl w:val="B02E5798"/>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094485"/>
    <w:multiLevelType w:val="hybridMultilevel"/>
    <w:tmpl w:val="60F890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9E13AD"/>
    <w:multiLevelType w:val="hybridMultilevel"/>
    <w:tmpl w:val="309073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2D32BE"/>
    <w:multiLevelType w:val="multilevel"/>
    <w:tmpl w:val="A7F628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43012D"/>
    <w:multiLevelType w:val="hybridMultilevel"/>
    <w:tmpl w:val="45AE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E7C5A"/>
    <w:multiLevelType w:val="hybridMultilevel"/>
    <w:tmpl w:val="FFFFFFFF"/>
    <w:lvl w:ilvl="0" w:tplc="706C511C">
      <w:start w:val="1"/>
      <w:numFmt w:val="bullet"/>
      <w:lvlText w:val=""/>
      <w:lvlJc w:val="left"/>
      <w:pPr>
        <w:ind w:left="720" w:hanging="360"/>
      </w:pPr>
      <w:rPr>
        <w:rFonts w:ascii="Symbol" w:hAnsi="Symbol" w:hint="default"/>
      </w:rPr>
    </w:lvl>
    <w:lvl w:ilvl="1" w:tplc="18167522">
      <w:start w:val="1"/>
      <w:numFmt w:val="bullet"/>
      <w:lvlText w:val="o"/>
      <w:lvlJc w:val="left"/>
      <w:pPr>
        <w:ind w:left="1440" w:hanging="360"/>
      </w:pPr>
      <w:rPr>
        <w:rFonts w:ascii="Courier New" w:hAnsi="Courier New" w:hint="default"/>
      </w:rPr>
    </w:lvl>
    <w:lvl w:ilvl="2" w:tplc="3E84BEF4">
      <w:start w:val="1"/>
      <w:numFmt w:val="bullet"/>
      <w:lvlText w:val=""/>
      <w:lvlJc w:val="left"/>
      <w:pPr>
        <w:ind w:left="2160" w:hanging="360"/>
      </w:pPr>
      <w:rPr>
        <w:rFonts w:ascii="Wingdings" w:hAnsi="Wingdings" w:hint="default"/>
      </w:rPr>
    </w:lvl>
    <w:lvl w:ilvl="3" w:tplc="25FE09F4">
      <w:start w:val="1"/>
      <w:numFmt w:val="bullet"/>
      <w:lvlText w:val=""/>
      <w:lvlJc w:val="left"/>
      <w:pPr>
        <w:ind w:left="2880" w:hanging="360"/>
      </w:pPr>
      <w:rPr>
        <w:rFonts w:ascii="Symbol" w:hAnsi="Symbol" w:hint="default"/>
      </w:rPr>
    </w:lvl>
    <w:lvl w:ilvl="4" w:tplc="27567BB2">
      <w:start w:val="1"/>
      <w:numFmt w:val="bullet"/>
      <w:lvlText w:val="o"/>
      <w:lvlJc w:val="left"/>
      <w:pPr>
        <w:ind w:left="3600" w:hanging="360"/>
      </w:pPr>
      <w:rPr>
        <w:rFonts w:ascii="Courier New" w:hAnsi="Courier New" w:hint="default"/>
      </w:rPr>
    </w:lvl>
    <w:lvl w:ilvl="5" w:tplc="F3BE4174">
      <w:start w:val="1"/>
      <w:numFmt w:val="bullet"/>
      <w:lvlText w:val=""/>
      <w:lvlJc w:val="left"/>
      <w:pPr>
        <w:ind w:left="4320" w:hanging="360"/>
      </w:pPr>
      <w:rPr>
        <w:rFonts w:ascii="Wingdings" w:hAnsi="Wingdings" w:hint="default"/>
      </w:rPr>
    </w:lvl>
    <w:lvl w:ilvl="6" w:tplc="888E1AC8">
      <w:start w:val="1"/>
      <w:numFmt w:val="bullet"/>
      <w:lvlText w:val=""/>
      <w:lvlJc w:val="left"/>
      <w:pPr>
        <w:ind w:left="5040" w:hanging="360"/>
      </w:pPr>
      <w:rPr>
        <w:rFonts w:ascii="Symbol" w:hAnsi="Symbol" w:hint="default"/>
      </w:rPr>
    </w:lvl>
    <w:lvl w:ilvl="7" w:tplc="E622412E">
      <w:start w:val="1"/>
      <w:numFmt w:val="bullet"/>
      <w:lvlText w:val="o"/>
      <w:lvlJc w:val="left"/>
      <w:pPr>
        <w:ind w:left="5760" w:hanging="360"/>
      </w:pPr>
      <w:rPr>
        <w:rFonts w:ascii="Courier New" w:hAnsi="Courier New" w:hint="default"/>
      </w:rPr>
    </w:lvl>
    <w:lvl w:ilvl="8" w:tplc="F1FE66C6">
      <w:start w:val="1"/>
      <w:numFmt w:val="bullet"/>
      <w:lvlText w:val=""/>
      <w:lvlJc w:val="left"/>
      <w:pPr>
        <w:ind w:left="6480" w:hanging="360"/>
      </w:pPr>
      <w:rPr>
        <w:rFonts w:ascii="Wingdings" w:hAnsi="Wingdings" w:hint="default"/>
      </w:rPr>
    </w:lvl>
  </w:abstractNum>
  <w:abstractNum w:abstractNumId="28" w15:restartNumberingAfterBreak="0">
    <w:nsid w:val="6AA21ECE"/>
    <w:multiLevelType w:val="multilevel"/>
    <w:tmpl w:val="D570A9F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0A2AF1"/>
    <w:multiLevelType w:val="hybridMultilevel"/>
    <w:tmpl w:val="4E1C06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CE4B6E"/>
    <w:multiLevelType w:val="hybridMultilevel"/>
    <w:tmpl w:val="4E1C06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EEE5657"/>
    <w:multiLevelType w:val="hybridMultilevel"/>
    <w:tmpl w:val="4E1C06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57785526">
    <w:abstractNumId w:val="9"/>
  </w:num>
  <w:num w:numId="2" w16cid:durableId="434330066">
    <w:abstractNumId w:val="18"/>
  </w:num>
  <w:num w:numId="3" w16cid:durableId="1103644522">
    <w:abstractNumId w:val="24"/>
  </w:num>
  <w:num w:numId="4" w16cid:durableId="2013992112">
    <w:abstractNumId w:val="21"/>
  </w:num>
  <w:num w:numId="5" w16cid:durableId="1480340657">
    <w:abstractNumId w:val="15"/>
  </w:num>
  <w:num w:numId="6" w16cid:durableId="284896400">
    <w:abstractNumId w:val="7"/>
  </w:num>
  <w:num w:numId="7" w16cid:durableId="1284733321">
    <w:abstractNumId w:val="6"/>
  </w:num>
  <w:num w:numId="8" w16cid:durableId="1074667310">
    <w:abstractNumId w:val="5"/>
  </w:num>
  <w:num w:numId="9" w16cid:durableId="294257100">
    <w:abstractNumId w:val="4"/>
  </w:num>
  <w:num w:numId="10" w16cid:durableId="792482720">
    <w:abstractNumId w:val="8"/>
  </w:num>
  <w:num w:numId="11" w16cid:durableId="982809305">
    <w:abstractNumId w:val="3"/>
  </w:num>
  <w:num w:numId="12" w16cid:durableId="1356737525">
    <w:abstractNumId w:val="2"/>
  </w:num>
  <w:num w:numId="13" w16cid:durableId="1146627016">
    <w:abstractNumId w:val="1"/>
  </w:num>
  <w:num w:numId="14" w16cid:durableId="831484572">
    <w:abstractNumId w:val="0"/>
  </w:num>
  <w:num w:numId="15" w16cid:durableId="1428961833">
    <w:abstractNumId w:val="22"/>
  </w:num>
  <w:num w:numId="16" w16cid:durableId="1119102183">
    <w:abstractNumId w:val="30"/>
  </w:num>
  <w:num w:numId="17" w16cid:durableId="1682463845">
    <w:abstractNumId w:val="29"/>
  </w:num>
  <w:num w:numId="18" w16cid:durableId="25451939">
    <w:abstractNumId w:val="11"/>
  </w:num>
  <w:num w:numId="19" w16cid:durableId="1866597407">
    <w:abstractNumId w:val="17"/>
  </w:num>
  <w:num w:numId="20" w16cid:durableId="1315138381">
    <w:abstractNumId w:val="12"/>
  </w:num>
  <w:num w:numId="21" w16cid:durableId="2052221393">
    <w:abstractNumId w:val="19"/>
  </w:num>
  <w:num w:numId="22" w16cid:durableId="1929536832">
    <w:abstractNumId w:val="25"/>
  </w:num>
  <w:num w:numId="23" w16cid:durableId="135463829">
    <w:abstractNumId w:val="14"/>
  </w:num>
  <w:num w:numId="24" w16cid:durableId="244001107">
    <w:abstractNumId w:val="31"/>
  </w:num>
  <w:num w:numId="25" w16cid:durableId="1882476310">
    <w:abstractNumId w:val="23"/>
  </w:num>
  <w:num w:numId="26" w16cid:durableId="458576143">
    <w:abstractNumId w:val="10"/>
  </w:num>
  <w:num w:numId="27" w16cid:durableId="1763254834">
    <w:abstractNumId w:val="13"/>
  </w:num>
  <w:num w:numId="28" w16cid:durableId="87122984">
    <w:abstractNumId w:val="16"/>
  </w:num>
  <w:num w:numId="29" w16cid:durableId="1013991467">
    <w:abstractNumId w:val="26"/>
  </w:num>
  <w:num w:numId="30" w16cid:durableId="1329215026">
    <w:abstractNumId w:val="20"/>
  </w:num>
  <w:num w:numId="31" w16cid:durableId="245043340">
    <w:abstractNumId w:val="32"/>
  </w:num>
  <w:num w:numId="32" w16cid:durableId="799611932">
    <w:abstractNumId w:val="28"/>
  </w:num>
  <w:num w:numId="33" w16cid:durableId="21285005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C27"/>
    <w:rsid w:val="00000236"/>
    <w:rsid w:val="000030E2"/>
    <w:rsid w:val="00004210"/>
    <w:rsid w:val="00006AD6"/>
    <w:rsid w:val="000108AE"/>
    <w:rsid w:val="00011B5E"/>
    <w:rsid w:val="00011D48"/>
    <w:rsid w:val="00012728"/>
    <w:rsid w:val="00012CF4"/>
    <w:rsid w:val="000143E0"/>
    <w:rsid w:val="00014E35"/>
    <w:rsid w:val="00016300"/>
    <w:rsid w:val="00017107"/>
    <w:rsid w:val="00020B56"/>
    <w:rsid w:val="00020E5B"/>
    <w:rsid w:val="000211BB"/>
    <w:rsid w:val="00022E27"/>
    <w:rsid w:val="00022F27"/>
    <w:rsid w:val="000235F6"/>
    <w:rsid w:val="00025DDB"/>
    <w:rsid w:val="00025FA6"/>
    <w:rsid w:val="00030DA5"/>
    <w:rsid w:val="00031F51"/>
    <w:rsid w:val="0003271E"/>
    <w:rsid w:val="00033AB7"/>
    <w:rsid w:val="00035457"/>
    <w:rsid w:val="000357B2"/>
    <w:rsid w:val="00035ED5"/>
    <w:rsid w:val="00036D0B"/>
    <w:rsid w:val="000379AC"/>
    <w:rsid w:val="00041205"/>
    <w:rsid w:val="00041C73"/>
    <w:rsid w:val="00042116"/>
    <w:rsid w:val="00042935"/>
    <w:rsid w:val="000429B3"/>
    <w:rsid w:val="00042CC2"/>
    <w:rsid w:val="000441D0"/>
    <w:rsid w:val="00044E4D"/>
    <w:rsid w:val="0004717C"/>
    <w:rsid w:val="00050BD7"/>
    <w:rsid w:val="00053C62"/>
    <w:rsid w:val="00056A81"/>
    <w:rsid w:val="0006043B"/>
    <w:rsid w:val="00062133"/>
    <w:rsid w:val="00062B29"/>
    <w:rsid w:val="00062B77"/>
    <w:rsid w:val="00065706"/>
    <w:rsid w:val="00065FFA"/>
    <w:rsid w:val="00066B20"/>
    <w:rsid w:val="0006772D"/>
    <w:rsid w:val="00070AC1"/>
    <w:rsid w:val="000742FB"/>
    <w:rsid w:val="000823AD"/>
    <w:rsid w:val="000827B3"/>
    <w:rsid w:val="000829F1"/>
    <w:rsid w:val="00084A46"/>
    <w:rsid w:val="000851B4"/>
    <w:rsid w:val="00085D2A"/>
    <w:rsid w:val="0008676B"/>
    <w:rsid w:val="00086BEF"/>
    <w:rsid w:val="00087631"/>
    <w:rsid w:val="00087CB3"/>
    <w:rsid w:val="00087E69"/>
    <w:rsid w:val="0009081B"/>
    <w:rsid w:val="0009137B"/>
    <w:rsid w:val="00091C0D"/>
    <w:rsid w:val="00094CED"/>
    <w:rsid w:val="000951A5"/>
    <w:rsid w:val="00095C76"/>
    <w:rsid w:val="0009661E"/>
    <w:rsid w:val="00097922"/>
    <w:rsid w:val="00097BF8"/>
    <w:rsid w:val="00097E7B"/>
    <w:rsid w:val="000A0131"/>
    <w:rsid w:val="000A1254"/>
    <w:rsid w:val="000A1D4C"/>
    <w:rsid w:val="000A223A"/>
    <w:rsid w:val="000A2C1B"/>
    <w:rsid w:val="000A2FFC"/>
    <w:rsid w:val="000A48DD"/>
    <w:rsid w:val="000A5772"/>
    <w:rsid w:val="000B1F5F"/>
    <w:rsid w:val="000B33DB"/>
    <w:rsid w:val="000B37B0"/>
    <w:rsid w:val="000B41E8"/>
    <w:rsid w:val="000B5694"/>
    <w:rsid w:val="000B69C1"/>
    <w:rsid w:val="000B79EA"/>
    <w:rsid w:val="000C1271"/>
    <w:rsid w:val="000C20D2"/>
    <w:rsid w:val="000C2861"/>
    <w:rsid w:val="000C44F9"/>
    <w:rsid w:val="000C581A"/>
    <w:rsid w:val="000C733C"/>
    <w:rsid w:val="000C7663"/>
    <w:rsid w:val="000D0575"/>
    <w:rsid w:val="000D1A71"/>
    <w:rsid w:val="000D1D4C"/>
    <w:rsid w:val="000D2116"/>
    <w:rsid w:val="000D3FF5"/>
    <w:rsid w:val="000D4BFB"/>
    <w:rsid w:val="000D53B5"/>
    <w:rsid w:val="000D6A1A"/>
    <w:rsid w:val="000E0867"/>
    <w:rsid w:val="000E102C"/>
    <w:rsid w:val="000E3BF8"/>
    <w:rsid w:val="000E3E29"/>
    <w:rsid w:val="000E522B"/>
    <w:rsid w:val="000E6149"/>
    <w:rsid w:val="000E6819"/>
    <w:rsid w:val="000E7FD8"/>
    <w:rsid w:val="000F065A"/>
    <w:rsid w:val="000F18E7"/>
    <w:rsid w:val="000F4C06"/>
    <w:rsid w:val="000F71E1"/>
    <w:rsid w:val="001060D9"/>
    <w:rsid w:val="0010674A"/>
    <w:rsid w:val="00114091"/>
    <w:rsid w:val="00115E14"/>
    <w:rsid w:val="001170B6"/>
    <w:rsid w:val="00117778"/>
    <w:rsid w:val="00117B80"/>
    <w:rsid w:val="0012458A"/>
    <w:rsid w:val="00125DD8"/>
    <w:rsid w:val="0012605A"/>
    <w:rsid w:val="001271E0"/>
    <w:rsid w:val="001274E8"/>
    <w:rsid w:val="0013062B"/>
    <w:rsid w:val="00130A41"/>
    <w:rsid w:val="00131582"/>
    <w:rsid w:val="00133B5A"/>
    <w:rsid w:val="00134A2D"/>
    <w:rsid w:val="001355F4"/>
    <w:rsid w:val="0013628E"/>
    <w:rsid w:val="00144862"/>
    <w:rsid w:val="001459A3"/>
    <w:rsid w:val="00145FC2"/>
    <w:rsid w:val="001468B6"/>
    <w:rsid w:val="00146B90"/>
    <w:rsid w:val="0014703C"/>
    <w:rsid w:val="001479A7"/>
    <w:rsid w:val="00150B06"/>
    <w:rsid w:val="00152273"/>
    <w:rsid w:val="00153B8C"/>
    <w:rsid w:val="00155BBA"/>
    <w:rsid w:val="0015720D"/>
    <w:rsid w:val="001603B6"/>
    <w:rsid w:val="0016458D"/>
    <w:rsid w:val="001646FC"/>
    <w:rsid w:val="001658DA"/>
    <w:rsid w:val="00165A44"/>
    <w:rsid w:val="00165C5C"/>
    <w:rsid w:val="00166756"/>
    <w:rsid w:val="00172685"/>
    <w:rsid w:val="0017469F"/>
    <w:rsid w:val="001747AA"/>
    <w:rsid w:val="00175785"/>
    <w:rsid w:val="00176AE7"/>
    <w:rsid w:val="0017738C"/>
    <w:rsid w:val="001775B2"/>
    <w:rsid w:val="0018046B"/>
    <w:rsid w:val="0018256E"/>
    <w:rsid w:val="00182E04"/>
    <w:rsid w:val="0018387D"/>
    <w:rsid w:val="00187147"/>
    <w:rsid w:val="00187837"/>
    <w:rsid w:val="00187D98"/>
    <w:rsid w:val="00191712"/>
    <w:rsid w:val="00194217"/>
    <w:rsid w:val="001944D0"/>
    <w:rsid w:val="00195E62"/>
    <w:rsid w:val="001A05BE"/>
    <w:rsid w:val="001A1ECF"/>
    <w:rsid w:val="001A2E5B"/>
    <w:rsid w:val="001A4BC8"/>
    <w:rsid w:val="001A7A72"/>
    <w:rsid w:val="001A7D13"/>
    <w:rsid w:val="001B05DD"/>
    <w:rsid w:val="001B7E73"/>
    <w:rsid w:val="001C16BB"/>
    <w:rsid w:val="001C1DFE"/>
    <w:rsid w:val="001C2A34"/>
    <w:rsid w:val="001C4F55"/>
    <w:rsid w:val="001C56C5"/>
    <w:rsid w:val="001C6D79"/>
    <w:rsid w:val="001C7938"/>
    <w:rsid w:val="001D2984"/>
    <w:rsid w:val="001D39B3"/>
    <w:rsid w:val="001D3EBE"/>
    <w:rsid w:val="001D7C17"/>
    <w:rsid w:val="001E0193"/>
    <w:rsid w:val="001E04EB"/>
    <w:rsid w:val="001E1F8F"/>
    <w:rsid w:val="001E35DC"/>
    <w:rsid w:val="001E5806"/>
    <w:rsid w:val="001E636A"/>
    <w:rsid w:val="001E7153"/>
    <w:rsid w:val="001F161B"/>
    <w:rsid w:val="001F164C"/>
    <w:rsid w:val="001F176B"/>
    <w:rsid w:val="00200DFA"/>
    <w:rsid w:val="00201313"/>
    <w:rsid w:val="002013CA"/>
    <w:rsid w:val="002028AF"/>
    <w:rsid w:val="00203CA6"/>
    <w:rsid w:val="0020441D"/>
    <w:rsid w:val="002114B0"/>
    <w:rsid w:val="00212025"/>
    <w:rsid w:val="002121B8"/>
    <w:rsid w:val="00212D23"/>
    <w:rsid w:val="00212F84"/>
    <w:rsid w:val="00217362"/>
    <w:rsid w:val="00222DB0"/>
    <w:rsid w:val="002230D5"/>
    <w:rsid w:val="00223B81"/>
    <w:rsid w:val="00223F4B"/>
    <w:rsid w:val="002244A1"/>
    <w:rsid w:val="00224BF8"/>
    <w:rsid w:val="00224E68"/>
    <w:rsid w:val="002261BA"/>
    <w:rsid w:val="00230868"/>
    <w:rsid w:val="0023170B"/>
    <w:rsid w:val="00233BA6"/>
    <w:rsid w:val="002369F6"/>
    <w:rsid w:val="00237466"/>
    <w:rsid w:val="0024258D"/>
    <w:rsid w:val="00242847"/>
    <w:rsid w:val="00242BC3"/>
    <w:rsid w:val="00242F88"/>
    <w:rsid w:val="0024402F"/>
    <w:rsid w:val="002447F8"/>
    <w:rsid w:val="00244B2D"/>
    <w:rsid w:val="00245DAA"/>
    <w:rsid w:val="002522F3"/>
    <w:rsid w:val="00254C47"/>
    <w:rsid w:val="002553A3"/>
    <w:rsid w:val="00255B67"/>
    <w:rsid w:val="00261B5E"/>
    <w:rsid w:val="002628C1"/>
    <w:rsid w:val="00263C74"/>
    <w:rsid w:val="00273FFF"/>
    <w:rsid w:val="002757FC"/>
    <w:rsid w:val="00275C85"/>
    <w:rsid w:val="00275EC8"/>
    <w:rsid w:val="002772D6"/>
    <w:rsid w:val="00277A4D"/>
    <w:rsid w:val="002837AD"/>
    <w:rsid w:val="00284407"/>
    <w:rsid w:val="00287B69"/>
    <w:rsid w:val="00290B07"/>
    <w:rsid w:val="00291293"/>
    <w:rsid w:val="00292508"/>
    <w:rsid w:val="002940B2"/>
    <w:rsid w:val="0029426E"/>
    <w:rsid w:val="00294715"/>
    <w:rsid w:val="002950C1"/>
    <w:rsid w:val="00295B71"/>
    <w:rsid w:val="0029619F"/>
    <w:rsid w:val="0029679F"/>
    <w:rsid w:val="00297E8F"/>
    <w:rsid w:val="002A024E"/>
    <w:rsid w:val="002A05F9"/>
    <w:rsid w:val="002A0B3D"/>
    <w:rsid w:val="002A1A26"/>
    <w:rsid w:val="002A2AC1"/>
    <w:rsid w:val="002A52F4"/>
    <w:rsid w:val="002A6582"/>
    <w:rsid w:val="002B0C60"/>
    <w:rsid w:val="002B0F32"/>
    <w:rsid w:val="002B0F64"/>
    <w:rsid w:val="002B1A42"/>
    <w:rsid w:val="002B54E5"/>
    <w:rsid w:val="002B592A"/>
    <w:rsid w:val="002C0DF5"/>
    <w:rsid w:val="002C2074"/>
    <w:rsid w:val="002C2233"/>
    <w:rsid w:val="002C32B1"/>
    <w:rsid w:val="002C6FFC"/>
    <w:rsid w:val="002D13A1"/>
    <w:rsid w:val="002D22BB"/>
    <w:rsid w:val="002D313F"/>
    <w:rsid w:val="002D317A"/>
    <w:rsid w:val="002D6082"/>
    <w:rsid w:val="002D65C3"/>
    <w:rsid w:val="002D6D9E"/>
    <w:rsid w:val="002D6F3A"/>
    <w:rsid w:val="002D7141"/>
    <w:rsid w:val="002D7C7C"/>
    <w:rsid w:val="002D7D2B"/>
    <w:rsid w:val="002E0917"/>
    <w:rsid w:val="002E0BFE"/>
    <w:rsid w:val="002E291A"/>
    <w:rsid w:val="002E2C18"/>
    <w:rsid w:val="002E2CE5"/>
    <w:rsid w:val="002E3576"/>
    <w:rsid w:val="002E3C2B"/>
    <w:rsid w:val="002F202C"/>
    <w:rsid w:val="002F226B"/>
    <w:rsid w:val="002F3F31"/>
    <w:rsid w:val="002F417E"/>
    <w:rsid w:val="002F5DC2"/>
    <w:rsid w:val="002F620D"/>
    <w:rsid w:val="002F6B0A"/>
    <w:rsid w:val="002F6B16"/>
    <w:rsid w:val="002F787C"/>
    <w:rsid w:val="00300002"/>
    <w:rsid w:val="00300750"/>
    <w:rsid w:val="00301C57"/>
    <w:rsid w:val="003025FF"/>
    <w:rsid w:val="00302C3D"/>
    <w:rsid w:val="00302E3F"/>
    <w:rsid w:val="003050D8"/>
    <w:rsid w:val="00306C5B"/>
    <w:rsid w:val="00310835"/>
    <w:rsid w:val="0031312C"/>
    <w:rsid w:val="00313C6E"/>
    <w:rsid w:val="00313EF9"/>
    <w:rsid w:val="0031464E"/>
    <w:rsid w:val="003215AA"/>
    <w:rsid w:val="00321AEE"/>
    <w:rsid w:val="00323D76"/>
    <w:rsid w:val="00326151"/>
    <w:rsid w:val="00326FD0"/>
    <w:rsid w:val="003270CC"/>
    <w:rsid w:val="00327E37"/>
    <w:rsid w:val="00330755"/>
    <w:rsid w:val="003311A5"/>
    <w:rsid w:val="00332E5D"/>
    <w:rsid w:val="00334992"/>
    <w:rsid w:val="00334FB0"/>
    <w:rsid w:val="003353A3"/>
    <w:rsid w:val="003355B2"/>
    <w:rsid w:val="0033676D"/>
    <w:rsid w:val="00336D3B"/>
    <w:rsid w:val="003377AB"/>
    <w:rsid w:val="003400B6"/>
    <w:rsid w:val="0034112E"/>
    <w:rsid w:val="00342574"/>
    <w:rsid w:val="00343536"/>
    <w:rsid w:val="00347321"/>
    <w:rsid w:val="00350947"/>
    <w:rsid w:val="00350D9B"/>
    <w:rsid w:val="0035625A"/>
    <w:rsid w:val="00356651"/>
    <w:rsid w:val="0035725A"/>
    <w:rsid w:val="0035794C"/>
    <w:rsid w:val="0036071C"/>
    <w:rsid w:val="00361B75"/>
    <w:rsid w:val="00362EBF"/>
    <w:rsid w:val="00363D6E"/>
    <w:rsid w:val="003642EE"/>
    <w:rsid w:val="00365C0C"/>
    <w:rsid w:val="00366230"/>
    <w:rsid w:val="00366938"/>
    <w:rsid w:val="00366A4D"/>
    <w:rsid w:val="00366E04"/>
    <w:rsid w:val="00367611"/>
    <w:rsid w:val="003701C2"/>
    <w:rsid w:val="0037080A"/>
    <w:rsid w:val="00371F84"/>
    <w:rsid w:val="003730A5"/>
    <w:rsid w:val="00373477"/>
    <w:rsid w:val="00373A08"/>
    <w:rsid w:val="00374DC2"/>
    <w:rsid w:val="0037555F"/>
    <w:rsid w:val="003762A8"/>
    <w:rsid w:val="0037750E"/>
    <w:rsid w:val="0038077D"/>
    <w:rsid w:val="00381E9F"/>
    <w:rsid w:val="00383A9E"/>
    <w:rsid w:val="00383E01"/>
    <w:rsid w:val="003847E4"/>
    <w:rsid w:val="0039091F"/>
    <w:rsid w:val="00390A03"/>
    <w:rsid w:val="003920C6"/>
    <w:rsid w:val="00392DA3"/>
    <w:rsid w:val="00393600"/>
    <w:rsid w:val="003965F1"/>
    <w:rsid w:val="0039675E"/>
    <w:rsid w:val="003972F6"/>
    <w:rsid w:val="003A10FB"/>
    <w:rsid w:val="003A3330"/>
    <w:rsid w:val="003A737A"/>
    <w:rsid w:val="003B064A"/>
    <w:rsid w:val="003B0FCD"/>
    <w:rsid w:val="003B23F2"/>
    <w:rsid w:val="003B3E3B"/>
    <w:rsid w:val="003B4240"/>
    <w:rsid w:val="003B52EC"/>
    <w:rsid w:val="003B67A1"/>
    <w:rsid w:val="003C0BD2"/>
    <w:rsid w:val="003C14C1"/>
    <w:rsid w:val="003C193E"/>
    <w:rsid w:val="003C1E29"/>
    <w:rsid w:val="003C3D77"/>
    <w:rsid w:val="003C48FE"/>
    <w:rsid w:val="003C54C8"/>
    <w:rsid w:val="003C6AF2"/>
    <w:rsid w:val="003C7090"/>
    <w:rsid w:val="003C77D4"/>
    <w:rsid w:val="003D06D6"/>
    <w:rsid w:val="003D0710"/>
    <w:rsid w:val="003D23CD"/>
    <w:rsid w:val="003D2417"/>
    <w:rsid w:val="003D2A9C"/>
    <w:rsid w:val="003D44B4"/>
    <w:rsid w:val="003E172F"/>
    <w:rsid w:val="003E18F6"/>
    <w:rsid w:val="003E4B56"/>
    <w:rsid w:val="003E55CE"/>
    <w:rsid w:val="003E73AA"/>
    <w:rsid w:val="003E768C"/>
    <w:rsid w:val="003F043E"/>
    <w:rsid w:val="003F234E"/>
    <w:rsid w:val="003F27AA"/>
    <w:rsid w:val="003F2A5D"/>
    <w:rsid w:val="003F2F30"/>
    <w:rsid w:val="003F71FA"/>
    <w:rsid w:val="00400745"/>
    <w:rsid w:val="0040326C"/>
    <w:rsid w:val="00404889"/>
    <w:rsid w:val="00404ABA"/>
    <w:rsid w:val="004065A6"/>
    <w:rsid w:val="0041118E"/>
    <w:rsid w:val="00411359"/>
    <w:rsid w:val="00412E7E"/>
    <w:rsid w:val="004131E8"/>
    <w:rsid w:val="0042246F"/>
    <w:rsid w:val="00423357"/>
    <w:rsid w:val="00423A6C"/>
    <w:rsid w:val="00423EA4"/>
    <w:rsid w:val="00424151"/>
    <w:rsid w:val="004269E8"/>
    <w:rsid w:val="00427A98"/>
    <w:rsid w:val="00427B90"/>
    <w:rsid w:val="00427CC1"/>
    <w:rsid w:val="00427FF3"/>
    <w:rsid w:val="004316F8"/>
    <w:rsid w:val="00431805"/>
    <w:rsid w:val="004328D2"/>
    <w:rsid w:val="00432ED7"/>
    <w:rsid w:val="0043304B"/>
    <w:rsid w:val="00433A2F"/>
    <w:rsid w:val="004349CD"/>
    <w:rsid w:val="00436FFE"/>
    <w:rsid w:val="00437D9E"/>
    <w:rsid w:val="00444097"/>
    <w:rsid w:val="00447628"/>
    <w:rsid w:val="004501F0"/>
    <w:rsid w:val="0045439B"/>
    <w:rsid w:val="00454E7C"/>
    <w:rsid w:val="00455478"/>
    <w:rsid w:val="0045783F"/>
    <w:rsid w:val="00462CCF"/>
    <w:rsid w:val="00464261"/>
    <w:rsid w:val="0046439F"/>
    <w:rsid w:val="004652A5"/>
    <w:rsid w:val="00465409"/>
    <w:rsid w:val="004662B7"/>
    <w:rsid w:val="0046696A"/>
    <w:rsid w:val="004723FF"/>
    <w:rsid w:val="00472E85"/>
    <w:rsid w:val="00473D4F"/>
    <w:rsid w:val="00475872"/>
    <w:rsid w:val="0047698C"/>
    <w:rsid w:val="00481A7D"/>
    <w:rsid w:val="00484D84"/>
    <w:rsid w:val="004859F3"/>
    <w:rsid w:val="004863E3"/>
    <w:rsid w:val="00487625"/>
    <w:rsid w:val="0049041D"/>
    <w:rsid w:val="0049146F"/>
    <w:rsid w:val="00493025"/>
    <w:rsid w:val="00493594"/>
    <w:rsid w:val="00493E05"/>
    <w:rsid w:val="0049480C"/>
    <w:rsid w:val="00496379"/>
    <w:rsid w:val="004A08B9"/>
    <w:rsid w:val="004A1964"/>
    <w:rsid w:val="004A37D8"/>
    <w:rsid w:val="004A4591"/>
    <w:rsid w:val="004A486E"/>
    <w:rsid w:val="004A5E66"/>
    <w:rsid w:val="004B0490"/>
    <w:rsid w:val="004B0E0A"/>
    <w:rsid w:val="004B37D0"/>
    <w:rsid w:val="004B4C27"/>
    <w:rsid w:val="004B5742"/>
    <w:rsid w:val="004B67D9"/>
    <w:rsid w:val="004B69A7"/>
    <w:rsid w:val="004B6AEF"/>
    <w:rsid w:val="004D0476"/>
    <w:rsid w:val="004D120E"/>
    <w:rsid w:val="004D16BA"/>
    <w:rsid w:val="004D281E"/>
    <w:rsid w:val="004D3092"/>
    <w:rsid w:val="004D6498"/>
    <w:rsid w:val="004D67B5"/>
    <w:rsid w:val="004D6CA1"/>
    <w:rsid w:val="004D796F"/>
    <w:rsid w:val="004D7E71"/>
    <w:rsid w:val="004E404B"/>
    <w:rsid w:val="004E462C"/>
    <w:rsid w:val="004E690C"/>
    <w:rsid w:val="004F0A32"/>
    <w:rsid w:val="004F1375"/>
    <w:rsid w:val="004F1B63"/>
    <w:rsid w:val="004F1CC4"/>
    <w:rsid w:val="004F1E01"/>
    <w:rsid w:val="004F3B72"/>
    <w:rsid w:val="004F6FDB"/>
    <w:rsid w:val="00500B69"/>
    <w:rsid w:val="00502E70"/>
    <w:rsid w:val="0050502F"/>
    <w:rsid w:val="00505F5B"/>
    <w:rsid w:val="0050659A"/>
    <w:rsid w:val="00507363"/>
    <w:rsid w:val="00510ABE"/>
    <w:rsid w:val="00511F76"/>
    <w:rsid w:val="00513418"/>
    <w:rsid w:val="00514A12"/>
    <w:rsid w:val="00514A23"/>
    <w:rsid w:val="00514B6E"/>
    <w:rsid w:val="005150CB"/>
    <w:rsid w:val="00515493"/>
    <w:rsid w:val="00520686"/>
    <w:rsid w:val="00520E92"/>
    <w:rsid w:val="005211D1"/>
    <w:rsid w:val="00521645"/>
    <w:rsid w:val="0052201B"/>
    <w:rsid w:val="00523E8A"/>
    <w:rsid w:val="00525EE3"/>
    <w:rsid w:val="00526705"/>
    <w:rsid w:val="00526EC2"/>
    <w:rsid w:val="00527A81"/>
    <w:rsid w:val="00530E3F"/>
    <w:rsid w:val="005320A7"/>
    <w:rsid w:val="00533DC7"/>
    <w:rsid w:val="00533E6F"/>
    <w:rsid w:val="00534072"/>
    <w:rsid w:val="00534A32"/>
    <w:rsid w:val="00535948"/>
    <w:rsid w:val="00535AE2"/>
    <w:rsid w:val="005378B5"/>
    <w:rsid w:val="00541590"/>
    <w:rsid w:val="00543224"/>
    <w:rsid w:val="00543774"/>
    <w:rsid w:val="00544ABA"/>
    <w:rsid w:val="00551BFD"/>
    <w:rsid w:val="00552876"/>
    <w:rsid w:val="00553A4C"/>
    <w:rsid w:val="005540F0"/>
    <w:rsid w:val="0055511A"/>
    <w:rsid w:val="0055651C"/>
    <w:rsid w:val="0055718D"/>
    <w:rsid w:val="0055769E"/>
    <w:rsid w:val="00557EFD"/>
    <w:rsid w:val="00561987"/>
    <w:rsid w:val="005625B1"/>
    <w:rsid w:val="005635DD"/>
    <w:rsid w:val="00565BBB"/>
    <w:rsid w:val="005660F8"/>
    <w:rsid w:val="005662FB"/>
    <w:rsid w:val="00570650"/>
    <w:rsid w:val="005708DA"/>
    <w:rsid w:val="00572147"/>
    <w:rsid w:val="00572DE2"/>
    <w:rsid w:val="00575001"/>
    <w:rsid w:val="005754A0"/>
    <w:rsid w:val="005761D2"/>
    <w:rsid w:val="0058064E"/>
    <w:rsid w:val="00581C0D"/>
    <w:rsid w:val="0058352C"/>
    <w:rsid w:val="00583CF5"/>
    <w:rsid w:val="005841A7"/>
    <w:rsid w:val="005919F8"/>
    <w:rsid w:val="0059233C"/>
    <w:rsid w:val="00592A13"/>
    <w:rsid w:val="00593B22"/>
    <w:rsid w:val="005947DE"/>
    <w:rsid w:val="0059549D"/>
    <w:rsid w:val="00595AC7"/>
    <w:rsid w:val="00595B1C"/>
    <w:rsid w:val="00595B9A"/>
    <w:rsid w:val="00597601"/>
    <w:rsid w:val="005A07F3"/>
    <w:rsid w:val="005A27DA"/>
    <w:rsid w:val="005A2A48"/>
    <w:rsid w:val="005A3AFA"/>
    <w:rsid w:val="005A6AD6"/>
    <w:rsid w:val="005A7FB2"/>
    <w:rsid w:val="005B24A9"/>
    <w:rsid w:val="005B2E39"/>
    <w:rsid w:val="005B3939"/>
    <w:rsid w:val="005B3BB3"/>
    <w:rsid w:val="005B4877"/>
    <w:rsid w:val="005B4DC7"/>
    <w:rsid w:val="005B5B70"/>
    <w:rsid w:val="005B66F6"/>
    <w:rsid w:val="005B6AE9"/>
    <w:rsid w:val="005B73D0"/>
    <w:rsid w:val="005B7B23"/>
    <w:rsid w:val="005C1F36"/>
    <w:rsid w:val="005C4BC1"/>
    <w:rsid w:val="005C4ED8"/>
    <w:rsid w:val="005C7014"/>
    <w:rsid w:val="005C76E1"/>
    <w:rsid w:val="005D05A9"/>
    <w:rsid w:val="005D0895"/>
    <w:rsid w:val="005D2AE1"/>
    <w:rsid w:val="005E230F"/>
    <w:rsid w:val="005E2410"/>
    <w:rsid w:val="005E3FE8"/>
    <w:rsid w:val="005E4286"/>
    <w:rsid w:val="005E6F85"/>
    <w:rsid w:val="005E7D76"/>
    <w:rsid w:val="005F16FD"/>
    <w:rsid w:val="005F171A"/>
    <w:rsid w:val="005F403E"/>
    <w:rsid w:val="005F5D05"/>
    <w:rsid w:val="005F726B"/>
    <w:rsid w:val="00602395"/>
    <w:rsid w:val="006041C3"/>
    <w:rsid w:val="0060535D"/>
    <w:rsid w:val="00605D37"/>
    <w:rsid w:val="00605EEC"/>
    <w:rsid w:val="006105DE"/>
    <w:rsid w:val="00611BE8"/>
    <w:rsid w:val="0061730E"/>
    <w:rsid w:val="006217BC"/>
    <w:rsid w:val="00621E21"/>
    <w:rsid w:val="006227CF"/>
    <w:rsid w:val="00623925"/>
    <w:rsid w:val="00624074"/>
    <w:rsid w:val="0062487C"/>
    <w:rsid w:val="00625FB8"/>
    <w:rsid w:val="006268B6"/>
    <w:rsid w:val="00627D68"/>
    <w:rsid w:val="0063096E"/>
    <w:rsid w:val="00630D6A"/>
    <w:rsid w:val="00631BB1"/>
    <w:rsid w:val="00631DC7"/>
    <w:rsid w:val="00634CBB"/>
    <w:rsid w:val="00634DCD"/>
    <w:rsid w:val="00634E3A"/>
    <w:rsid w:val="00636FE1"/>
    <w:rsid w:val="006434B0"/>
    <w:rsid w:val="00645170"/>
    <w:rsid w:val="006506C1"/>
    <w:rsid w:val="006517EC"/>
    <w:rsid w:val="006523FB"/>
    <w:rsid w:val="00654BD5"/>
    <w:rsid w:val="006553EA"/>
    <w:rsid w:val="00657ABF"/>
    <w:rsid w:val="00657B1E"/>
    <w:rsid w:val="00660A2A"/>
    <w:rsid w:val="006641F3"/>
    <w:rsid w:val="00666900"/>
    <w:rsid w:val="006669C4"/>
    <w:rsid w:val="00666F19"/>
    <w:rsid w:val="00670BC0"/>
    <w:rsid w:val="006711EC"/>
    <w:rsid w:val="00671A19"/>
    <w:rsid w:val="00672679"/>
    <w:rsid w:val="00672810"/>
    <w:rsid w:val="0067321B"/>
    <w:rsid w:val="00673D46"/>
    <w:rsid w:val="00674145"/>
    <w:rsid w:val="00675291"/>
    <w:rsid w:val="00675C7D"/>
    <w:rsid w:val="006766D5"/>
    <w:rsid w:val="00680A11"/>
    <w:rsid w:val="00680B51"/>
    <w:rsid w:val="00681962"/>
    <w:rsid w:val="00681B98"/>
    <w:rsid w:val="0068221A"/>
    <w:rsid w:val="00695A9F"/>
    <w:rsid w:val="0069781E"/>
    <w:rsid w:val="006A0E9D"/>
    <w:rsid w:val="006A109B"/>
    <w:rsid w:val="006A490E"/>
    <w:rsid w:val="006A5647"/>
    <w:rsid w:val="006B53F3"/>
    <w:rsid w:val="006B7322"/>
    <w:rsid w:val="006C0EFE"/>
    <w:rsid w:val="006C1E71"/>
    <w:rsid w:val="006C5FF7"/>
    <w:rsid w:val="006D19B8"/>
    <w:rsid w:val="006D3669"/>
    <w:rsid w:val="006D5525"/>
    <w:rsid w:val="006D72C0"/>
    <w:rsid w:val="006E03BC"/>
    <w:rsid w:val="006E1EDE"/>
    <w:rsid w:val="006E35B9"/>
    <w:rsid w:val="006E38D7"/>
    <w:rsid w:val="006E4D3E"/>
    <w:rsid w:val="006E50FF"/>
    <w:rsid w:val="006E5532"/>
    <w:rsid w:val="006E5536"/>
    <w:rsid w:val="006E59E6"/>
    <w:rsid w:val="006E6115"/>
    <w:rsid w:val="006E7A85"/>
    <w:rsid w:val="006F01D8"/>
    <w:rsid w:val="006F0A53"/>
    <w:rsid w:val="006F130F"/>
    <w:rsid w:val="006F1328"/>
    <w:rsid w:val="006F3E1D"/>
    <w:rsid w:val="006F64AD"/>
    <w:rsid w:val="006F66F8"/>
    <w:rsid w:val="006F6B1A"/>
    <w:rsid w:val="006F6F7C"/>
    <w:rsid w:val="006F7561"/>
    <w:rsid w:val="0070330B"/>
    <w:rsid w:val="00703629"/>
    <w:rsid w:val="00703E5C"/>
    <w:rsid w:val="00703EE5"/>
    <w:rsid w:val="007045D1"/>
    <w:rsid w:val="00712751"/>
    <w:rsid w:val="00713037"/>
    <w:rsid w:val="007132A1"/>
    <w:rsid w:val="007138CD"/>
    <w:rsid w:val="00715EEC"/>
    <w:rsid w:val="007175DA"/>
    <w:rsid w:val="00720A92"/>
    <w:rsid w:val="0072201B"/>
    <w:rsid w:val="00723B00"/>
    <w:rsid w:val="0072506E"/>
    <w:rsid w:val="0072676F"/>
    <w:rsid w:val="00730CEA"/>
    <w:rsid w:val="00733EF0"/>
    <w:rsid w:val="00735F41"/>
    <w:rsid w:val="00736B69"/>
    <w:rsid w:val="0073702D"/>
    <w:rsid w:val="00737F9C"/>
    <w:rsid w:val="007402FE"/>
    <w:rsid w:val="0074231B"/>
    <w:rsid w:val="00742AAE"/>
    <w:rsid w:val="00745AE9"/>
    <w:rsid w:val="00746420"/>
    <w:rsid w:val="00747901"/>
    <w:rsid w:val="00752F8C"/>
    <w:rsid w:val="00754996"/>
    <w:rsid w:val="0075504D"/>
    <w:rsid w:val="00755445"/>
    <w:rsid w:val="00755BE0"/>
    <w:rsid w:val="00755D70"/>
    <w:rsid w:val="00756513"/>
    <w:rsid w:val="007574FF"/>
    <w:rsid w:val="0076169B"/>
    <w:rsid w:val="00762A74"/>
    <w:rsid w:val="00763BE8"/>
    <w:rsid w:val="00763FC4"/>
    <w:rsid w:val="007648F0"/>
    <w:rsid w:val="007663F7"/>
    <w:rsid w:val="00766429"/>
    <w:rsid w:val="00766775"/>
    <w:rsid w:val="00766961"/>
    <w:rsid w:val="00771D82"/>
    <w:rsid w:val="00772E9B"/>
    <w:rsid w:val="0077504C"/>
    <w:rsid w:val="007760B8"/>
    <w:rsid w:val="00780AF3"/>
    <w:rsid w:val="00780C7A"/>
    <w:rsid w:val="007817E1"/>
    <w:rsid w:val="0078207F"/>
    <w:rsid w:val="007839A4"/>
    <w:rsid w:val="007846B4"/>
    <w:rsid w:val="00785A1A"/>
    <w:rsid w:val="0079114C"/>
    <w:rsid w:val="00792064"/>
    <w:rsid w:val="00793682"/>
    <w:rsid w:val="00795542"/>
    <w:rsid w:val="007957E8"/>
    <w:rsid w:val="00796194"/>
    <w:rsid w:val="00796823"/>
    <w:rsid w:val="00797F77"/>
    <w:rsid w:val="007A287E"/>
    <w:rsid w:val="007A2F35"/>
    <w:rsid w:val="007A33CD"/>
    <w:rsid w:val="007A4A1F"/>
    <w:rsid w:val="007B21C7"/>
    <w:rsid w:val="007B27FB"/>
    <w:rsid w:val="007B3072"/>
    <w:rsid w:val="007B3B55"/>
    <w:rsid w:val="007B4E88"/>
    <w:rsid w:val="007B6717"/>
    <w:rsid w:val="007B67C7"/>
    <w:rsid w:val="007C0BAE"/>
    <w:rsid w:val="007C13A7"/>
    <w:rsid w:val="007D0F8B"/>
    <w:rsid w:val="007D359F"/>
    <w:rsid w:val="007D6DF9"/>
    <w:rsid w:val="007D726F"/>
    <w:rsid w:val="007D7B10"/>
    <w:rsid w:val="007E02D2"/>
    <w:rsid w:val="007E1508"/>
    <w:rsid w:val="007E1B93"/>
    <w:rsid w:val="007E28D7"/>
    <w:rsid w:val="007E2A1B"/>
    <w:rsid w:val="007E2AA3"/>
    <w:rsid w:val="007E3307"/>
    <w:rsid w:val="007E5068"/>
    <w:rsid w:val="007E7FA4"/>
    <w:rsid w:val="007F0656"/>
    <w:rsid w:val="007F2E0A"/>
    <w:rsid w:val="007F5DDE"/>
    <w:rsid w:val="00800E9D"/>
    <w:rsid w:val="00801674"/>
    <w:rsid w:val="008017F1"/>
    <w:rsid w:val="00803338"/>
    <w:rsid w:val="0080339F"/>
    <w:rsid w:val="00804DAE"/>
    <w:rsid w:val="00804F60"/>
    <w:rsid w:val="00805B02"/>
    <w:rsid w:val="00806DA3"/>
    <w:rsid w:val="00807106"/>
    <w:rsid w:val="0081060D"/>
    <w:rsid w:val="008106D7"/>
    <w:rsid w:val="00810DA7"/>
    <w:rsid w:val="00811FE5"/>
    <w:rsid w:val="0081580E"/>
    <w:rsid w:val="00820487"/>
    <w:rsid w:val="00820560"/>
    <w:rsid w:val="00822E59"/>
    <w:rsid w:val="00822F60"/>
    <w:rsid w:val="008232C8"/>
    <w:rsid w:val="00824A7A"/>
    <w:rsid w:val="008252CE"/>
    <w:rsid w:val="00825D0E"/>
    <w:rsid w:val="00825FA5"/>
    <w:rsid w:val="00827471"/>
    <w:rsid w:val="0082759E"/>
    <w:rsid w:val="00827AB0"/>
    <w:rsid w:val="0083156B"/>
    <w:rsid w:val="0083584C"/>
    <w:rsid w:val="00840752"/>
    <w:rsid w:val="00840DAE"/>
    <w:rsid w:val="00841939"/>
    <w:rsid w:val="00843DC5"/>
    <w:rsid w:val="00845D2A"/>
    <w:rsid w:val="00846526"/>
    <w:rsid w:val="008477CB"/>
    <w:rsid w:val="00850A0C"/>
    <w:rsid w:val="0085207B"/>
    <w:rsid w:val="00853561"/>
    <w:rsid w:val="00853741"/>
    <w:rsid w:val="00853F7C"/>
    <w:rsid w:val="00855046"/>
    <w:rsid w:val="00855638"/>
    <w:rsid w:val="008560F7"/>
    <w:rsid w:val="008565E9"/>
    <w:rsid w:val="008567D2"/>
    <w:rsid w:val="008577FE"/>
    <w:rsid w:val="00860E28"/>
    <w:rsid w:val="00863481"/>
    <w:rsid w:val="008637B0"/>
    <w:rsid w:val="0086443C"/>
    <w:rsid w:val="00864D85"/>
    <w:rsid w:val="00865F8D"/>
    <w:rsid w:val="008660CF"/>
    <w:rsid w:val="00867388"/>
    <w:rsid w:val="008702D4"/>
    <w:rsid w:val="00873EAF"/>
    <w:rsid w:val="00874C99"/>
    <w:rsid w:val="008754AB"/>
    <w:rsid w:val="008776C9"/>
    <w:rsid w:val="008817FF"/>
    <w:rsid w:val="00881C29"/>
    <w:rsid w:val="00881D39"/>
    <w:rsid w:val="008828F4"/>
    <w:rsid w:val="0088296E"/>
    <w:rsid w:val="00887F12"/>
    <w:rsid w:val="0089057C"/>
    <w:rsid w:val="0089581C"/>
    <w:rsid w:val="00897712"/>
    <w:rsid w:val="00897940"/>
    <w:rsid w:val="008A0929"/>
    <w:rsid w:val="008A16F7"/>
    <w:rsid w:val="008A2538"/>
    <w:rsid w:val="008A3755"/>
    <w:rsid w:val="008A5A03"/>
    <w:rsid w:val="008B02C4"/>
    <w:rsid w:val="008B1BF3"/>
    <w:rsid w:val="008B32C5"/>
    <w:rsid w:val="008B47BE"/>
    <w:rsid w:val="008B66D6"/>
    <w:rsid w:val="008B6791"/>
    <w:rsid w:val="008C005D"/>
    <w:rsid w:val="008C1FC1"/>
    <w:rsid w:val="008C221B"/>
    <w:rsid w:val="008C4039"/>
    <w:rsid w:val="008C6F8A"/>
    <w:rsid w:val="008C739F"/>
    <w:rsid w:val="008C7DE4"/>
    <w:rsid w:val="008D4F92"/>
    <w:rsid w:val="008D5A93"/>
    <w:rsid w:val="008D6CC9"/>
    <w:rsid w:val="008E0495"/>
    <w:rsid w:val="008E0A40"/>
    <w:rsid w:val="008E4365"/>
    <w:rsid w:val="008E4EEA"/>
    <w:rsid w:val="008E5576"/>
    <w:rsid w:val="008E6B51"/>
    <w:rsid w:val="008F0037"/>
    <w:rsid w:val="008F2C73"/>
    <w:rsid w:val="008F38DC"/>
    <w:rsid w:val="008F3D36"/>
    <w:rsid w:val="008F42C8"/>
    <w:rsid w:val="008F544A"/>
    <w:rsid w:val="008F66D2"/>
    <w:rsid w:val="008F6DD8"/>
    <w:rsid w:val="00900DB0"/>
    <w:rsid w:val="009038D0"/>
    <w:rsid w:val="00904D3C"/>
    <w:rsid w:val="00905067"/>
    <w:rsid w:val="00906976"/>
    <w:rsid w:val="009069D5"/>
    <w:rsid w:val="00907BFB"/>
    <w:rsid w:val="009113D6"/>
    <w:rsid w:val="00911415"/>
    <w:rsid w:val="0091176E"/>
    <w:rsid w:val="00913CBB"/>
    <w:rsid w:val="009173A0"/>
    <w:rsid w:val="009215A7"/>
    <w:rsid w:val="00923B4D"/>
    <w:rsid w:val="00924802"/>
    <w:rsid w:val="00924E0F"/>
    <w:rsid w:val="009278B3"/>
    <w:rsid w:val="00927E71"/>
    <w:rsid w:val="00932FB6"/>
    <w:rsid w:val="00933116"/>
    <w:rsid w:val="00933555"/>
    <w:rsid w:val="00934DE8"/>
    <w:rsid w:val="00934FFE"/>
    <w:rsid w:val="009350EF"/>
    <w:rsid w:val="009377E5"/>
    <w:rsid w:val="00937AB4"/>
    <w:rsid w:val="0094106E"/>
    <w:rsid w:val="009417BA"/>
    <w:rsid w:val="00942572"/>
    <w:rsid w:val="00943708"/>
    <w:rsid w:val="00945CF0"/>
    <w:rsid w:val="00945FC6"/>
    <w:rsid w:val="00952B4C"/>
    <w:rsid w:val="00952E99"/>
    <w:rsid w:val="00953C3B"/>
    <w:rsid w:val="00953EF7"/>
    <w:rsid w:val="009550F5"/>
    <w:rsid w:val="00957D45"/>
    <w:rsid w:val="00960C82"/>
    <w:rsid w:val="009627E0"/>
    <w:rsid w:val="009635C3"/>
    <w:rsid w:val="0096416C"/>
    <w:rsid w:val="00964BD1"/>
    <w:rsid w:val="009659B1"/>
    <w:rsid w:val="009671E1"/>
    <w:rsid w:val="00970D14"/>
    <w:rsid w:val="00971247"/>
    <w:rsid w:val="0097159D"/>
    <w:rsid w:val="0097272C"/>
    <w:rsid w:val="00975CCD"/>
    <w:rsid w:val="00975D42"/>
    <w:rsid w:val="00983DEF"/>
    <w:rsid w:val="0098443A"/>
    <w:rsid w:val="0098485B"/>
    <w:rsid w:val="00986347"/>
    <w:rsid w:val="00986801"/>
    <w:rsid w:val="00986E0C"/>
    <w:rsid w:val="009877D5"/>
    <w:rsid w:val="00987AE4"/>
    <w:rsid w:val="00992368"/>
    <w:rsid w:val="009930CB"/>
    <w:rsid w:val="0099370E"/>
    <w:rsid w:val="00993E33"/>
    <w:rsid w:val="00993F44"/>
    <w:rsid w:val="00995883"/>
    <w:rsid w:val="0099645C"/>
    <w:rsid w:val="0099649D"/>
    <w:rsid w:val="0099657E"/>
    <w:rsid w:val="00997A18"/>
    <w:rsid w:val="009A0501"/>
    <w:rsid w:val="009A1572"/>
    <w:rsid w:val="009A6CCE"/>
    <w:rsid w:val="009A7356"/>
    <w:rsid w:val="009A792D"/>
    <w:rsid w:val="009A7D29"/>
    <w:rsid w:val="009B1252"/>
    <w:rsid w:val="009B276B"/>
    <w:rsid w:val="009B2CA9"/>
    <w:rsid w:val="009B53F5"/>
    <w:rsid w:val="009B618D"/>
    <w:rsid w:val="009B6A32"/>
    <w:rsid w:val="009B76BB"/>
    <w:rsid w:val="009C029C"/>
    <w:rsid w:val="009C02A2"/>
    <w:rsid w:val="009C0F15"/>
    <w:rsid w:val="009C3244"/>
    <w:rsid w:val="009C382E"/>
    <w:rsid w:val="009C47E6"/>
    <w:rsid w:val="009C57C4"/>
    <w:rsid w:val="009C585E"/>
    <w:rsid w:val="009C6A53"/>
    <w:rsid w:val="009C7CFF"/>
    <w:rsid w:val="009C7F78"/>
    <w:rsid w:val="009D0F8D"/>
    <w:rsid w:val="009D1E5B"/>
    <w:rsid w:val="009D26F1"/>
    <w:rsid w:val="009D2DD8"/>
    <w:rsid w:val="009D354D"/>
    <w:rsid w:val="009D42C5"/>
    <w:rsid w:val="009D5391"/>
    <w:rsid w:val="009D5E75"/>
    <w:rsid w:val="009D6D6D"/>
    <w:rsid w:val="009E196F"/>
    <w:rsid w:val="009E2568"/>
    <w:rsid w:val="009E6845"/>
    <w:rsid w:val="009E6F74"/>
    <w:rsid w:val="009E7464"/>
    <w:rsid w:val="009F0F2D"/>
    <w:rsid w:val="009F2386"/>
    <w:rsid w:val="009F2844"/>
    <w:rsid w:val="009F5DA1"/>
    <w:rsid w:val="009F6336"/>
    <w:rsid w:val="009F70FA"/>
    <w:rsid w:val="00A00FE3"/>
    <w:rsid w:val="00A01A71"/>
    <w:rsid w:val="00A0234C"/>
    <w:rsid w:val="00A07750"/>
    <w:rsid w:val="00A07C63"/>
    <w:rsid w:val="00A17393"/>
    <w:rsid w:val="00A2266C"/>
    <w:rsid w:val="00A238BB"/>
    <w:rsid w:val="00A240EE"/>
    <w:rsid w:val="00A24D78"/>
    <w:rsid w:val="00A26E80"/>
    <w:rsid w:val="00A3104A"/>
    <w:rsid w:val="00A310B6"/>
    <w:rsid w:val="00A31C04"/>
    <w:rsid w:val="00A32146"/>
    <w:rsid w:val="00A32682"/>
    <w:rsid w:val="00A32E5D"/>
    <w:rsid w:val="00A33948"/>
    <w:rsid w:val="00A348EC"/>
    <w:rsid w:val="00A36F03"/>
    <w:rsid w:val="00A37405"/>
    <w:rsid w:val="00A37572"/>
    <w:rsid w:val="00A37C86"/>
    <w:rsid w:val="00A40152"/>
    <w:rsid w:val="00A413B3"/>
    <w:rsid w:val="00A41A27"/>
    <w:rsid w:val="00A41C75"/>
    <w:rsid w:val="00A43615"/>
    <w:rsid w:val="00A4514D"/>
    <w:rsid w:val="00A4571D"/>
    <w:rsid w:val="00A45DEC"/>
    <w:rsid w:val="00A45E5E"/>
    <w:rsid w:val="00A46139"/>
    <w:rsid w:val="00A470A6"/>
    <w:rsid w:val="00A53672"/>
    <w:rsid w:val="00A54B05"/>
    <w:rsid w:val="00A5661A"/>
    <w:rsid w:val="00A56C0E"/>
    <w:rsid w:val="00A61E87"/>
    <w:rsid w:val="00A6304F"/>
    <w:rsid w:val="00A64B75"/>
    <w:rsid w:val="00A65055"/>
    <w:rsid w:val="00A6514D"/>
    <w:rsid w:val="00A65953"/>
    <w:rsid w:val="00A65C39"/>
    <w:rsid w:val="00A661E7"/>
    <w:rsid w:val="00A67D11"/>
    <w:rsid w:val="00A720C6"/>
    <w:rsid w:val="00A72BA0"/>
    <w:rsid w:val="00A7421F"/>
    <w:rsid w:val="00A74323"/>
    <w:rsid w:val="00A74CE9"/>
    <w:rsid w:val="00A77EC2"/>
    <w:rsid w:val="00A806CA"/>
    <w:rsid w:val="00A84DF7"/>
    <w:rsid w:val="00A87296"/>
    <w:rsid w:val="00A93CD3"/>
    <w:rsid w:val="00A93D9F"/>
    <w:rsid w:val="00A94265"/>
    <w:rsid w:val="00A94AC6"/>
    <w:rsid w:val="00A94CD3"/>
    <w:rsid w:val="00A94F99"/>
    <w:rsid w:val="00A95861"/>
    <w:rsid w:val="00A96D54"/>
    <w:rsid w:val="00A97A9B"/>
    <w:rsid w:val="00AA19B8"/>
    <w:rsid w:val="00AA2DE3"/>
    <w:rsid w:val="00AA3EB6"/>
    <w:rsid w:val="00AA5D6B"/>
    <w:rsid w:val="00AA680A"/>
    <w:rsid w:val="00AB0F66"/>
    <w:rsid w:val="00AB16BA"/>
    <w:rsid w:val="00AB17B1"/>
    <w:rsid w:val="00AB1EE3"/>
    <w:rsid w:val="00AB3089"/>
    <w:rsid w:val="00AB34F7"/>
    <w:rsid w:val="00AB538B"/>
    <w:rsid w:val="00AB620B"/>
    <w:rsid w:val="00AB6C45"/>
    <w:rsid w:val="00AB72C0"/>
    <w:rsid w:val="00AC0141"/>
    <w:rsid w:val="00AC0239"/>
    <w:rsid w:val="00AC1961"/>
    <w:rsid w:val="00AC1AF0"/>
    <w:rsid w:val="00AC4389"/>
    <w:rsid w:val="00AC634A"/>
    <w:rsid w:val="00AC790A"/>
    <w:rsid w:val="00AD03ED"/>
    <w:rsid w:val="00AD2228"/>
    <w:rsid w:val="00AD296D"/>
    <w:rsid w:val="00AD5F3C"/>
    <w:rsid w:val="00AD72FD"/>
    <w:rsid w:val="00AE5BF6"/>
    <w:rsid w:val="00AE6591"/>
    <w:rsid w:val="00AE7344"/>
    <w:rsid w:val="00AE7972"/>
    <w:rsid w:val="00AF001C"/>
    <w:rsid w:val="00AF28B7"/>
    <w:rsid w:val="00AF6190"/>
    <w:rsid w:val="00AF64C5"/>
    <w:rsid w:val="00AF7C52"/>
    <w:rsid w:val="00B01056"/>
    <w:rsid w:val="00B014D6"/>
    <w:rsid w:val="00B02172"/>
    <w:rsid w:val="00B02C6A"/>
    <w:rsid w:val="00B0336E"/>
    <w:rsid w:val="00B04517"/>
    <w:rsid w:val="00B05052"/>
    <w:rsid w:val="00B054D7"/>
    <w:rsid w:val="00B0680F"/>
    <w:rsid w:val="00B07121"/>
    <w:rsid w:val="00B0752F"/>
    <w:rsid w:val="00B1045F"/>
    <w:rsid w:val="00B12192"/>
    <w:rsid w:val="00B1224B"/>
    <w:rsid w:val="00B16839"/>
    <w:rsid w:val="00B2058E"/>
    <w:rsid w:val="00B21A18"/>
    <w:rsid w:val="00B27195"/>
    <w:rsid w:val="00B30BBD"/>
    <w:rsid w:val="00B3112D"/>
    <w:rsid w:val="00B3517A"/>
    <w:rsid w:val="00B40415"/>
    <w:rsid w:val="00B42763"/>
    <w:rsid w:val="00B43167"/>
    <w:rsid w:val="00B4394E"/>
    <w:rsid w:val="00B43F9D"/>
    <w:rsid w:val="00B447DB"/>
    <w:rsid w:val="00B4549D"/>
    <w:rsid w:val="00B45628"/>
    <w:rsid w:val="00B47CB2"/>
    <w:rsid w:val="00B53064"/>
    <w:rsid w:val="00B5633D"/>
    <w:rsid w:val="00B56C86"/>
    <w:rsid w:val="00B63414"/>
    <w:rsid w:val="00B648C1"/>
    <w:rsid w:val="00B66384"/>
    <w:rsid w:val="00B66735"/>
    <w:rsid w:val="00B70389"/>
    <w:rsid w:val="00B71CD5"/>
    <w:rsid w:val="00B72F4C"/>
    <w:rsid w:val="00B75B56"/>
    <w:rsid w:val="00B81575"/>
    <w:rsid w:val="00B815FC"/>
    <w:rsid w:val="00B81BEF"/>
    <w:rsid w:val="00B828E5"/>
    <w:rsid w:val="00B82A42"/>
    <w:rsid w:val="00B83722"/>
    <w:rsid w:val="00B8451F"/>
    <w:rsid w:val="00B85A84"/>
    <w:rsid w:val="00B85B36"/>
    <w:rsid w:val="00B85FA6"/>
    <w:rsid w:val="00B8677F"/>
    <w:rsid w:val="00B876C0"/>
    <w:rsid w:val="00B87D0D"/>
    <w:rsid w:val="00B904EE"/>
    <w:rsid w:val="00B91408"/>
    <w:rsid w:val="00B92170"/>
    <w:rsid w:val="00B9301A"/>
    <w:rsid w:val="00B93A84"/>
    <w:rsid w:val="00B94FAF"/>
    <w:rsid w:val="00B959F6"/>
    <w:rsid w:val="00B964DC"/>
    <w:rsid w:val="00B96D21"/>
    <w:rsid w:val="00BA0756"/>
    <w:rsid w:val="00BA348C"/>
    <w:rsid w:val="00BA3569"/>
    <w:rsid w:val="00BA5416"/>
    <w:rsid w:val="00BA74A6"/>
    <w:rsid w:val="00BA778F"/>
    <w:rsid w:val="00BA7F14"/>
    <w:rsid w:val="00BB0556"/>
    <w:rsid w:val="00BB1332"/>
    <w:rsid w:val="00BB3DA6"/>
    <w:rsid w:val="00BB514F"/>
    <w:rsid w:val="00BB54C4"/>
    <w:rsid w:val="00BB6D2A"/>
    <w:rsid w:val="00BB752C"/>
    <w:rsid w:val="00BB7D67"/>
    <w:rsid w:val="00BC3869"/>
    <w:rsid w:val="00BC4968"/>
    <w:rsid w:val="00BC5C7F"/>
    <w:rsid w:val="00BC6C3E"/>
    <w:rsid w:val="00BC7D4F"/>
    <w:rsid w:val="00BD0EB7"/>
    <w:rsid w:val="00BD0FA9"/>
    <w:rsid w:val="00BD16D8"/>
    <w:rsid w:val="00BD1B6F"/>
    <w:rsid w:val="00BD2629"/>
    <w:rsid w:val="00BD37EB"/>
    <w:rsid w:val="00BD386D"/>
    <w:rsid w:val="00BD42E6"/>
    <w:rsid w:val="00BD5E79"/>
    <w:rsid w:val="00BD63EB"/>
    <w:rsid w:val="00BD64C3"/>
    <w:rsid w:val="00BD69F3"/>
    <w:rsid w:val="00BD7269"/>
    <w:rsid w:val="00BD7685"/>
    <w:rsid w:val="00BE348D"/>
    <w:rsid w:val="00BE369E"/>
    <w:rsid w:val="00BE3FE7"/>
    <w:rsid w:val="00BE516E"/>
    <w:rsid w:val="00BE559A"/>
    <w:rsid w:val="00BE5B4A"/>
    <w:rsid w:val="00BE6248"/>
    <w:rsid w:val="00BE70ED"/>
    <w:rsid w:val="00BE758A"/>
    <w:rsid w:val="00BF1C3E"/>
    <w:rsid w:val="00BF2323"/>
    <w:rsid w:val="00BF32ED"/>
    <w:rsid w:val="00BF3787"/>
    <w:rsid w:val="00BF3B74"/>
    <w:rsid w:val="00BF3BED"/>
    <w:rsid w:val="00BF483D"/>
    <w:rsid w:val="00BF4D49"/>
    <w:rsid w:val="00BF5568"/>
    <w:rsid w:val="00BF57F3"/>
    <w:rsid w:val="00BF6060"/>
    <w:rsid w:val="00BF613E"/>
    <w:rsid w:val="00BF6DDA"/>
    <w:rsid w:val="00BF6E95"/>
    <w:rsid w:val="00C0091E"/>
    <w:rsid w:val="00C00C5F"/>
    <w:rsid w:val="00C00F21"/>
    <w:rsid w:val="00C0119C"/>
    <w:rsid w:val="00C020D7"/>
    <w:rsid w:val="00C0278A"/>
    <w:rsid w:val="00C04375"/>
    <w:rsid w:val="00C06DF4"/>
    <w:rsid w:val="00C07B0A"/>
    <w:rsid w:val="00C105AF"/>
    <w:rsid w:val="00C1268F"/>
    <w:rsid w:val="00C227C4"/>
    <w:rsid w:val="00C260D2"/>
    <w:rsid w:val="00C26A79"/>
    <w:rsid w:val="00C26D88"/>
    <w:rsid w:val="00C33296"/>
    <w:rsid w:val="00C35B4B"/>
    <w:rsid w:val="00C35E00"/>
    <w:rsid w:val="00C37640"/>
    <w:rsid w:val="00C4126A"/>
    <w:rsid w:val="00C41A05"/>
    <w:rsid w:val="00C43619"/>
    <w:rsid w:val="00C43DA1"/>
    <w:rsid w:val="00C44E77"/>
    <w:rsid w:val="00C458C1"/>
    <w:rsid w:val="00C459AD"/>
    <w:rsid w:val="00C45A77"/>
    <w:rsid w:val="00C474B4"/>
    <w:rsid w:val="00C47E6A"/>
    <w:rsid w:val="00C50B65"/>
    <w:rsid w:val="00C51EBA"/>
    <w:rsid w:val="00C52D5E"/>
    <w:rsid w:val="00C5322C"/>
    <w:rsid w:val="00C53CC0"/>
    <w:rsid w:val="00C5505A"/>
    <w:rsid w:val="00C550C1"/>
    <w:rsid w:val="00C5604C"/>
    <w:rsid w:val="00C56988"/>
    <w:rsid w:val="00C6134C"/>
    <w:rsid w:val="00C640EA"/>
    <w:rsid w:val="00C65C2A"/>
    <w:rsid w:val="00C66210"/>
    <w:rsid w:val="00C70696"/>
    <w:rsid w:val="00C72EBA"/>
    <w:rsid w:val="00C73582"/>
    <w:rsid w:val="00C76903"/>
    <w:rsid w:val="00C821C6"/>
    <w:rsid w:val="00C82329"/>
    <w:rsid w:val="00C83DF2"/>
    <w:rsid w:val="00C856FF"/>
    <w:rsid w:val="00C87438"/>
    <w:rsid w:val="00C8766A"/>
    <w:rsid w:val="00C877F0"/>
    <w:rsid w:val="00C91232"/>
    <w:rsid w:val="00C94AE5"/>
    <w:rsid w:val="00C95F73"/>
    <w:rsid w:val="00C960EA"/>
    <w:rsid w:val="00C9680A"/>
    <w:rsid w:val="00C96889"/>
    <w:rsid w:val="00C97420"/>
    <w:rsid w:val="00CA07BC"/>
    <w:rsid w:val="00CA178B"/>
    <w:rsid w:val="00CA3791"/>
    <w:rsid w:val="00CA475E"/>
    <w:rsid w:val="00CA5C3E"/>
    <w:rsid w:val="00CA6D42"/>
    <w:rsid w:val="00CA7BAC"/>
    <w:rsid w:val="00CB08AF"/>
    <w:rsid w:val="00CB2931"/>
    <w:rsid w:val="00CB65A1"/>
    <w:rsid w:val="00CB6AC3"/>
    <w:rsid w:val="00CB7BDA"/>
    <w:rsid w:val="00CC05E0"/>
    <w:rsid w:val="00CC0D45"/>
    <w:rsid w:val="00CC40F9"/>
    <w:rsid w:val="00CC45DA"/>
    <w:rsid w:val="00CC59D3"/>
    <w:rsid w:val="00CC7560"/>
    <w:rsid w:val="00CD0A9A"/>
    <w:rsid w:val="00CD4009"/>
    <w:rsid w:val="00CD4056"/>
    <w:rsid w:val="00CD5517"/>
    <w:rsid w:val="00CD5964"/>
    <w:rsid w:val="00CD6C44"/>
    <w:rsid w:val="00CD7214"/>
    <w:rsid w:val="00CE03AF"/>
    <w:rsid w:val="00CE219B"/>
    <w:rsid w:val="00CE3BE9"/>
    <w:rsid w:val="00CE41F7"/>
    <w:rsid w:val="00CE75C5"/>
    <w:rsid w:val="00CF270C"/>
    <w:rsid w:val="00CF57A9"/>
    <w:rsid w:val="00D00AC2"/>
    <w:rsid w:val="00D02F68"/>
    <w:rsid w:val="00D04950"/>
    <w:rsid w:val="00D10D09"/>
    <w:rsid w:val="00D13866"/>
    <w:rsid w:val="00D15200"/>
    <w:rsid w:val="00D15B42"/>
    <w:rsid w:val="00D1638D"/>
    <w:rsid w:val="00D16847"/>
    <w:rsid w:val="00D173F8"/>
    <w:rsid w:val="00D2005D"/>
    <w:rsid w:val="00D205A5"/>
    <w:rsid w:val="00D21269"/>
    <w:rsid w:val="00D21681"/>
    <w:rsid w:val="00D22750"/>
    <w:rsid w:val="00D241C4"/>
    <w:rsid w:val="00D251B4"/>
    <w:rsid w:val="00D2660C"/>
    <w:rsid w:val="00D26E91"/>
    <w:rsid w:val="00D30DE9"/>
    <w:rsid w:val="00D32D3C"/>
    <w:rsid w:val="00D3391B"/>
    <w:rsid w:val="00D36BF2"/>
    <w:rsid w:val="00D37140"/>
    <w:rsid w:val="00D37601"/>
    <w:rsid w:val="00D40957"/>
    <w:rsid w:val="00D409F4"/>
    <w:rsid w:val="00D4347C"/>
    <w:rsid w:val="00D447CE"/>
    <w:rsid w:val="00D468B8"/>
    <w:rsid w:val="00D505B0"/>
    <w:rsid w:val="00D51DAA"/>
    <w:rsid w:val="00D55E54"/>
    <w:rsid w:val="00D560B0"/>
    <w:rsid w:val="00D57C8F"/>
    <w:rsid w:val="00D6097E"/>
    <w:rsid w:val="00D64550"/>
    <w:rsid w:val="00D66B91"/>
    <w:rsid w:val="00D67737"/>
    <w:rsid w:val="00D71070"/>
    <w:rsid w:val="00D71224"/>
    <w:rsid w:val="00D713E6"/>
    <w:rsid w:val="00D7270A"/>
    <w:rsid w:val="00D73FEA"/>
    <w:rsid w:val="00D7530F"/>
    <w:rsid w:val="00D76F22"/>
    <w:rsid w:val="00D7F35E"/>
    <w:rsid w:val="00D85EAF"/>
    <w:rsid w:val="00D86D03"/>
    <w:rsid w:val="00D873F6"/>
    <w:rsid w:val="00D87F24"/>
    <w:rsid w:val="00D901CC"/>
    <w:rsid w:val="00D902B1"/>
    <w:rsid w:val="00D91032"/>
    <w:rsid w:val="00D9175A"/>
    <w:rsid w:val="00D91936"/>
    <w:rsid w:val="00D93962"/>
    <w:rsid w:val="00D949DC"/>
    <w:rsid w:val="00D94A95"/>
    <w:rsid w:val="00D96779"/>
    <w:rsid w:val="00D96B2D"/>
    <w:rsid w:val="00D97287"/>
    <w:rsid w:val="00DA01A6"/>
    <w:rsid w:val="00DA36BF"/>
    <w:rsid w:val="00DA4469"/>
    <w:rsid w:val="00DA66B3"/>
    <w:rsid w:val="00DB04DF"/>
    <w:rsid w:val="00DB141F"/>
    <w:rsid w:val="00DB2671"/>
    <w:rsid w:val="00DB2C1C"/>
    <w:rsid w:val="00DB63A3"/>
    <w:rsid w:val="00DB6E21"/>
    <w:rsid w:val="00DC2A8B"/>
    <w:rsid w:val="00DC35E9"/>
    <w:rsid w:val="00DC3752"/>
    <w:rsid w:val="00DC4DA0"/>
    <w:rsid w:val="00DC61A8"/>
    <w:rsid w:val="00DC73DD"/>
    <w:rsid w:val="00DD06D0"/>
    <w:rsid w:val="00DD0B57"/>
    <w:rsid w:val="00DD1959"/>
    <w:rsid w:val="00DD1B26"/>
    <w:rsid w:val="00DD1D60"/>
    <w:rsid w:val="00DD25A7"/>
    <w:rsid w:val="00DD5726"/>
    <w:rsid w:val="00DD73D1"/>
    <w:rsid w:val="00DE17C1"/>
    <w:rsid w:val="00DE195C"/>
    <w:rsid w:val="00DE1DD4"/>
    <w:rsid w:val="00DE2149"/>
    <w:rsid w:val="00DE337F"/>
    <w:rsid w:val="00DE3A35"/>
    <w:rsid w:val="00DE535D"/>
    <w:rsid w:val="00DE5D16"/>
    <w:rsid w:val="00DE6A9A"/>
    <w:rsid w:val="00DE7BE5"/>
    <w:rsid w:val="00DF14DD"/>
    <w:rsid w:val="00DF2B98"/>
    <w:rsid w:val="00DF3316"/>
    <w:rsid w:val="00DF353B"/>
    <w:rsid w:val="00DF7518"/>
    <w:rsid w:val="00E07AF8"/>
    <w:rsid w:val="00E07D8C"/>
    <w:rsid w:val="00E07FB0"/>
    <w:rsid w:val="00E10236"/>
    <w:rsid w:val="00E11179"/>
    <w:rsid w:val="00E111E1"/>
    <w:rsid w:val="00E123B7"/>
    <w:rsid w:val="00E13620"/>
    <w:rsid w:val="00E15561"/>
    <w:rsid w:val="00E1561D"/>
    <w:rsid w:val="00E15859"/>
    <w:rsid w:val="00E217AE"/>
    <w:rsid w:val="00E21DBE"/>
    <w:rsid w:val="00E2253A"/>
    <w:rsid w:val="00E225F0"/>
    <w:rsid w:val="00E22F30"/>
    <w:rsid w:val="00E26F72"/>
    <w:rsid w:val="00E2741B"/>
    <w:rsid w:val="00E36B74"/>
    <w:rsid w:val="00E40713"/>
    <w:rsid w:val="00E4152B"/>
    <w:rsid w:val="00E4287C"/>
    <w:rsid w:val="00E42F05"/>
    <w:rsid w:val="00E43E13"/>
    <w:rsid w:val="00E43E6B"/>
    <w:rsid w:val="00E45580"/>
    <w:rsid w:val="00E47CE5"/>
    <w:rsid w:val="00E47E13"/>
    <w:rsid w:val="00E47F25"/>
    <w:rsid w:val="00E53C7B"/>
    <w:rsid w:val="00E54C2D"/>
    <w:rsid w:val="00E55977"/>
    <w:rsid w:val="00E5652C"/>
    <w:rsid w:val="00E573FE"/>
    <w:rsid w:val="00E575B3"/>
    <w:rsid w:val="00E57E14"/>
    <w:rsid w:val="00E60E3D"/>
    <w:rsid w:val="00E6351E"/>
    <w:rsid w:val="00E63F78"/>
    <w:rsid w:val="00E64E1F"/>
    <w:rsid w:val="00E64F9F"/>
    <w:rsid w:val="00E650DF"/>
    <w:rsid w:val="00E66F6A"/>
    <w:rsid w:val="00E70D7C"/>
    <w:rsid w:val="00E73A95"/>
    <w:rsid w:val="00E74BE0"/>
    <w:rsid w:val="00E74DEC"/>
    <w:rsid w:val="00E755C2"/>
    <w:rsid w:val="00E805E7"/>
    <w:rsid w:val="00E8185F"/>
    <w:rsid w:val="00E844EC"/>
    <w:rsid w:val="00E85E0F"/>
    <w:rsid w:val="00E87660"/>
    <w:rsid w:val="00E90822"/>
    <w:rsid w:val="00E921D3"/>
    <w:rsid w:val="00E936DF"/>
    <w:rsid w:val="00E943B3"/>
    <w:rsid w:val="00E94A21"/>
    <w:rsid w:val="00E9527C"/>
    <w:rsid w:val="00E953B7"/>
    <w:rsid w:val="00E96F36"/>
    <w:rsid w:val="00E97221"/>
    <w:rsid w:val="00E97F68"/>
    <w:rsid w:val="00EA1587"/>
    <w:rsid w:val="00EA286C"/>
    <w:rsid w:val="00EA38DD"/>
    <w:rsid w:val="00EA58A5"/>
    <w:rsid w:val="00EB01E3"/>
    <w:rsid w:val="00EB20E6"/>
    <w:rsid w:val="00EB2330"/>
    <w:rsid w:val="00EB42D2"/>
    <w:rsid w:val="00EB5254"/>
    <w:rsid w:val="00EC161F"/>
    <w:rsid w:val="00EC1E92"/>
    <w:rsid w:val="00EC2586"/>
    <w:rsid w:val="00EC3397"/>
    <w:rsid w:val="00EC46E6"/>
    <w:rsid w:val="00EC48E7"/>
    <w:rsid w:val="00EC562A"/>
    <w:rsid w:val="00EC6088"/>
    <w:rsid w:val="00EC79A1"/>
    <w:rsid w:val="00EC7DAD"/>
    <w:rsid w:val="00ED046B"/>
    <w:rsid w:val="00ED0D64"/>
    <w:rsid w:val="00ED1C1D"/>
    <w:rsid w:val="00ED26B2"/>
    <w:rsid w:val="00ED473C"/>
    <w:rsid w:val="00ED6974"/>
    <w:rsid w:val="00EE3435"/>
    <w:rsid w:val="00EE47B0"/>
    <w:rsid w:val="00EE6685"/>
    <w:rsid w:val="00EE6C55"/>
    <w:rsid w:val="00EE7B09"/>
    <w:rsid w:val="00EF000B"/>
    <w:rsid w:val="00EF05F0"/>
    <w:rsid w:val="00EF28B8"/>
    <w:rsid w:val="00EF290F"/>
    <w:rsid w:val="00EF2E95"/>
    <w:rsid w:val="00EF3BF2"/>
    <w:rsid w:val="00EF469D"/>
    <w:rsid w:val="00EF4F6C"/>
    <w:rsid w:val="00EF6981"/>
    <w:rsid w:val="00EF7EBE"/>
    <w:rsid w:val="00F00F69"/>
    <w:rsid w:val="00F0478B"/>
    <w:rsid w:val="00F04931"/>
    <w:rsid w:val="00F05AD4"/>
    <w:rsid w:val="00F064CC"/>
    <w:rsid w:val="00F064EF"/>
    <w:rsid w:val="00F1046E"/>
    <w:rsid w:val="00F11166"/>
    <w:rsid w:val="00F12683"/>
    <w:rsid w:val="00F12FC9"/>
    <w:rsid w:val="00F13AA1"/>
    <w:rsid w:val="00F1411B"/>
    <w:rsid w:val="00F14A08"/>
    <w:rsid w:val="00F203EC"/>
    <w:rsid w:val="00F25778"/>
    <w:rsid w:val="00F2759B"/>
    <w:rsid w:val="00F31EC4"/>
    <w:rsid w:val="00F33417"/>
    <w:rsid w:val="00F34202"/>
    <w:rsid w:val="00F34515"/>
    <w:rsid w:val="00F356CB"/>
    <w:rsid w:val="00F36AAC"/>
    <w:rsid w:val="00F372FC"/>
    <w:rsid w:val="00F4129E"/>
    <w:rsid w:val="00F41939"/>
    <w:rsid w:val="00F427EE"/>
    <w:rsid w:val="00F42942"/>
    <w:rsid w:val="00F430C3"/>
    <w:rsid w:val="00F43C98"/>
    <w:rsid w:val="00F44EC1"/>
    <w:rsid w:val="00F456DC"/>
    <w:rsid w:val="00F47902"/>
    <w:rsid w:val="00F50280"/>
    <w:rsid w:val="00F510A9"/>
    <w:rsid w:val="00F53029"/>
    <w:rsid w:val="00F5382C"/>
    <w:rsid w:val="00F55C93"/>
    <w:rsid w:val="00F6109C"/>
    <w:rsid w:val="00F61143"/>
    <w:rsid w:val="00F617B0"/>
    <w:rsid w:val="00F622FA"/>
    <w:rsid w:val="00F62A7C"/>
    <w:rsid w:val="00F62BE0"/>
    <w:rsid w:val="00F635FE"/>
    <w:rsid w:val="00F657D4"/>
    <w:rsid w:val="00F67C9D"/>
    <w:rsid w:val="00F73137"/>
    <w:rsid w:val="00F74808"/>
    <w:rsid w:val="00F76B74"/>
    <w:rsid w:val="00F82B70"/>
    <w:rsid w:val="00F84AA3"/>
    <w:rsid w:val="00F86930"/>
    <w:rsid w:val="00F91846"/>
    <w:rsid w:val="00F924F0"/>
    <w:rsid w:val="00F92E4F"/>
    <w:rsid w:val="00F930B3"/>
    <w:rsid w:val="00F9520E"/>
    <w:rsid w:val="00F9721A"/>
    <w:rsid w:val="00F97DEC"/>
    <w:rsid w:val="00F9D28F"/>
    <w:rsid w:val="00FA0306"/>
    <w:rsid w:val="00FA283C"/>
    <w:rsid w:val="00FA2B4D"/>
    <w:rsid w:val="00FA2D66"/>
    <w:rsid w:val="00FA36CD"/>
    <w:rsid w:val="00FA67AB"/>
    <w:rsid w:val="00FA7BAD"/>
    <w:rsid w:val="00FB13BD"/>
    <w:rsid w:val="00FB1E01"/>
    <w:rsid w:val="00FB52BC"/>
    <w:rsid w:val="00FB5F95"/>
    <w:rsid w:val="00FC1998"/>
    <w:rsid w:val="00FC2743"/>
    <w:rsid w:val="00FC3501"/>
    <w:rsid w:val="00FC3D59"/>
    <w:rsid w:val="00FC4FAC"/>
    <w:rsid w:val="00FC66CA"/>
    <w:rsid w:val="00FC70DF"/>
    <w:rsid w:val="00FD1BD6"/>
    <w:rsid w:val="00FD2178"/>
    <w:rsid w:val="00FD394C"/>
    <w:rsid w:val="00FD40F6"/>
    <w:rsid w:val="00FD5406"/>
    <w:rsid w:val="00FD5C28"/>
    <w:rsid w:val="00FD778B"/>
    <w:rsid w:val="00FD7C64"/>
    <w:rsid w:val="00FE14E3"/>
    <w:rsid w:val="00FE37AD"/>
    <w:rsid w:val="00FE37E2"/>
    <w:rsid w:val="00FE7F63"/>
    <w:rsid w:val="00FF011A"/>
    <w:rsid w:val="00FF1189"/>
    <w:rsid w:val="00FF1B3C"/>
    <w:rsid w:val="00FF32D5"/>
    <w:rsid w:val="00FF352B"/>
    <w:rsid w:val="00FF6489"/>
    <w:rsid w:val="0217D07D"/>
    <w:rsid w:val="026E9DA1"/>
    <w:rsid w:val="02EF0F8C"/>
    <w:rsid w:val="033ABB06"/>
    <w:rsid w:val="03B6CD2F"/>
    <w:rsid w:val="03C99BCE"/>
    <w:rsid w:val="046AA9DD"/>
    <w:rsid w:val="048284B0"/>
    <w:rsid w:val="048A0C94"/>
    <w:rsid w:val="05045332"/>
    <w:rsid w:val="055EE5AE"/>
    <w:rsid w:val="05A9C68C"/>
    <w:rsid w:val="05ED98E9"/>
    <w:rsid w:val="068D9BDB"/>
    <w:rsid w:val="07274EEA"/>
    <w:rsid w:val="0783B33A"/>
    <w:rsid w:val="08408275"/>
    <w:rsid w:val="0878CB87"/>
    <w:rsid w:val="09D4FA79"/>
    <w:rsid w:val="0A182C27"/>
    <w:rsid w:val="0A1BF722"/>
    <w:rsid w:val="0AEBA011"/>
    <w:rsid w:val="0B413FFD"/>
    <w:rsid w:val="0B8BF2CA"/>
    <w:rsid w:val="0BABBE21"/>
    <w:rsid w:val="0C047300"/>
    <w:rsid w:val="0C0F8CEB"/>
    <w:rsid w:val="0D39D2E3"/>
    <w:rsid w:val="0D80D739"/>
    <w:rsid w:val="0D8186D0"/>
    <w:rsid w:val="0D87269F"/>
    <w:rsid w:val="0DDC50AB"/>
    <w:rsid w:val="0DFC9C45"/>
    <w:rsid w:val="0E2A95E6"/>
    <w:rsid w:val="0E2C8A69"/>
    <w:rsid w:val="0E79AC62"/>
    <w:rsid w:val="0E946AFB"/>
    <w:rsid w:val="0F3A38E9"/>
    <w:rsid w:val="0F64ED10"/>
    <w:rsid w:val="0F76F317"/>
    <w:rsid w:val="10263FBA"/>
    <w:rsid w:val="10AABE32"/>
    <w:rsid w:val="10DA4203"/>
    <w:rsid w:val="110380DF"/>
    <w:rsid w:val="113340E8"/>
    <w:rsid w:val="117F8CEA"/>
    <w:rsid w:val="11D655D1"/>
    <w:rsid w:val="11E3090B"/>
    <w:rsid w:val="11E769C1"/>
    <w:rsid w:val="11F1B42C"/>
    <w:rsid w:val="128A6645"/>
    <w:rsid w:val="13203CF8"/>
    <w:rsid w:val="135930FD"/>
    <w:rsid w:val="13C9F67E"/>
    <w:rsid w:val="13F128A2"/>
    <w:rsid w:val="1441893C"/>
    <w:rsid w:val="1529221D"/>
    <w:rsid w:val="15678D47"/>
    <w:rsid w:val="159F3DD3"/>
    <w:rsid w:val="15A00EBC"/>
    <w:rsid w:val="15B2CFB0"/>
    <w:rsid w:val="15EF5016"/>
    <w:rsid w:val="15F004E8"/>
    <w:rsid w:val="171F2BA1"/>
    <w:rsid w:val="172B6D94"/>
    <w:rsid w:val="180AF5C0"/>
    <w:rsid w:val="180C24B0"/>
    <w:rsid w:val="184993BB"/>
    <w:rsid w:val="186E3F10"/>
    <w:rsid w:val="19234B87"/>
    <w:rsid w:val="19A7381E"/>
    <w:rsid w:val="1A340DFE"/>
    <w:rsid w:val="1A9A3C4A"/>
    <w:rsid w:val="1AA43C07"/>
    <w:rsid w:val="1AB4BB55"/>
    <w:rsid w:val="1AD8E210"/>
    <w:rsid w:val="1AE07C22"/>
    <w:rsid w:val="1BD5D2AC"/>
    <w:rsid w:val="1BEF1F63"/>
    <w:rsid w:val="1C2C7354"/>
    <w:rsid w:val="1C48B95A"/>
    <w:rsid w:val="1C5D2513"/>
    <w:rsid w:val="1C73E1D5"/>
    <w:rsid w:val="1C975431"/>
    <w:rsid w:val="1CA0615B"/>
    <w:rsid w:val="1CBAEA7E"/>
    <w:rsid w:val="1DC024B6"/>
    <w:rsid w:val="1E087D35"/>
    <w:rsid w:val="1E80F5DA"/>
    <w:rsid w:val="1E9986BF"/>
    <w:rsid w:val="1F1C1834"/>
    <w:rsid w:val="1FB26BC1"/>
    <w:rsid w:val="200F4A0A"/>
    <w:rsid w:val="2063E839"/>
    <w:rsid w:val="20AEA0A4"/>
    <w:rsid w:val="217B297A"/>
    <w:rsid w:val="21E7BF2D"/>
    <w:rsid w:val="22262A57"/>
    <w:rsid w:val="24601880"/>
    <w:rsid w:val="2534FB7C"/>
    <w:rsid w:val="254455A1"/>
    <w:rsid w:val="25471323"/>
    <w:rsid w:val="25F0B192"/>
    <w:rsid w:val="2658CE71"/>
    <w:rsid w:val="267CB5EC"/>
    <w:rsid w:val="267E58BD"/>
    <w:rsid w:val="26CABF0F"/>
    <w:rsid w:val="2783557F"/>
    <w:rsid w:val="27D3C287"/>
    <w:rsid w:val="27E50C40"/>
    <w:rsid w:val="281E16EE"/>
    <w:rsid w:val="29B80BEC"/>
    <w:rsid w:val="29E91E1F"/>
    <w:rsid w:val="29FE2234"/>
    <w:rsid w:val="2A571681"/>
    <w:rsid w:val="2A6B1E77"/>
    <w:rsid w:val="2A6F3411"/>
    <w:rsid w:val="2B9F2AB1"/>
    <w:rsid w:val="2BF48511"/>
    <w:rsid w:val="2DB13884"/>
    <w:rsid w:val="2E8A34EB"/>
    <w:rsid w:val="2F53B0EC"/>
    <w:rsid w:val="2F5A2838"/>
    <w:rsid w:val="301DE5F0"/>
    <w:rsid w:val="30347D9C"/>
    <w:rsid w:val="31113AB0"/>
    <w:rsid w:val="31117612"/>
    <w:rsid w:val="3153AA7A"/>
    <w:rsid w:val="31BB49E8"/>
    <w:rsid w:val="32ADDDEB"/>
    <w:rsid w:val="32B04249"/>
    <w:rsid w:val="32B307EF"/>
    <w:rsid w:val="32FCB2B1"/>
    <w:rsid w:val="334BB8B1"/>
    <w:rsid w:val="33CD5384"/>
    <w:rsid w:val="34A2F1FD"/>
    <w:rsid w:val="35394CF7"/>
    <w:rsid w:val="35751DD3"/>
    <w:rsid w:val="357585D5"/>
    <w:rsid w:val="35D7599C"/>
    <w:rsid w:val="3631FD80"/>
    <w:rsid w:val="369B57BF"/>
    <w:rsid w:val="3731DAE3"/>
    <w:rsid w:val="378BD5E7"/>
    <w:rsid w:val="37E64FE2"/>
    <w:rsid w:val="381D6AE2"/>
    <w:rsid w:val="3848B80E"/>
    <w:rsid w:val="385DB33F"/>
    <w:rsid w:val="3929DAA4"/>
    <w:rsid w:val="396F928F"/>
    <w:rsid w:val="3AF2D20B"/>
    <w:rsid w:val="3B37C79A"/>
    <w:rsid w:val="3CCC396B"/>
    <w:rsid w:val="3CE7CB57"/>
    <w:rsid w:val="3D204AFF"/>
    <w:rsid w:val="3D9AC373"/>
    <w:rsid w:val="3DC6E2BE"/>
    <w:rsid w:val="3E9F3EFA"/>
    <w:rsid w:val="3F844E8C"/>
    <w:rsid w:val="404A878D"/>
    <w:rsid w:val="410E717F"/>
    <w:rsid w:val="4275B15D"/>
    <w:rsid w:val="4285FB32"/>
    <w:rsid w:val="42AF40E0"/>
    <w:rsid w:val="42EAA1CB"/>
    <w:rsid w:val="4363584F"/>
    <w:rsid w:val="439D6D5B"/>
    <w:rsid w:val="4408D607"/>
    <w:rsid w:val="44272868"/>
    <w:rsid w:val="447F6401"/>
    <w:rsid w:val="44C12067"/>
    <w:rsid w:val="44C6B1D3"/>
    <w:rsid w:val="451A2112"/>
    <w:rsid w:val="45852517"/>
    <w:rsid w:val="4586D249"/>
    <w:rsid w:val="45DA5ABE"/>
    <w:rsid w:val="46374B1A"/>
    <w:rsid w:val="463A7CE0"/>
    <w:rsid w:val="467ACFBE"/>
    <w:rsid w:val="4716FCF4"/>
    <w:rsid w:val="47202C2A"/>
    <w:rsid w:val="48688C51"/>
    <w:rsid w:val="48B552C2"/>
    <w:rsid w:val="492695FE"/>
    <w:rsid w:val="49929B12"/>
    <w:rsid w:val="4A397A8B"/>
    <w:rsid w:val="4A5EF029"/>
    <w:rsid w:val="4A787C32"/>
    <w:rsid w:val="4B40CF38"/>
    <w:rsid w:val="4B41DBF1"/>
    <w:rsid w:val="4B8BF347"/>
    <w:rsid w:val="4BB98841"/>
    <w:rsid w:val="4CA26951"/>
    <w:rsid w:val="4D16308E"/>
    <w:rsid w:val="4DA92C88"/>
    <w:rsid w:val="4EA63594"/>
    <w:rsid w:val="4F247F79"/>
    <w:rsid w:val="4F694397"/>
    <w:rsid w:val="4FECA5B0"/>
    <w:rsid w:val="501C987D"/>
    <w:rsid w:val="504E8E3A"/>
    <w:rsid w:val="504FCA37"/>
    <w:rsid w:val="50554BD5"/>
    <w:rsid w:val="50EF24C3"/>
    <w:rsid w:val="51FFC757"/>
    <w:rsid w:val="52568DED"/>
    <w:rsid w:val="53384E68"/>
    <w:rsid w:val="534838C8"/>
    <w:rsid w:val="536FFBF7"/>
    <w:rsid w:val="5385C95A"/>
    <w:rsid w:val="53C8953A"/>
    <w:rsid w:val="53D5F8EA"/>
    <w:rsid w:val="5470A3A3"/>
    <w:rsid w:val="563A8C75"/>
    <w:rsid w:val="5648EAC8"/>
    <w:rsid w:val="567CE1D7"/>
    <w:rsid w:val="56DC85A9"/>
    <w:rsid w:val="57409A5F"/>
    <w:rsid w:val="57FD473B"/>
    <w:rsid w:val="58507A42"/>
    <w:rsid w:val="58856EB1"/>
    <w:rsid w:val="588B26D6"/>
    <w:rsid w:val="595AD3C2"/>
    <w:rsid w:val="59E7479E"/>
    <w:rsid w:val="5A0B70B4"/>
    <w:rsid w:val="5A79A67F"/>
    <w:rsid w:val="5AC9469C"/>
    <w:rsid w:val="5AEE7129"/>
    <w:rsid w:val="5AEFC840"/>
    <w:rsid w:val="5AF6AFA4"/>
    <w:rsid w:val="5AF778F2"/>
    <w:rsid w:val="5B4B464C"/>
    <w:rsid w:val="5BAE6452"/>
    <w:rsid w:val="5C0A9B91"/>
    <w:rsid w:val="5C9F862E"/>
    <w:rsid w:val="5D050BEE"/>
    <w:rsid w:val="5DBE8704"/>
    <w:rsid w:val="5FFF3DA5"/>
    <w:rsid w:val="60798348"/>
    <w:rsid w:val="62968AB3"/>
    <w:rsid w:val="63264546"/>
    <w:rsid w:val="6354FDF7"/>
    <w:rsid w:val="6486949C"/>
    <w:rsid w:val="6624A001"/>
    <w:rsid w:val="66282774"/>
    <w:rsid w:val="66A1F473"/>
    <w:rsid w:val="66E8F79D"/>
    <w:rsid w:val="67893643"/>
    <w:rsid w:val="6796F958"/>
    <w:rsid w:val="68123233"/>
    <w:rsid w:val="68ECFEE4"/>
    <w:rsid w:val="690B435C"/>
    <w:rsid w:val="69C0AFDD"/>
    <w:rsid w:val="69FFE3B0"/>
    <w:rsid w:val="6A00D076"/>
    <w:rsid w:val="6B573301"/>
    <w:rsid w:val="6BF5E654"/>
    <w:rsid w:val="6C9768F8"/>
    <w:rsid w:val="6D012F26"/>
    <w:rsid w:val="6D21BB7D"/>
    <w:rsid w:val="6D882BFB"/>
    <w:rsid w:val="6E1B811E"/>
    <w:rsid w:val="6E268676"/>
    <w:rsid w:val="6ECFA825"/>
    <w:rsid w:val="6F13BDA4"/>
    <w:rsid w:val="6FC0C340"/>
    <w:rsid w:val="701BBA63"/>
    <w:rsid w:val="70533521"/>
    <w:rsid w:val="708E9272"/>
    <w:rsid w:val="70A3188B"/>
    <w:rsid w:val="70C3669F"/>
    <w:rsid w:val="71218276"/>
    <w:rsid w:val="71572ADD"/>
    <w:rsid w:val="72323609"/>
    <w:rsid w:val="72342CEC"/>
    <w:rsid w:val="72A8B2DB"/>
    <w:rsid w:val="73622096"/>
    <w:rsid w:val="736E8658"/>
    <w:rsid w:val="749DE756"/>
    <w:rsid w:val="7544E55C"/>
    <w:rsid w:val="75685DA2"/>
    <w:rsid w:val="75D09E07"/>
    <w:rsid w:val="768963AD"/>
    <w:rsid w:val="77B53C7E"/>
    <w:rsid w:val="7837D549"/>
    <w:rsid w:val="785C809E"/>
    <w:rsid w:val="7886EE6A"/>
    <w:rsid w:val="78DB9564"/>
    <w:rsid w:val="7919C4F2"/>
    <w:rsid w:val="7A271030"/>
    <w:rsid w:val="7B2F774A"/>
    <w:rsid w:val="7BD7E95F"/>
    <w:rsid w:val="7BDADEB7"/>
    <w:rsid w:val="7C7A0792"/>
    <w:rsid w:val="7CD6C89D"/>
    <w:rsid w:val="7CDC8282"/>
    <w:rsid w:val="7D2960CE"/>
    <w:rsid w:val="7E716277"/>
    <w:rsid w:val="7E95A925"/>
    <w:rsid w:val="7EB6120C"/>
    <w:rsid w:val="7EF9606C"/>
    <w:rsid w:val="7F3D1F1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CBDF4"/>
  <w15:chartTrackingRefBased/>
  <w15:docId w15:val="{88346A64-D58D-47AD-A0C6-F208DEA86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NormalWeb">
    <w:name w:val="Normal (Web)"/>
    <w:basedOn w:val="Normal"/>
    <w:uiPriority w:val="99"/>
    <w:unhideWhenUsed/>
    <w:rsid w:val="008252CE"/>
    <w:pPr>
      <w:spacing w:before="100" w:beforeAutospacing="1" w:after="100" w:afterAutospacing="1" w:line="240" w:lineRule="auto"/>
    </w:pPr>
    <w:rPr>
      <w:rFonts w:ascii="Times New Roman" w:eastAsia="Times New Roman" w:hAnsi="Times New Roman" w:cs="Times New Roman"/>
      <w:color w:val="auto"/>
      <w:lang w:eastAsia="en-US"/>
    </w:rPr>
  </w:style>
  <w:style w:type="paragraph" w:styleId="ListParagraph">
    <w:name w:val="List Paragraph"/>
    <w:basedOn w:val="Normal"/>
    <w:uiPriority w:val="34"/>
    <w:unhideWhenUsed/>
    <w:qFormat/>
    <w:rsid w:val="00EE7B09"/>
    <w:pPr>
      <w:ind w:left="720"/>
      <w:contextualSpacing/>
    </w:pPr>
  </w:style>
  <w:style w:type="character" w:styleId="CommentReference">
    <w:name w:val="annotation reference"/>
    <w:basedOn w:val="DefaultParagraphFont"/>
    <w:uiPriority w:val="99"/>
    <w:semiHidden/>
    <w:unhideWhenUsed/>
    <w:rsid w:val="008B47BE"/>
    <w:rPr>
      <w:sz w:val="16"/>
      <w:szCs w:val="16"/>
    </w:rPr>
  </w:style>
  <w:style w:type="paragraph" w:styleId="CommentText">
    <w:name w:val="annotation text"/>
    <w:basedOn w:val="Normal"/>
    <w:link w:val="CommentTextChar"/>
    <w:uiPriority w:val="99"/>
    <w:semiHidden/>
    <w:unhideWhenUsed/>
    <w:rsid w:val="008B47BE"/>
    <w:pPr>
      <w:spacing w:line="240" w:lineRule="auto"/>
    </w:pPr>
    <w:rPr>
      <w:sz w:val="20"/>
      <w:szCs w:val="20"/>
    </w:rPr>
  </w:style>
  <w:style w:type="character" w:customStyle="1" w:styleId="CommentTextChar">
    <w:name w:val="Comment Text Char"/>
    <w:basedOn w:val="DefaultParagraphFont"/>
    <w:link w:val="CommentText"/>
    <w:uiPriority w:val="99"/>
    <w:semiHidden/>
    <w:rsid w:val="008B47BE"/>
    <w:rPr>
      <w:sz w:val="20"/>
      <w:szCs w:val="20"/>
    </w:rPr>
  </w:style>
  <w:style w:type="paragraph" w:styleId="CommentSubject">
    <w:name w:val="annotation subject"/>
    <w:basedOn w:val="CommentText"/>
    <w:next w:val="CommentText"/>
    <w:link w:val="CommentSubjectChar"/>
    <w:uiPriority w:val="99"/>
    <w:semiHidden/>
    <w:unhideWhenUsed/>
    <w:rsid w:val="008B47BE"/>
    <w:rPr>
      <w:b/>
      <w:bCs/>
    </w:rPr>
  </w:style>
  <w:style w:type="character" w:customStyle="1" w:styleId="CommentSubjectChar">
    <w:name w:val="Comment Subject Char"/>
    <w:basedOn w:val="CommentTextChar"/>
    <w:link w:val="CommentSubject"/>
    <w:uiPriority w:val="99"/>
    <w:semiHidden/>
    <w:rsid w:val="008B47BE"/>
    <w:rPr>
      <w:b/>
      <w:bCs/>
      <w:sz w:val="20"/>
      <w:szCs w:val="20"/>
    </w:rPr>
  </w:style>
  <w:style w:type="character" w:styleId="Mention">
    <w:name w:val="Mention"/>
    <w:basedOn w:val="DefaultParagraphFont"/>
    <w:uiPriority w:val="99"/>
    <w:unhideWhenUsed/>
    <w:rsid w:val="008B47B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660926">
      <w:bodyDiv w:val="1"/>
      <w:marLeft w:val="0"/>
      <w:marRight w:val="0"/>
      <w:marTop w:val="0"/>
      <w:marBottom w:val="0"/>
      <w:divBdr>
        <w:top w:val="none" w:sz="0" w:space="0" w:color="auto"/>
        <w:left w:val="none" w:sz="0" w:space="0" w:color="auto"/>
        <w:bottom w:val="none" w:sz="0" w:space="0" w:color="auto"/>
        <w:right w:val="none" w:sz="0" w:space="0" w:color="auto"/>
      </w:divBdr>
      <w:divsChild>
        <w:div w:id="1444493616">
          <w:marLeft w:val="0"/>
          <w:marRight w:val="0"/>
          <w:marTop w:val="0"/>
          <w:marBottom w:val="0"/>
          <w:divBdr>
            <w:top w:val="none" w:sz="0" w:space="0" w:color="auto"/>
            <w:left w:val="none" w:sz="0" w:space="0" w:color="auto"/>
            <w:bottom w:val="none" w:sz="0" w:space="0" w:color="auto"/>
            <w:right w:val="none" w:sz="0" w:space="0" w:color="auto"/>
          </w:divBdr>
          <w:divsChild>
            <w:div w:id="467866247">
              <w:marLeft w:val="0"/>
              <w:marRight w:val="0"/>
              <w:marTop w:val="0"/>
              <w:marBottom w:val="0"/>
              <w:divBdr>
                <w:top w:val="none" w:sz="0" w:space="0" w:color="auto"/>
                <w:left w:val="none" w:sz="0" w:space="0" w:color="auto"/>
                <w:bottom w:val="none" w:sz="0" w:space="0" w:color="auto"/>
                <w:right w:val="none" w:sz="0" w:space="0" w:color="auto"/>
              </w:divBdr>
              <w:divsChild>
                <w:div w:id="7501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30620">
      <w:bodyDiv w:val="1"/>
      <w:marLeft w:val="0"/>
      <w:marRight w:val="0"/>
      <w:marTop w:val="0"/>
      <w:marBottom w:val="0"/>
      <w:divBdr>
        <w:top w:val="none" w:sz="0" w:space="0" w:color="auto"/>
        <w:left w:val="none" w:sz="0" w:space="0" w:color="auto"/>
        <w:bottom w:val="none" w:sz="0" w:space="0" w:color="auto"/>
        <w:right w:val="none" w:sz="0" w:space="0" w:color="auto"/>
      </w:divBdr>
    </w:div>
    <w:div w:id="623082272">
      <w:bodyDiv w:val="1"/>
      <w:marLeft w:val="0"/>
      <w:marRight w:val="0"/>
      <w:marTop w:val="0"/>
      <w:marBottom w:val="0"/>
      <w:divBdr>
        <w:top w:val="none" w:sz="0" w:space="0" w:color="auto"/>
        <w:left w:val="none" w:sz="0" w:space="0" w:color="auto"/>
        <w:bottom w:val="none" w:sz="0" w:space="0" w:color="auto"/>
        <w:right w:val="none" w:sz="0" w:space="0" w:color="auto"/>
      </w:divBdr>
      <w:divsChild>
        <w:div w:id="441220993">
          <w:marLeft w:val="0"/>
          <w:marRight w:val="0"/>
          <w:marTop w:val="0"/>
          <w:marBottom w:val="0"/>
          <w:divBdr>
            <w:top w:val="none" w:sz="0" w:space="0" w:color="auto"/>
            <w:left w:val="none" w:sz="0" w:space="0" w:color="auto"/>
            <w:bottom w:val="none" w:sz="0" w:space="0" w:color="auto"/>
            <w:right w:val="none" w:sz="0" w:space="0" w:color="auto"/>
          </w:divBdr>
          <w:divsChild>
            <w:div w:id="1457945776">
              <w:marLeft w:val="0"/>
              <w:marRight w:val="0"/>
              <w:marTop w:val="0"/>
              <w:marBottom w:val="0"/>
              <w:divBdr>
                <w:top w:val="none" w:sz="0" w:space="0" w:color="auto"/>
                <w:left w:val="none" w:sz="0" w:space="0" w:color="auto"/>
                <w:bottom w:val="none" w:sz="0" w:space="0" w:color="auto"/>
                <w:right w:val="none" w:sz="0" w:space="0" w:color="auto"/>
              </w:divBdr>
              <w:divsChild>
                <w:div w:id="548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88897">
      <w:bodyDiv w:val="1"/>
      <w:marLeft w:val="0"/>
      <w:marRight w:val="0"/>
      <w:marTop w:val="0"/>
      <w:marBottom w:val="0"/>
      <w:divBdr>
        <w:top w:val="none" w:sz="0" w:space="0" w:color="auto"/>
        <w:left w:val="none" w:sz="0" w:space="0" w:color="auto"/>
        <w:bottom w:val="none" w:sz="0" w:space="0" w:color="auto"/>
        <w:right w:val="none" w:sz="0" w:space="0" w:color="auto"/>
      </w:divBdr>
      <w:divsChild>
        <w:div w:id="1731491796">
          <w:marLeft w:val="0"/>
          <w:marRight w:val="0"/>
          <w:marTop w:val="0"/>
          <w:marBottom w:val="0"/>
          <w:divBdr>
            <w:top w:val="none" w:sz="0" w:space="0" w:color="auto"/>
            <w:left w:val="none" w:sz="0" w:space="0" w:color="auto"/>
            <w:bottom w:val="none" w:sz="0" w:space="0" w:color="auto"/>
            <w:right w:val="none" w:sz="0" w:space="0" w:color="auto"/>
          </w:divBdr>
          <w:divsChild>
            <w:div w:id="1259366470">
              <w:marLeft w:val="0"/>
              <w:marRight w:val="0"/>
              <w:marTop w:val="0"/>
              <w:marBottom w:val="0"/>
              <w:divBdr>
                <w:top w:val="none" w:sz="0" w:space="0" w:color="auto"/>
                <w:left w:val="none" w:sz="0" w:space="0" w:color="auto"/>
                <w:bottom w:val="none" w:sz="0" w:space="0" w:color="auto"/>
                <w:right w:val="none" w:sz="0" w:space="0" w:color="auto"/>
              </w:divBdr>
              <w:divsChild>
                <w:div w:id="5153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93746">
      <w:bodyDiv w:val="1"/>
      <w:marLeft w:val="0"/>
      <w:marRight w:val="0"/>
      <w:marTop w:val="0"/>
      <w:marBottom w:val="0"/>
      <w:divBdr>
        <w:top w:val="none" w:sz="0" w:space="0" w:color="auto"/>
        <w:left w:val="none" w:sz="0" w:space="0" w:color="auto"/>
        <w:bottom w:val="none" w:sz="0" w:space="0" w:color="auto"/>
        <w:right w:val="none" w:sz="0" w:space="0" w:color="auto"/>
      </w:divBdr>
      <w:divsChild>
        <w:div w:id="1908759560">
          <w:marLeft w:val="0"/>
          <w:marRight w:val="0"/>
          <w:marTop w:val="0"/>
          <w:marBottom w:val="0"/>
          <w:divBdr>
            <w:top w:val="none" w:sz="0" w:space="0" w:color="auto"/>
            <w:left w:val="none" w:sz="0" w:space="0" w:color="auto"/>
            <w:bottom w:val="none" w:sz="0" w:space="0" w:color="auto"/>
            <w:right w:val="none" w:sz="0" w:space="0" w:color="auto"/>
          </w:divBdr>
          <w:divsChild>
            <w:div w:id="1089694757">
              <w:marLeft w:val="0"/>
              <w:marRight w:val="0"/>
              <w:marTop w:val="0"/>
              <w:marBottom w:val="0"/>
              <w:divBdr>
                <w:top w:val="none" w:sz="0" w:space="0" w:color="auto"/>
                <w:left w:val="none" w:sz="0" w:space="0" w:color="auto"/>
                <w:bottom w:val="none" w:sz="0" w:space="0" w:color="auto"/>
                <w:right w:val="none" w:sz="0" w:space="0" w:color="auto"/>
              </w:divBdr>
              <w:divsChild>
                <w:div w:id="9210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612780">
      <w:bodyDiv w:val="1"/>
      <w:marLeft w:val="0"/>
      <w:marRight w:val="0"/>
      <w:marTop w:val="0"/>
      <w:marBottom w:val="0"/>
      <w:divBdr>
        <w:top w:val="none" w:sz="0" w:space="0" w:color="auto"/>
        <w:left w:val="none" w:sz="0" w:space="0" w:color="auto"/>
        <w:bottom w:val="none" w:sz="0" w:space="0" w:color="auto"/>
        <w:right w:val="none" w:sz="0" w:space="0" w:color="auto"/>
      </w:divBdr>
      <w:divsChild>
        <w:div w:id="1362173169">
          <w:marLeft w:val="0"/>
          <w:marRight w:val="0"/>
          <w:marTop w:val="0"/>
          <w:marBottom w:val="0"/>
          <w:divBdr>
            <w:top w:val="none" w:sz="0" w:space="0" w:color="auto"/>
            <w:left w:val="none" w:sz="0" w:space="0" w:color="auto"/>
            <w:bottom w:val="none" w:sz="0" w:space="0" w:color="auto"/>
            <w:right w:val="none" w:sz="0" w:space="0" w:color="auto"/>
          </w:divBdr>
          <w:divsChild>
            <w:div w:id="688721886">
              <w:marLeft w:val="0"/>
              <w:marRight w:val="0"/>
              <w:marTop w:val="0"/>
              <w:marBottom w:val="0"/>
              <w:divBdr>
                <w:top w:val="none" w:sz="0" w:space="0" w:color="auto"/>
                <w:left w:val="none" w:sz="0" w:space="0" w:color="auto"/>
                <w:bottom w:val="none" w:sz="0" w:space="0" w:color="auto"/>
                <w:right w:val="none" w:sz="0" w:space="0" w:color="auto"/>
              </w:divBdr>
              <w:divsChild>
                <w:div w:id="109486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510842">
      <w:bodyDiv w:val="1"/>
      <w:marLeft w:val="0"/>
      <w:marRight w:val="0"/>
      <w:marTop w:val="0"/>
      <w:marBottom w:val="0"/>
      <w:divBdr>
        <w:top w:val="none" w:sz="0" w:space="0" w:color="auto"/>
        <w:left w:val="none" w:sz="0" w:space="0" w:color="auto"/>
        <w:bottom w:val="none" w:sz="0" w:space="0" w:color="auto"/>
        <w:right w:val="none" w:sz="0" w:space="0" w:color="auto"/>
      </w:divBdr>
      <w:divsChild>
        <w:div w:id="1706759665">
          <w:marLeft w:val="0"/>
          <w:marRight w:val="0"/>
          <w:marTop w:val="0"/>
          <w:marBottom w:val="0"/>
          <w:divBdr>
            <w:top w:val="none" w:sz="0" w:space="0" w:color="auto"/>
            <w:left w:val="none" w:sz="0" w:space="0" w:color="auto"/>
            <w:bottom w:val="none" w:sz="0" w:space="0" w:color="auto"/>
            <w:right w:val="none" w:sz="0" w:space="0" w:color="auto"/>
          </w:divBdr>
          <w:divsChild>
            <w:div w:id="264121239">
              <w:marLeft w:val="0"/>
              <w:marRight w:val="0"/>
              <w:marTop w:val="0"/>
              <w:marBottom w:val="0"/>
              <w:divBdr>
                <w:top w:val="none" w:sz="0" w:space="0" w:color="auto"/>
                <w:left w:val="none" w:sz="0" w:space="0" w:color="auto"/>
                <w:bottom w:val="none" w:sz="0" w:space="0" w:color="auto"/>
                <w:right w:val="none" w:sz="0" w:space="0" w:color="auto"/>
              </w:divBdr>
              <w:divsChild>
                <w:div w:id="11340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660991">
      <w:bodyDiv w:val="1"/>
      <w:marLeft w:val="0"/>
      <w:marRight w:val="0"/>
      <w:marTop w:val="0"/>
      <w:marBottom w:val="0"/>
      <w:divBdr>
        <w:top w:val="none" w:sz="0" w:space="0" w:color="auto"/>
        <w:left w:val="none" w:sz="0" w:space="0" w:color="auto"/>
        <w:bottom w:val="none" w:sz="0" w:space="0" w:color="auto"/>
        <w:right w:val="none" w:sz="0" w:space="0" w:color="auto"/>
      </w:divBdr>
    </w:div>
    <w:div w:id="1613436198">
      <w:bodyDiv w:val="1"/>
      <w:marLeft w:val="0"/>
      <w:marRight w:val="0"/>
      <w:marTop w:val="0"/>
      <w:marBottom w:val="0"/>
      <w:divBdr>
        <w:top w:val="none" w:sz="0" w:space="0" w:color="auto"/>
        <w:left w:val="none" w:sz="0" w:space="0" w:color="auto"/>
        <w:bottom w:val="none" w:sz="0" w:space="0" w:color="auto"/>
        <w:right w:val="none" w:sz="0" w:space="0" w:color="auto"/>
      </w:divBdr>
      <w:divsChild>
        <w:div w:id="1301810146">
          <w:marLeft w:val="0"/>
          <w:marRight w:val="0"/>
          <w:marTop w:val="0"/>
          <w:marBottom w:val="0"/>
          <w:divBdr>
            <w:top w:val="none" w:sz="0" w:space="0" w:color="auto"/>
            <w:left w:val="none" w:sz="0" w:space="0" w:color="auto"/>
            <w:bottom w:val="none" w:sz="0" w:space="0" w:color="auto"/>
            <w:right w:val="none" w:sz="0" w:space="0" w:color="auto"/>
          </w:divBdr>
          <w:divsChild>
            <w:div w:id="1441143018">
              <w:marLeft w:val="0"/>
              <w:marRight w:val="0"/>
              <w:marTop w:val="0"/>
              <w:marBottom w:val="0"/>
              <w:divBdr>
                <w:top w:val="none" w:sz="0" w:space="0" w:color="auto"/>
                <w:left w:val="none" w:sz="0" w:space="0" w:color="auto"/>
                <w:bottom w:val="none" w:sz="0" w:space="0" w:color="auto"/>
                <w:right w:val="none" w:sz="0" w:space="0" w:color="auto"/>
              </w:divBdr>
              <w:divsChild>
                <w:div w:id="148073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01188">
      <w:bodyDiv w:val="1"/>
      <w:marLeft w:val="0"/>
      <w:marRight w:val="0"/>
      <w:marTop w:val="0"/>
      <w:marBottom w:val="0"/>
      <w:divBdr>
        <w:top w:val="none" w:sz="0" w:space="0" w:color="auto"/>
        <w:left w:val="none" w:sz="0" w:space="0" w:color="auto"/>
        <w:bottom w:val="none" w:sz="0" w:space="0" w:color="auto"/>
        <w:right w:val="none" w:sz="0" w:space="0" w:color="auto"/>
      </w:divBdr>
      <w:divsChild>
        <w:div w:id="12459353">
          <w:marLeft w:val="0"/>
          <w:marRight w:val="0"/>
          <w:marTop w:val="0"/>
          <w:marBottom w:val="0"/>
          <w:divBdr>
            <w:top w:val="none" w:sz="0" w:space="0" w:color="auto"/>
            <w:left w:val="none" w:sz="0" w:space="0" w:color="auto"/>
            <w:bottom w:val="none" w:sz="0" w:space="0" w:color="auto"/>
            <w:right w:val="none" w:sz="0" w:space="0" w:color="auto"/>
          </w:divBdr>
          <w:divsChild>
            <w:div w:id="715933387">
              <w:marLeft w:val="0"/>
              <w:marRight w:val="0"/>
              <w:marTop w:val="0"/>
              <w:marBottom w:val="0"/>
              <w:divBdr>
                <w:top w:val="none" w:sz="0" w:space="0" w:color="auto"/>
                <w:left w:val="none" w:sz="0" w:space="0" w:color="auto"/>
                <w:bottom w:val="none" w:sz="0" w:space="0" w:color="auto"/>
                <w:right w:val="none" w:sz="0" w:space="0" w:color="auto"/>
              </w:divBdr>
              <w:divsChild>
                <w:div w:id="1381514032">
                  <w:marLeft w:val="0"/>
                  <w:marRight w:val="0"/>
                  <w:marTop w:val="0"/>
                  <w:marBottom w:val="0"/>
                  <w:divBdr>
                    <w:top w:val="none" w:sz="0" w:space="0" w:color="auto"/>
                    <w:left w:val="none" w:sz="0" w:space="0" w:color="auto"/>
                    <w:bottom w:val="none" w:sz="0" w:space="0" w:color="auto"/>
                    <w:right w:val="none" w:sz="0" w:space="0" w:color="auto"/>
                  </w:divBdr>
                </w:div>
              </w:divsChild>
            </w:div>
            <w:div w:id="1512260435">
              <w:marLeft w:val="0"/>
              <w:marRight w:val="0"/>
              <w:marTop w:val="0"/>
              <w:marBottom w:val="0"/>
              <w:divBdr>
                <w:top w:val="none" w:sz="0" w:space="0" w:color="auto"/>
                <w:left w:val="none" w:sz="0" w:space="0" w:color="auto"/>
                <w:bottom w:val="none" w:sz="0" w:space="0" w:color="auto"/>
                <w:right w:val="none" w:sz="0" w:space="0" w:color="auto"/>
              </w:divBdr>
              <w:divsChild>
                <w:div w:id="527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68" Type="http://schemas.microsoft.com/office/2019/05/relationships/documenttasks" Target="documenttasks/documenttasks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ophiajaskoski/Library/Containers/com.microsoft.Word/Data/Library/Application%2520Support/Microsoft/Office/16.0/DTS/en-US%257b1C2EC7C4-0901-1E49-A1D5-D94A6B1C95A5%257d/%257bBEEAAAC5-494A-C44C-80F0-2DCD89B3BE4B%257dtf10002081.dotx" TargetMode="External"/></Relationships>
</file>

<file path=word/documenttasks/documenttasks1.xml><?xml version="1.0" encoding="utf-8"?>
<t:Tasks xmlns:t="http://schemas.microsoft.com/office/tasks/2019/documenttasks" xmlns:oel="http://schemas.microsoft.com/office/2019/extlst">
  <t:Task id="{1FF835DA-A12E-3740-B10C-4995347694C7}">
    <t:Anchor>
      <t:Comment id="594516433"/>
    </t:Anchor>
    <t:History>
      <t:Event id="{E4A5810C-BC39-5B4F-8140-A46F945F1DFB}" time="2024-04-24T22:01:11.476Z">
        <t:Attribution userId="S::sjaskosk@syr.edu::8caf3c4d-c55b-4527-997b-b31ca29f06de" userProvider="AD" userName="Sophia Jaskoski"/>
        <t:Anchor>
          <t:Comment id="594516433"/>
        </t:Anchor>
        <t:Create/>
      </t:Event>
      <t:Event id="{7AE925A1-A5E5-A64D-91B0-F25F63D1ECA9}" time="2024-04-24T22:01:11.476Z">
        <t:Attribution userId="S::sjaskosk@syr.edu::8caf3c4d-c55b-4527-997b-b31ca29f06de" userProvider="AD" userName="Sophia Jaskoski"/>
        <t:Anchor>
          <t:Comment id="594516433"/>
        </t:Anchor>
        <t:Assign userId="S::awani01@syr.edu::08dd5a47-ecfb-4a84-a49d-756d240b46fb" userProvider="AD" userName="Aaryan Wani"/>
      </t:Event>
      <t:Event id="{08B1D38D-79ED-4B4E-BD9C-5CF595AFDEA4}" time="2024-04-24T22:01:11.476Z">
        <t:Attribution userId="S::sjaskosk@syr.edu::8caf3c4d-c55b-4527-997b-b31ca29f06de" userProvider="AD" userName="Sophia Jaskoski"/>
        <t:Anchor>
          <t:Comment id="594516433"/>
        </t:Anchor>
        <t:SetTitle title="Can you put your scatterplot showing relationship between energy and temperature here and write something ? @Aaryan Wani"/>
      </t:Event>
    </t:History>
  </t:Task>
  <t:Task id="{39E1B310-ED76-9C44-A4A8-0F92D9FBDD40}">
    <t:Anchor>
      <t:Comment id="1471412266"/>
    </t:Anchor>
    <t:History>
      <t:Event id="{F09EA91E-5824-3640-86BC-6807AD460FD6}" time="2024-04-24T21:44:34.853Z">
        <t:Attribution userId="S::sjaskosk@syr.edu::8caf3c4d-c55b-4527-997b-b31ca29f06de" userProvider="AD" userName="Sophia Jaskoski"/>
        <t:Anchor>
          <t:Comment id="1471412266"/>
        </t:Anchor>
        <t:Create/>
      </t:Event>
      <t:Event id="{0A1859B6-89A5-234F-A15B-8715E7ED43EE}" time="2024-04-24T21:44:34.853Z">
        <t:Attribution userId="S::sjaskosk@syr.edu::8caf3c4d-c55b-4527-997b-b31ca29f06de" userProvider="AD" userName="Sophia Jaskoski"/>
        <t:Anchor>
          <t:Comment id="1471412266"/>
        </t:Anchor>
        <t:Assign userId="S::awani01@syr.edu::08dd5a47-ecfb-4a84-a49d-756d240b46fb" userProvider="AD" userName="Aaryan Wani"/>
      </t:Event>
      <t:Event id="{EA74FB64-AB80-8A48-B130-C659080AF912}" time="2024-04-24T21:44:34.853Z">
        <t:Attribution userId="S::sjaskosk@syr.edu::8caf3c4d-c55b-4527-997b-b31ca29f06de" userProvider="AD" userName="Sophia Jaskoski"/>
        <t:Anchor>
          <t:Comment id="1471412266"/>
        </t:Anchor>
        <t:SetTitle title="@Aaryan Wani"/>
      </t:Event>
    </t:History>
  </t:Task>
</t:Task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4278a402-1a9e-4eb9-8414-ffb55a5fcf1e}" enabled="0" method="" siteId="{4278a402-1a9e-4eb9-8414-ffb55a5fcf1e}" removed="1"/>
</clbl:labelList>
</file>

<file path=docProps/app.xml><?xml version="1.0" encoding="utf-8"?>
<Properties xmlns="http://schemas.openxmlformats.org/officeDocument/2006/extended-properties" xmlns:vt="http://schemas.openxmlformats.org/officeDocument/2006/docPropsVTypes">
  <Template>%7bBEEAAAC5-494A-C44C-80F0-2DCD89B3BE4B%7dtf10002081.dotx</Template>
  <TotalTime>0</TotalTime>
  <Pages>33</Pages>
  <Words>4262</Words>
  <Characters>24298</Characters>
  <Application>Microsoft Office Word</Application>
  <DocSecurity>0</DocSecurity>
  <Lines>202</Lines>
  <Paragraphs>57</Paragraphs>
  <ScaleCrop>false</ScaleCrop>
  <Company/>
  <LinksUpToDate>false</LinksUpToDate>
  <CharactersWithSpaces>28503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Jaskoski</dc:creator>
  <cp:keywords/>
  <dc:description/>
  <cp:lastModifiedBy>Sophia Jaskoski</cp:lastModifiedBy>
  <cp:revision>2</cp:revision>
  <dcterms:created xsi:type="dcterms:W3CDTF">2024-04-25T19:05:00Z</dcterms:created>
  <dcterms:modified xsi:type="dcterms:W3CDTF">2024-04-25T19:05:00Z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